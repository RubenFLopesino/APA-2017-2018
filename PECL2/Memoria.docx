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490" w:rsidRPr="007A6968" w:rsidRDefault="007A6968" w:rsidP="009E458E">
      <w:pPr>
        <w:pStyle w:val="Sinespaciado"/>
        <w:ind w:right="-630"/>
        <w:jc w:val="right"/>
        <w:rPr>
          <w:color w:val="595959" w:themeColor="text1" w:themeTint="A6"/>
          <w:sz w:val="70"/>
          <w:szCs w:val="70"/>
          <w:lang w:val="es-ES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7A6968">
        <w:rPr>
          <w:color w:val="595959" w:themeColor="text1" w:themeTint="A6"/>
          <w:sz w:val="70"/>
          <w:szCs w:val="70"/>
          <w:lang w:val="es-ES"/>
        </w:rPr>
        <w:t>BLOCK TOY BLAST SCALA</w:t>
      </w:r>
    </w:p>
    <w:p w:rsidR="00BA5A65" w:rsidRPr="007A6968" w:rsidRDefault="00BA5A65" w:rsidP="009E458E">
      <w:pPr>
        <w:pStyle w:val="Sinespaciado"/>
        <w:ind w:right="-630"/>
        <w:jc w:val="right"/>
        <w:rPr>
          <w:color w:val="595959" w:themeColor="text1" w:themeTint="A6"/>
          <w:sz w:val="40"/>
          <w:szCs w:val="40"/>
          <w:lang w:val="es-ES"/>
        </w:rPr>
      </w:pPr>
      <w:r>
        <w:rPr>
          <w:noProof/>
          <w:sz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A6DA3" wp14:editId="0B0CA5B0">
                <wp:simplePos x="0" y="0"/>
                <wp:positionH relativeFrom="page">
                  <wp:posOffset>1845310</wp:posOffset>
                </wp:positionH>
                <wp:positionV relativeFrom="paragraph">
                  <wp:posOffset>92710</wp:posOffset>
                </wp:positionV>
                <wp:extent cx="5145659" cy="45719"/>
                <wp:effectExtent l="0" t="0" r="0" b="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5659" cy="45719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32000">
                              <a:srgbClr val="FFFF00"/>
                            </a:gs>
                            <a:gs pos="0">
                              <a:srgbClr val="FF0000"/>
                            </a:gs>
                            <a:gs pos="67000">
                              <a:srgbClr val="00B050"/>
                            </a:gs>
                            <a:gs pos="100000">
                              <a:srgbClr val="00B0F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4786" id="Round Diagonal Corner Rectangle 2" o:spid="_x0000_s1026" style="position:absolute;margin-left:145.3pt;margin-top:7.3pt;width:405.1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1456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" path="m7620,l5145659,r,l5145659,38099v,4208,-3412,7620,-7620,7620l,45719r,l,7620c,3412,3412,,7620,xe" fillcolor="red" stroked="f" strokeweight="2pt">
                <v:fill color2="#00b0f0" angle="270" colors="0 red;20972f yellow;43909f #00b050;1 #00b0f0" focus="100%" type="gradient">
                  <o:fill v:ext="view" type="gradientUnscaled"/>
                </v:fill>
                <v:path arrowok="t" o:connecttype="custom" o:connectlocs="7620,0;5145659,0;5145659,0;5145659,38099;5138039,45719;0,45719;0,45719;0,7620;7620,0" o:connectangles="0,0,0,0,0,0,0,0,0"/>
                <w10:wrap anchorx="page"/>
              </v:shape>
            </w:pict>
          </mc:Fallback>
        </mc:AlternateContent>
      </w:r>
    </w:p>
    <w:p w:rsidR="00AB3490" w:rsidRPr="00CA4F56" w:rsidRDefault="007A6968" w:rsidP="009E458E">
      <w:pPr>
        <w:pStyle w:val="Sinespaciado"/>
        <w:ind w:right="-630"/>
        <w:jc w:val="right"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AMPLIACIÓN DE PROGRAMACIÓN AVANZADA</w:t>
      </w:r>
      <w:r w:rsidR="00BA5A65">
        <w:rPr>
          <w:color w:val="595959" w:themeColor="text1" w:themeTint="A6"/>
          <w:sz w:val="40"/>
          <w:szCs w:val="40"/>
        </w:rPr>
        <w:t>. PECL2</w:t>
      </w:r>
    </w:p>
    <w:bookmarkEnd w:id="0"/>
    <w:bookmarkEnd w:id="1"/>
    <w:bookmarkEnd w:id="2"/>
    <w:bookmarkEnd w:id="3"/>
    <w:bookmarkEnd w:id="4"/>
    <w:p w:rsidR="005919F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5919F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5919FB" w:rsidRDefault="003C601F" w:rsidP="005919FB">
      <w:pPr>
        <w:spacing w:after="0" w:line="240" w:lineRule="auto"/>
        <w:ind w:left="1710" w:right="-634"/>
        <w:rPr>
          <w:rFonts w:ascii="Microsoft YaHei UI" w:eastAsia="Microsoft YaHei UI" w:hAnsi="Microsoft YaHei UI"/>
          <w:sz w:val="48"/>
          <w:szCs w:val="48"/>
        </w:rPr>
      </w:pPr>
      <w:r>
        <w:rPr>
          <w:rFonts w:ascii="Microsoft YaHei UI" w:eastAsia="Microsoft YaHei UI" w:hAnsi="Microsoft YaHei UI"/>
          <w:noProof/>
          <w:sz w:val="48"/>
          <w:szCs w:val="48"/>
          <w:lang w:val="en-US" w:eastAsia="zh-CN" w:bidi="ar-SA"/>
        </w:rPr>
        <w:drawing>
          <wp:anchor distT="0" distB="0" distL="114300" distR="114300" simplePos="0" relativeHeight="251665408" behindDoc="1" locked="0" layoutInCell="1" allowOverlap="1" wp14:anchorId="22B65BAD" wp14:editId="48E7BE16">
            <wp:simplePos x="0" y="0"/>
            <wp:positionH relativeFrom="page">
              <wp:posOffset>7620</wp:posOffset>
            </wp:positionH>
            <wp:positionV relativeFrom="paragraph">
              <wp:posOffset>272415</wp:posOffset>
            </wp:positionV>
            <wp:extent cx="7772400" cy="67405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ba2cb79a554 [Converted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74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F0FAC">
        <w:rPr>
          <w:rFonts w:ascii="Microsoft YaHei UI" w:eastAsia="Microsoft YaHei UI" w:hAnsi="Microsoft YaHei UI"/>
          <w:sz w:val="48"/>
          <w:szCs w:val="48"/>
        </w:rPr>
        <w:t>Ángel Martín Segura</w:t>
      </w:r>
    </w:p>
    <w:p w:rsidR="003F0FAC" w:rsidRPr="005919FB" w:rsidRDefault="003F0FAC" w:rsidP="005919FB">
      <w:pPr>
        <w:spacing w:after="0" w:line="240" w:lineRule="auto"/>
        <w:ind w:left="1710" w:right="-634"/>
        <w:rPr>
          <w:rFonts w:ascii="Microsoft YaHei UI" w:eastAsia="Microsoft YaHei UI" w:hAnsi="Microsoft YaHei UI"/>
          <w:sz w:val="48"/>
          <w:szCs w:val="48"/>
        </w:rPr>
      </w:pPr>
      <w:r>
        <w:rPr>
          <w:rFonts w:ascii="Microsoft YaHei UI" w:eastAsia="Microsoft YaHei UI" w:hAnsi="Microsoft YaHei UI"/>
          <w:sz w:val="48"/>
          <w:szCs w:val="48"/>
        </w:rPr>
        <w:t>Rubén Fernández Lopesino</w:t>
      </w:r>
    </w:p>
    <w:sdt>
      <w:sdtPr>
        <w:rPr>
          <w:rFonts w:ascii="Microsoft JhengHei UI" w:eastAsia="Microsoft JhengHei UI" w:hAnsi="Microsoft JhengHei UI"/>
          <w:sz w:val="30"/>
          <w:szCs w:val="30"/>
        </w:rPr>
        <w:alias w:val="Sinopsis"/>
        <w:tag w:val="Abstract"/>
        <w:id w:val="554351058"/>
        <w:placeholder>
          <w:docPart w:val="60517B9677ED423AB68E381C6F2A4CEE"/>
        </w:placeholder>
        <w:text w:multiLine="1"/>
      </w:sdtPr>
      <w:sdtEndPr/>
      <w:sdtContent>
        <w:p w:rsidR="005919FB" w:rsidRPr="005919FB" w:rsidRDefault="00C96985" w:rsidP="005919FB">
          <w:pPr>
            <w:spacing w:line="240" w:lineRule="auto"/>
            <w:ind w:left="1714" w:right="-634"/>
            <w:rPr>
              <w:rFonts w:ascii="Microsoft JhengHei UI" w:eastAsia="Microsoft JhengHei UI" w:hAnsi="Microsoft JhengHei UI"/>
              <w:sz w:val="30"/>
              <w:szCs w:val="30"/>
            </w:rPr>
          </w:pPr>
          <w:r>
            <w:rPr>
              <w:rFonts w:ascii="Microsoft JhengHei UI" w:eastAsia="Microsoft JhengHei UI" w:hAnsi="Microsoft JhengHei UI"/>
              <w:sz w:val="30"/>
              <w:szCs w:val="30"/>
            </w:rPr>
            <w:t xml:space="preserve">Memoria completa sobre el desarrollo </w:t>
          </w:r>
          <w:r w:rsidR="007A6968">
            <w:rPr>
              <w:rFonts w:ascii="Microsoft JhengHei UI" w:eastAsia="Microsoft JhengHei UI" w:hAnsi="Microsoft JhengHei UI"/>
              <w:sz w:val="30"/>
              <w:szCs w:val="30"/>
            </w:rPr>
            <w:t>del juego</w:t>
          </w:r>
          <w:r>
            <w:rPr>
              <w:rFonts w:ascii="Microsoft JhengHei UI" w:eastAsia="Microsoft JhengHei UI" w:hAnsi="Microsoft JhengHei UI"/>
              <w:sz w:val="30"/>
              <w:szCs w:val="30"/>
            </w:rPr>
            <w:t xml:space="preserve"> pedido en la segunda práctica del curso 2017-2018</w:t>
          </w:r>
        </w:p>
      </w:sdtContent>
    </w:sdt>
    <w:p w:rsidR="005919F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2163EE" w:rsidRDefault="002163EE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C517C5" w:rsidRDefault="00C517C5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C517C5" w:rsidRDefault="00C517C5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C517C5" w:rsidRDefault="00C517C5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C517C5" w:rsidRDefault="00C517C5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C517C5" w:rsidRDefault="00C517C5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C517C5" w:rsidRDefault="00C517C5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C517C5" w:rsidRDefault="00C517C5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sdt>
      <w:sdtPr>
        <w:rPr>
          <w:rFonts w:asciiTheme="minorHAnsi" w:eastAsiaTheme="minorEastAsia" w:hAnsiTheme="minorHAnsi" w:cstheme="minorBidi"/>
          <w:color w:val="595959" w:themeColor="text1" w:themeTint="A6"/>
          <w:sz w:val="20"/>
          <w:lang w:val="es-ES"/>
        </w:rPr>
        <w:id w:val="113634888"/>
        <w:docPartObj>
          <w:docPartGallery w:val="Table of Contents"/>
          <w:docPartUnique/>
        </w:docPartObj>
      </w:sdtPr>
      <w:sdtEndPr>
        <w:rPr>
          <w:b/>
          <w:bCs/>
          <w:lang w:val="es-MX"/>
        </w:rPr>
      </w:sdtEndPr>
      <w:sdtContent>
        <w:bookmarkStart w:id="5" w:name="_GoBack" w:displacedByCustomXml="prev"/>
        <w:bookmarkEnd w:id="5" w:displacedByCustomXml="prev"/>
        <w:p w:rsidR="007A6968" w:rsidRDefault="007A6968">
          <w:pPr>
            <w:pStyle w:val="TtuloTDC"/>
            <w:rPr>
              <w:rFonts w:asciiTheme="minorHAnsi" w:eastAsiaTheme="minorEastAsia" w:hAnsiTheme="minorHAnsi" w:cstheme="minorBidi"/>
              <w:color w:val="595959" w:themeColor="text1" w:themeTint="A6"/>
              <w:sz w:val="20"/>
              <w:lang w:val="es-ES"/>
            </w:rPr>
          </w:pPr>
        </w:p>
        <w:p w:rsidR="00C517C5" w:rsidRDefault="00C517C5">
          <w:pPr>
            <w:pStyle w:val="TtuloTDC"/>
          </w:pPr>
          <w:r>
            <w:rPr>
              <w:lang w:val="es-ES"/>
            </w:rPr>
            <w:t>Contenido</w:t>
          </w:r>
        </w:p>
        <w:p w:rsidR="00BA6DA9" w:rsidRDefault="00402832">
          <w:pPr>
            <w:pStyle w:val="TD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s-ES"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41238" w:history="1">
            <w:r w:rsidR="00BA6DA9" w:rsidRPr="00AB41F3">
              <w:rPr>
                <w:rStyle w:val="Hipervnculo"/>
                <w:noProof/>
              </w:rPr>
              <w:t>Descripción general del trabajo</w:t>
            </w:r>
            <w:r w:rsidR="00BA6DA9">
              <w:rPr>
                <w:noProof/>
                <w:webHidden/>
              </w:rPr>
              <w:tab/>
            </w:r>
            <w:r w:rsidR="00BA6DA9">
              <w:rPr>
                <w:noProof/>
                <w:webHidden/>
              </w:rPr>
              <w:fldChar w:fldCharType="begin"/>
            </w:r>
            <w:r w:rsidR="00BA6DA9">
              <w:rPr>
                <w:noProof/>
                <w:webHidden/>
              </w:rPr>
              <w:instrText xml:space="preserve"> PAGEREF _Toc511941238 \h </w:instrText>
            </w:r>
            <w:r w:rsidR="00BA6DA9">
              <w:rPr>
                <w:noProof/>
                <w:webHidden/>
              </w:rPr>
            </w:r>
            <w:r w:rsidR="00BA6DA9">
              <w:rPr>
                <w:noProof/>
                <w:webHidden/>
              </w:rPr>
              <w:fldChar w:fldCharType="separate"/>
            </w:r>
            <w:r w:rsidR="002958D2">
              <w:rPr>
                <w:noProof/>
                <w:webHidden/>
              </w:rPr>
              <w:t>2</w:t>
            </w:r>
            <w:r w:rsidR="00BA6DA9">
              <w:rPr>
                <w:noProof/>
                <w:webHidden/>
              </w:rPr>
              <w:fldChar w:fldCharType="end"/>
            </w:r>
          </w:hyperlink>
        </w:p>
        <w:p w:rsidR="00BA6DA9" w:rsidRDefault="00BA6DA9">
          <w:pPr>
            <w:pStyle w:val="TD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s-ES" w:eastAsia="es-ES" w:bidi="ar-SA"/>
            </w:rPr>
          </w:pPr>
          <w:hyperlink w:anchor="_Toc511941239" w:history="1">
            <w:r w:rsidRPr="00AB41F3">
              <w:rPr>
                <w:rStyle w:val="Hipervnculo"/>
                <w:noProof/>
              </w:rPr>
              <w:t>Métodos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8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DA9" w:rsidRDefault="00BA6DA9">
          <w:pPr>
            <w:pStyle w:val="TD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s-ES" w:eastAsia="es-ES" w:bidi="ar-SA"/>
            </w:rPr>
          </w:pPr>
          <w:hyperlink w:anchor="_Toc511941240" w:history="1">
            <w:r w:rsidRPr="00AB41F3">
              <w:rPr>
                <w:rStyle w:val="Hipervnculo"/>
                <w:noProof/>
              </w:rPr>
              <w:t>Código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8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C5" w:rsidRDefault="00402832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C517C5" w:rsidRDefault="00C517C5">
      <w:pPr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br w:type="page"/>
      </w:r>
    </w:p>
    <w:p w:rsidR="00C517C5" w:rsidRDefault="006576BC" w:rsidP="006576BC">
      <w:pPr>
        <w:pStyle w:val="Ttulo1"/>
      </w:pPr>
      <w:bookmarkStart w:id="6" w:name="_Toc511941238"/>
      <w:r>
        <w:lastRenderedPageBreak/>
        <w:t>Descripción general del trabajo</w:t>
      </w:r>
      <w:bookmarkEnd w:id="6"/>
    </w:p>
    <w:p w:rsidR="006576BC" w:rsidRDefault="006576BC" w:rsidP="002F4AB8">
      <w:pPr>
        <w:jc w:val="both"/>
      </w:pPr>
      <w:r>
        <w:t xml:space="preserve">El trabajo consiste en </w:t>
      </w:r>
      <w:r w:rsidR="002F4AB8">
        <w:t>implementar el juego “Block Toy Blast” en Scala</w:t>
      </w:r>
      <w:r w:rsidR="00060792">
        <w:t>, ya sea manejado por un jugado o por la propia máquina.</w:t>
      </w:r>
    </w:p>
    <w:p w:rsidR="007D7EE4" w:rsidRDefault="00C34CAB" w:rsidP="00C024AD">
      <w:pPr>
        <w:jc w:val="both"/>
      </w:pPr>
      <w:r>
        <w:t xml:space="preserve">En nuestro caso, </w:t>
      </w:r>
      <w:r w:rsidR="00C024AD">
        <w:t xml:space="preserve">presentamos </w:t>
      </w:r>
      <w:r w:rsidR="002A24E2">
        <w:t xml:space="preserve">las tres fases de la práctica: el desarrollo obligatorio, el desarrollo de optimización y el desarrollo avanzado. </w:t>
      </w:r>
    </w:p>
    <w:p w:rsidR="002A24E2" w:rsidRDefault="002A24E2" w:rsidP="002A24E2">
      <w:pPr>
        <w:ind w:left="2880" w:firstLine="720"/>
        <w:jc w:val="both"/>
      </w:pPr>
      <w:r w:rsidRPr="002A24E2">
        <w:drawing>
          <wp:inline distT="0" distB="0" distL="0" distR="0" wp14:anchorId="3FCA6778" wp14:editId="67ECFC96">
            <wp:extent cx="1466850" cy="704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A1" w:rsidRDefault="000D4AA1" w:rsidP="00A64186">
      <w:pPr>
        <w:jc w:val="both"/>
      </w:pPr>
    </w:p>
    <w:p w:rsidR="000D4AA1" w:rsidRDefault="000D4AA1" w:rsidP="00A64186">
      <w:pPr>
        <w:jc w:val="center"/>
      </w:pPr>
    </w:p>
    <w:p w:rsidR="00FF4F31" w:rsidRDefault="00FF4F31" w:rsidP="00A64186">
      <w:pPr>
        <w:jc w:val="both"/>
      </w:pPr>
    </w:p>
    <w:p w:rsidR="00A378B7" w:rsidRDefault="00A378B7" w:rsidP="00A64186">
      <w:pPr>
        <w:jc w:val="both"/>
      </w:pPr>
    </w:p>
    <w:p w:rsidR="00C34CAB" w:rsidRDefault="002A24E2" w:rsidP="00A64186">
      <w:pPr>
        <w:pStyle w:val="Ttulo1"/>
        <w:jc w:val="both"/>
      </w:pPr>
      <w:bookmarkStart w:id="7" w:name="_Toc511941239"/>
      <w:r>
        <w:t>Métodos principales</w:t>
      </w:r>
      <w:bookmarkEnd w:id="7"/>
    </w:p>
    <w:p w:rsidR="006076FC" w:rsidRDefault="002A24E2" w:rsidP="00A64186">
      <w:pPr>
        <w:jc w:val="both"/>
      </w:pPr>
      <w:r>
        <w:t xml:space="preserve">A continuación, vamos a presentar y explicar los métodos principales de la práctica. Dado que </w:t>
      </w:r>
      <w:r w:rsidR="008A1B4C">
        <w:t>el código se incluirá al final de la memoria, sólo adjuntaremos unas capturas de la parte principal de los métodos.</w:t>
      </w:r>
    </w:p>
    <w:p w:rsidR="002A24E2" w:rsidRDefault="002A24E2" w:rsidP="002A24E2">
      <w:pPr>
        <w:jc w:val="both"/>
      </w:pPr>
      <w:r>
        <w:t xml:space="preserve">El primero va a ser </w:t>
      </w:r>
      <w:r w:rsidRPr="002A24E2">
        <w:rPr>
          <w:i/>
        </w:rPr>
        <w:t>“compruebaPiezas”</w:t>
      </w:r>
      <w:r>
        <w:t>. Este método se encarga</w:t>
      </w:r>
      <w:r>
        <w:t xml:space="preserve"> de llamar a los metodos </w:t>
      </w:r>
      <w:r w:rsidRPr="002A24E2">
        <w:rPr>
          <w:i/>
        </w:rPr>
        <w:t>“</w:t>
      </w:r>
      <w:r w:rsidRPr="002A24E2">
        <w:rPr>
          <w:i/>
        </w:rPr>
        <w:t>compruebaAbajo</w:t>
      </w:r>
      <w:r w:rsidRPr="002A24E2">
        <w:rPr>
          <w:i/>
        </w:rPr>
        <w:t>”</w:t>
      </w:r>
      <w:r>
        <w:t>,</w:t>
      </w:r>
      <w:r>
        <w:t xml:space="preserve"> </w:t>
      </w:r>
      <w:r w:rsidRPr="002A24E2">
        <w:rPr>
          <w:i/>
        </w:rPr>
        <w:t>“</w:t>
      </w:r>
      <w:r w:rsidRPr="002A24E2">
        <w:rPr>
          <w:i/>
        </w:rPr>
        <w:t>compruebaArriba</w:t>
      </w:r>
      <w:r w:rsidRPr="002A24E2">
        <w:rPr>
          <w:i/>
        </w:rPr>
        <w:t>”</w:t>
      </w:r>
      <w:r>
        <w:t xml:space="preserve">, </w:t>
      </w:r>
      <w:r w:rsidRPr="002A24E2">
        <w:rPr>
          <w:i/>
        </w:rPr>
        <w:t>“</w:t>
      </w:r>
      <w:r w:rsidRPr="002A24E2">
        <w:rPr>
          <w:i/>
        </w:rPr>
        <w:t>compruebaDerecha</w:t>
      </w:r>
      <w:r w:rsidRPr="002A24E2">
        <w:rPr>
          <w:i/>
        </w:rPr>
        <w:t>”</w:t>
      </w:r>
      <w:r>
        <w:t xml:space="preserve"> y </w:t>
      </w:r>
      <w:r w:rsidRPr="002A24E2">
        <w:rPr>
          <w:i/>
        </w:rPr>
        <w:t>“</w:t>
      </w:r>
      <w:r w:rsidRPr="002A24E2">
        <w:rPr>
          <w:i/>
        </w:rPr>
        <w:t>compruebaIzquierda</w:t>
      </w:r>
      <w:r w:rsidRPr="002A24E2">
        <w:rPr>
          <w:i/>
        </w:rPr>
        <w:t>”</w:t>
      </w:r>
      <w:r>
        <w:t xml:space="preserve"> en función de la posición en la que nos</w:t>
      </w:r>
      <w:r>
        <w:t xml:space="preserve"> </w:t>
      </w:r>
      <w:r>
        <w:t>encontremos</w:t>
      </w:r>
      <w:r>
        <w:t>. A su vez</w:t>
      </w:r>
      <w:r>
        <w:t xml:space="preserve"> comprueba si el bloque que se le ha pasado es una bomba y llama a la </w:t>
      </w:r>
      <w:r>
        <w:t>función</w:t>
      </w:r>
      <w:r>
        <w:t xml:space="preserve"> que corresponda en cada caso</w:t>
      </w:r>
      <w:r>
        <w:t>.</w:t>
      </w:r>
    </w:p>
    <w:p w:rsidR="002A24E2" w:rsidRDefault="002A24E2" w:rsidP="002A24E2">
      <w:pPr>
        <w:jc w:val="both"/>
      </w:pPr>
      <w:r>
        <w:rPr>
          <w:noProof/>
        </w:rPr>
        <w:drawing>
          <wp:inline distT="0" distB="0" distL="0" distR="0">
            <wp:extent cx="5486400" cy="1903328"/>
            <wp:effectExtent l="0" t="0" r="0" b="1905"/>
            <wp:docPr id="15" name="Imagen 15" descr="https://i.gyazo.com/a0609f19ee9ca94f7810b945e9010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0609f19ee9ca94f7810b945e90101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E2" w:rsidRPr="002A24E2" w:rsidRDefault="002A24E2" w:rsidP="002A24E2">
      <w:pPr>
        <w:jc w:val="both"/>
      </w:pPr>
      <w:r>
        <w:rPr>
          <w:noProof/>
        </w:rPr>
        <w:lastRenderedPageBreak/>
        <w:drawing>
          <wp:inline distT="0" distB="0" distL="0" distR="0">
            <wp:extent cx="5486400" cy="2466183"/>
            <wp:effectExtent l="0" t="0" r="0" b="0"/>
            <wp:docPr id="23" name="Imagen 23" descr="https://i.gyazo.com/fb64c2a888160af5598d345eb97d57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fb64c2a888160af5598d345eb97d57d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8D2" w:rsidRDefault="002958D2" w:rsidP="002A24E2">
      <w:pPr>
        <w:rPr>
          <w:noProof/>
        </w:rPr>
      </w:pPr>
    </w:p>
    <w:p w:rsidR="006076FC" w:rsidRPr="008A1B4C" w:rsidRDefault="008A1B4C" w:rsidP="002A24E2">
      <w:pPr>
        <w:rPr>
          <w:noProof/>
        </w:rPr>
      </w:pPr>
      <w:r>
        <w:rPr>
          <w:noProof/>
        </w:rPr>
        <w:t xml:space="preserve">Otro de los métodos más importantes es el de </w:t>
      </w:r>
      <w:r>
        <w:rPr>
          <w:i/>
          <w:noProof/>
        </w:rPr>
        <w:t>“jugadaOptima”</w:t>
      </w:r>
      <w:r>
        <w:rPr>
          <w:noProof/>
        </w:rPr>
        <w:t xml:space="preserve">. Adquiere importancia en la parte del desarrollo de optimización. </w:t>
      </w:r>
      <w:r w:rsidRPr="008A1B4C">
        <w:rPr>
          <w:noProof/>
        </w:rPr>
        <w:t>Esta jugada recorre todo el tablero comprobando en qué posición tenemos la jugada que más bloques elimina</w:t>
      </w:r>
      <w:r>
        <w:rPr>
          <w:noProof/>
        </w:rPr>
        <w:t>.</w:t>
      </w:r>
    </w:p>
    <w:p w:rsidR="008A1B4C" w:rsidRDefault="008A1B4C" w:rsidP="002A24E2">
      <w:r>
        <w:rPr>
          <w:noProof/>
        </w:rPr>
        <w:drawing>
          <wp:inline distT="0" distB="0" distL="0" distR="0">
            <wp:extent cx="5486400" cy="1578750"/>
            <wp:effectExtent l="0" t="0" r="0" b="2540"/>
            <wp:docPr id="24" name="Imagen 24" descr="https://i.gyazo.com/33111edfa072ff454dbbe28e78d344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33111edfa072ff454dbbe28e78d344b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8D2" w:rsidRDefault="002958D2" w:rsidP="002A24E2"/>
    <w:p w:rsidR="008A1B4C" w:rsidRPr="008A1B4C" w:rsidRDefault="008A1B4C" w:rsidP="002A24E2">
      <w:r>
        <w:t xml:space="preserve">Por último, encontramos el método que se encargará de crear los botones para la interfaz, </w:t>
      </w:r>
      <w:r>
        <w:rPr>
          <w:i/>
        </w:rPr>
        <w:t>“creaBotones”</w:t>
      </w:r>
      <w:r>
        <w:t>. Esta es una de las partes más importantes de la fase del desarrollo avanzado, dado que afecta a la parte de la interfaz. Se va a encargar de crear el listado de los botones en función de la dificultad.</w:t>
      </w:r>
    </w:p>
    <w:p w:rsidR="008A1B4C" w:rsidRDefault="008A1B4C" w:rsidP="002A24E2">
      <w:r>
        <w:rPr>
          <w:noProof/>
        </w:rPr>
        <w:drawing>
          <wp:inline distT="0" distB="0" distL="0" distR="0">
            <wp:extent cx="5486400" cy="728928"/>
            <wp:effectExtent l="0" t="0" r="0" b="0"/>
            <wp:docPr id="25" name="Imagen 25" descr="https://i.gyazo.com/409f2ede7b8cc00d4141247179c059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409f2ede7b8cc00d4141247179c0590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B5F" w:rsidRDefault="00316B5F" w:rsidP="00A64186">
      <w:pPr>
        <w:jc w:val="both"/>
      </w:pPr>
    </w:p>
    <w:p w:rsidR="00D066AC" w:rsidRDefault="00D066AC" w:rsidP="00A64186">
      <w:pPr>
        <w:jc w:val="both"/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br w:type="page"/>
      </w:r>
    </w:p>
    <w:p w:rsidR="00316B5F" w:rsidRDefault="001F70A9" w:rsidP="00A64186">
      <w:pPr>
        <w:pStyle w:val="Ttulo1"/>
        <w:jc w:val="both"/>
      </w:pPr>
      <w:bookmarkStart w:id="8" w:name="_Toc511941240"/>
      <w:r>
        <w:lastRenderedPageBreak/>
        <w:t>Código de la práctica</w:t>
      </w:r>
      <w:bookmarkEnd w:id="8"/>
    </w:p>
    <w:p w:rsidR="001F70A9" w:rsidRDefault="001F70A9" w:rsidP="001F70A9">
      <w:pPr>
        <w:pStyle w:val="Prrafodelista"/>
        <w:numPr>
          <w:ilvl w:val="0"/>
          <w:numId w:val="8"/>
        </w:numPr>
      </w:pPr>
      <w:r>
        <w:t>Main: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>import scala.util.Random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>import Console._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>import scala.sys.process._</w:t>
      </w:r>
    </w:p>
    <w:p w:rsidR="001F70A9" w:rsidRPr="001F70A9" w:rsidRDefault="001F70A9" w:rsidP="001F70A9">
      <w:pPr>
        <w:rPr>
          <w:lang w:val="en-GB"/>
        </w:rPr>
      </w:pPr>
    </w:p>
    <w:p w:rsidR="001F70A9" w:rsidRPr="001F70A9" w:rsidRDefault="001F70A9" w:rsidP="001F70A9">
      <w:pPr>
        <w:rPr>
          <w:lang w:val="en-GB"/>
        </w:rPr>
      </w:pP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>object Main extends App {</w:t>
      </w:r>
    </w:p>
    <w:p w:rsidR="001F70A9" w:rsidRDefault="001F70A9" w:rsidP="001F70A9">
      <w:r w:rsidRPr="001F70A9">
        <w:rPr>
          <w:lang w:val="en-GB"/>
        </w:rPr>
        <w:t xml:space="preserve">  </w:t>
      </w:r>
      <w:r>
        <w:t xml:space="preserve">//Este método pone el elemento n en la posicion pos de la lista l  </w:t>
      </w:r>
    </w:p>
    <w:p w:rsidR="001F70A9" w:rsidRPr="001F70A9" w:rsidRDefault="001F70A9" w:rsidP="001F70A9">
      <w:pPr>
        <w:rPr>
          <w:lang w:val="en-GB"/>
        </w:rPr>
      </w:pPr>
      <w:r>
        <w:t xml:space="preserve">  </w:t>
      </w:r>
      <w:r w:rsidRPr="001F70A9">
        <w:rPr>
          <w:lang w:val="en-GB"/>
        </w:rPr>
        <w:t>def poner(pos:Int,n:Int,l:List[Int],laux:List[Int]):List[Int]={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if(pos==0) laux:::List[Int](n):::l.tail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</w:r>
      <w:r w:rsidRPr="001F70A9">
        <w:rPr>
          <w:lang w:val="en-GB"/>
        </w:rPr>
        <w:tab/>
        <w:t>else poner(pos-1,n,l.tail,laux:::List[Int](l.head))</w:t>
      </w:r>
    </w:p>
    <w:p w:rsidR="001F70A9" w:rsidRDefault="001F70A9" w:rsidP="001F70A9">
      <w:r w:rsidRPr="001F70A9">
        <w:rPr>
          <w:lang w:val="en-GB"/>
        </w:rPr>
        <w:tab/>
      </w:r>
      <w:r>
        <w:t>}</w:t>
      </w:r>
    </w:p>
    <w:p w:rsidR="001F70A9" w:rsidRDefault="001F70A9" w:rsidP="001F70A9">
      <w:r>
        <w:t xml:space="preserve">  //Este método se utiliza en subirCerosAux, pone la ficha de la pos1 en la pos2 y viceversa</w:t>
      </w:r>
      <w:r>
        <w:tab/>
      </w:r>
    </w:p>
    <w:p w:rsidR="001F70A9" w:rsidRDefault="001F70A9" w:rsidP="001F70A9">
      <w:r>
        <w:t xml:space="preserve">  def intercambiarCasilla(pos1: Int, pos2: Int, lista: List[Int]): List[Int] = {</w:t>
      </w:r>
    </w:p>
    <w:p w:rsidR="001F70A9" w:rsidRDefault="001F70A9" w:rsidP="001F70A9">
      <w:r>
        <w:t xml:space="preserve">  </w:t>
      </w:r>
      <w:r>
        <w:tab/>
        <w:t>//Dado que hemos intentado ahorrar todos los val posible, vamos dejar comentado el código de manera más extensa para que se entienda mejor</w:t>
      </w:r>
    </w:p>
    <w:p w:rsidR="001F70A9" w:rsidRDefault="001F70A9" w:rsidP="001F70A9">
      <w:r>
        <w:t xml:space="preserve">  </w:t>
      </w:r>
      <w:r>
        <w:tab/>
        <w:t>/*</w:t>
      </w:r>
    </w:p>
    <w:p w:rsidR="001F70A9" w:rsidRDefault="001F70A9" w:rsidP="001F70A9">
      <w:r>
        <w:t xml:space="preserve">  </w:t>
      </w:r>
      <w:r>
        <w:tab/>
        <w:t>val ficha1 = devuelveBloque(lista, pos1)</w:t>
      </w:r>
    </w:p>
    <w:p w:rsidR="001F70A9" w:rsidRDefault="001F70A9" w:rsidP="001F70A9">
      <w:r>
        <w:t xml:space="preserve">  </w:t>
      </w:r>
      <w:r>
        <w:tab/>
        <w:t>val ficha2 = devuelveBloque(lista, pos2)</w:t>
      </w:r>
    </w:p>
    <w:p w:rsidR="001F70A9" w:rsidRDefault="001F70A9" w:rsidP="001F70A9">
      <w:r>
        <w:t xml:space="preserve">  </w:t>
      </w:r>
      <w:r>
        <w:tab/>
        <w:t>val tableroAux = poner(pos1, ficha2, lista, Nil)</w:t>
      </w:r>
    </w:p>
    <w:p w:rsidR="001F70A9" w:rsidRDefault="001F70A9" w:rsidP="001F70A9">
      <w:r>
        <w:t xml:space="preserve">  </w:t>
      </w:r>
      <w:r>
        <w:tab/>
        <w:t>poner(pos2,ficha1,tableroAux,Nil)</w:t>
      </w:r>
    </w:p>
    <w:p w:rsidR="001F70A9" w:rsidRDefault="001F70A9" w:rsidP="001F70A9"/>
    <w:p w:rsidR="001F70A9" w:rsidRDefault="001F70A9" w:rsidP="001F70A9">
      <w:r>
        <w:t xml:space="preserve">  </w:t>
      </w:r>
      <w:r>
        <w:tab/>
        <w:t>Lo que hemos hecho ha sido ir sustituyendo la parte derecha de la igualacion en las llamadas a funciones que las prosiguen, en este caso quedaría así paso a paso:</w:t>
      </w:r>
    </w:p>
    <w:p w:rsidR="001F70A9" w:rsidRDefault="001F70A9" w:rsidP="001F70A9">
      <w:r>
        <w:t xml:space="preserve">  </w:t>
      </w:r>
      <w:r>
        <w:tab/>
      </w:r>
      <w:r>
        <w:tab/>
        <w:t>1) Dado que ficha1 = devuelveBloque(lista,pos1) -&gt; en poner(pos2, ficha1,tableroAux,Nil) sustituimos, quedando así -&gt; poner(pos2,devuelveBloque(lista, pos1),tableroAux,Nil)</w:t>
      </w:r>
    </w:p>
    <w:p w:rsidR="001F70A9" w:rsidRDefault="001F70A9" w:rsidP="001F70A9">
      <w:r>
        <w:lastRenderedPageBreak/>
        <w:t xml:space="preserve">  </w:t>
      </w:r>
      <w:r>
        <w:tab/>
      </w:r>
      <w:r>
        <w:tab/>
        <w:t xml:space="preserve">2) tableroAux = poner(pos1, ficha2, lista, Nil) -&gt; sustuituimos ficha2 por su igualación -&gt; poner(pos1, devuelveBloque(lista, pos2), lista, Nil) </w:t>
      </w:r>
    </w:p>
    <w:p w:rsidR="001F70A9" w:rsidRDefault="001F70A9" w:rsidP="001F70A9">
      <w:r>
        <w:t xml:space="preserve">  </w:t>
      </w:r>
      <w:r>
        <w:tab/>
      </w:r>
      <w:r>
        <w:tab/>
        <w:t xml:space="preserve">3) Por ultimo, en poner(pos2,devuelveBloque(lista, pos1),tableroAux,Nil), sustituimos tableroAux por lo de arriba -&gt; poner(pos1, devuelveBloque(lista, pos2), lista, Nil) </w:t>
      </w:r>
    </w:p>
    <w:p w:rsidR="001F70A9" w:rsidRDefault="001F70A9" w:rsidP="001F70A9">
      <w:r>
        <w:t xml:space="preserve">  </w:t>
      </w:r>
      <w:r>
        <w:tab/>
      </w:r>
      <w:r>
        <w:tab/>
      </w:r>
      <w:r>
        <w:tab/>
        <w:t>-&gt; poner(pos2,devuelveBloque(lista, pos1),poner(pos1, devuelveBloque(lista, pos2), lista, Nil) ,Nil)</w:t>
      </w:r>
    </w:p>
    <w:p w:rsidR="001F70A9" w:rsidRDefault="001F70A9" w:rsidP="001F70A9">
      <w:r>
        <w:t xml:space="preserve">  </w:t>
      </w:r>
      <w:r>
        <w:tab/>
        <w:t>*/</w:t>
      </w:r>
    </w:p>
    <w:p w:rsidR="001F70A9" w:rsidRDefault="001F70A9" w:rsidP="001F70A9">
      <w:r>
        <w:t xml:space="preserve">    poner(pos2,devuelveBloque(lista,pos1),poner(pos1,devuelveBloque(lista,pos2),lista,Nil),Nil)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def subirCeros(pos:Int,col:Int,l:List[Int]):List[Int]={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if (pos==0) l</w:t>
      </w:r>
    </w:p>
    <w:p w:rsidR="001F70A9" w:rsidRDefault="001F70A9" w:rsidP="001F70A9">
      <w:r>
        <w:t xml:space="preserve">    else if (devuelveBloque(l, pos) == 0) subirCerosAux(pos,pos-col,col,l)</w:t>
      </w:r>
    </w:p>
    <w:p w:rsidR="001F70A9" w:rsidRDefault="001F70A9" w:rsidP="001F70A9">
      <w:r>
        <w:t xml:space="preserve">    else subirCeros(pos-1,col,l) </w:t>
      </w:r>
    </w:p>
    <w:p w:rsidR="001F70A9" w:rsidRPr="001F70A9" w:rsidRDefault="001F70A9" w:rsidP="001F70A9">
      <w:pPr>
        <w:rPr>
          <w:lang w:val="en-GB"/>
        </w:rPr>
      </w:pPr>
      <w:r>
        <w:t xml:space="preserve">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def subirCerosAux(pos:Int,pos2:Int,col:Int,l:List[Int]):List[Int]={  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if(pos&lt;=col || pos2&lt;1)subirCeros(pos-1,col,l)</w:t>
      </w:r>
    </w:p>
    <w:p w:rsidR="001F70A9" w:rsidRDefault="001F70A9" w:rsidP="001F70A9">
      <w:r>
        <w:t xml:space="preserve">    else if(devuelveBloque(l, pos2) == 0) subirCerosAux(pos,pos2-col,col,l)</w:t>
      </w:r>
    </w:p>
    <w:p w:rsidR="001F70A9" w:rsidRDefault="001F70A9" w:rsidP="001F70A9">
      <w:r>
        <w:t xml:space="preserve">    else subirCeros(pos-1,col,intercambiarCasilla(pos,pos2,l))  </w:t>
      </w:r>
    </w:p>
    <w:p w:rsidR="001F70A9" w:rsidRDefault="001F70A9" w:rsidP="001F70A9">
      <w:r>
        <w:t xml:space="preserve">  }</w:t>
      </w:r>
    </w:p>
    <w:p w:rsidR="001F70A9" w:rsidRDefault="001F70A9" w:rsidP="001F70A9"/>
    <w:p w:rsidR="001F70A9" w:rsidRDefault="001F70A9" w:rsidP="001F70A9">
      <w:r>
        <w:t xml:space="preserve">  //Aquí controlamos que en el menú inicial se seleccione un valor entre 1 y 4 para no tener problemas a la hora de llamar a los niveles  </w:t>
      </w:r>
    </w:p>
    <w:p w:rsidR="001F70A9" w:rsidRDefault="001F70A9" w:rsidP="001F70A9">
      <w:r>
        <w:t xml:space="preserve">  def controlDificultad(): Int ={</w:t>
      </w:r>
    </w:p>
    <w:p w:rsidR="001F70A9" w:rsidRDefault="001F70A9" w:rsidP="001F70A9">
      <w:r>
        <w:t xml:space="preserve">    println("La opción elegida no es correcta, por favor seleccione un valor del 1 al 4")</w:t>
      </w:r>
    </w:p>
    <w:p w:rsidR="001F70A9" w:rsidRDefault="001F70A9" w:rsidP="001F70A9">
      <w:r>
        <w:t xml:space="preserve">    println("1 - Fácil \n2 - Medio \n3 - Díficil \n4 - Salir")</w:t>
      </w:r>
    </w:p>
    <w:p w:rsidR="001F70A9" w:rsidRDefault="001F70A9" w:rsidP="001F70A9">
      <w:r>
        <w:t xml:space="preserve">    val eleccion =  Integer.parseInt(Console.in.readLine())</w:t>
      </w:r>
    </w:p>
    <w:p w:rsidR="001F70A9" w:rsidRDefault="001F70A9" w:rsidP="001F70A9">
      <w:r>
        <w:lastRenderedPageBreak/>
        <w:t xml:space="preserve">    //Si la elección no está entre los valores que queremos, volvemos a llamar al mismo metodo para que vuelva a pedir la dificultad</w:t>
      </w:r>
    </w:p>
    <w:p w:rsidR="001F70A9" w:rsidRDefault="001F70A9" w:rsidP="001F70A9">
      <w:r>
        <w:t xml:space="preserve">    if(eleccion &lt; 1 || eleccion &gt; 4){</w:t>
      </w:r>
    </w:p>
    <w:p w:rsidR="001F70A9" w:rsidRDefault="001F70A9" w:rsidP="001F70A9">
      <w:r>
        <w:t xml:space="preserve">      controlDificultad()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else{</w:t>
      </w:r>
    </w:p>
    <w:p w:rsidR="001F70A9" w:rsidRDefault="001F70A9" w:rsidP="001F70A9">
      <w:r>
        <w:t xml:space="preserve">      //Si está dentro de los límites que nos interesan, devolvemos el int</w:t>
      </w:r>
      <w:r>
        <w:tab/>
      </w:r>
    </w:p>
    <w:p w:rsidR="001F70A9" w:rsidRDefault="001F70A9" w:rsidP="001F70A9">
      <w:r>
        <w:t xml:space="preserve">      eleccion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>
      <w:r>
        <w:t xml:space="preserve">  </w:t>
      </w:r>
    </w:p>
    <w:p w:rsidR="001F70A9" w:rsidRDefault="001F70A9" w:rsidP="001F70A9">
      <w:r>
        <w:t xml:space="preserve">  //En este método se elige la fila, y se comprueba que está dentro de unos rangos</w:t>
      </w:r>
    </w:p>
    <w:p w:rsidR="001F70A9" w:rsidRPr="001F70A9" w:rsidRDefault="001F70A9" w:rsidP="001F70A9">
      <w:pPr>
        <w:rPr>
          <w:lang w:val="en-GB"/>
        </w:rPr>
      </w:pPr>
      <w:r>
        <w:t xml:space="preserve">  </w:t>
      </w:r>
      <w:r w:rsidRPr="001F70A9">
        <w:rPr>
          <w:lang w:val="en-GB"/>
        </w:rPr>
        <w:t>def elegirFila(filas:Int): Int = 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val fila = Integer.parseInt(Console.in.readLine())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</w:r>
      <w:r w:rsidRPr="001F70A9">
        <w:rPr>
          <w:lang w:val="en-GB"/>
        </w:rPr>
        <w:tab/>
        <w:t>if(fila &lt; 1 || fila &gt; 7){</w:t>
      </w:r>
    </w:p>
    <w:p w:rsidR="001F70A9" w:rsidRDefault="001F70A9" w:rsidP="001F70A9">
      <w:r w:rsidRPr="001F70A9">
        <w:rPr>
          <w:lang w:val="en-GB"/>
        </w:rPr>
        <w:tab/>
      </w:r>
      <w:r w:rsidRPr="001F70A9">
        <w:rPr>
          <w:lang w:val="en-GB"/>
        </w:rPr>
        <w:tab/>
      </w:r>
      <w:r w:rsidRPr="001F70A9">
        <w:rPr>
          <w:lang w:val="en-GB"/>
        </w:rPr>
        <w:tab/>
      </w:r>
      <w:r>
        <w:t>//Si se sale del rango que nos interesa, llamamos a controlFilas</w:t>
      </w:r>
    </w:p>
    <w:p w:rsidR="001F70A9" w:rsidRDefault="001F70A9" w:rsidP="001F70A9">
      <w:r>
        <w:tab/>
      </w:r>
      <w:r>
        <w:tab/>
        <w:t xml:space="preserve">  controlFilas(filas)</w:t>
      </w:r>
    </w:p>
    <w:p w:rsidR="001F70A9" w:rsidRDefault="001F70A9" w:rsidP="001F70A9">
      <w:r>
        <w:tab/>
      </w:r>
      <w:r>
        <w:tab/>
        <w:t>}</w:t>
      </w:r>
    </w:p>
    <w:p w:rsidR="001F70A9" w:rsidRDefault="001F70A9" w:rsidP="001F70A9">
      <w:r>
        <w:tab/>
      </w:r>
      <w:r>
        <w:tab/>
        <w:t>else{</w:t>
      </w:r>
    </w:p>
    <w:p w:rsidR="001F70A9" w:rsidRDefault="001F70A9" w:rsidP="001F70A9">
      <w:r>
        <w:tab/>
      </w:r>
      <w:r>
        <w:tab/>
      </w:r>
      <w:r>
        <w:tab/>
        <w:t>//Si no, devolvemos la fila elegida</w:t>
      </w:r>
    </w:p>
    <w:p w:rsidR="001F70A9" w:rsidRDefault="001F70A9" w:rsidP="001F70A9">
      <w:r>
        <w:tab/>
      </w:r>
      <w:r>
        <w:tab/>
        <w:t xml:space="preserve">  fila</w:t>
      </w:r>
    </w:p>
    <w:p w:rsidR="001F70A9" w:rsidRDefault="001F70A9" w:rsidP="001F70A9">
      <w:r>
        <w:tab/>
      </w:r>
      <w:r>
        <w:tab/>
        <w:t>}</w:t>
      </w:r>
    </w:p>
    <w:p w:rsidR="001F70A9" w:rsidRDefault="001F70A9" w:rsidP="001F70A9">
      <w:r>
        <w:t xml:space="preserve">  }</w:t>
      </w:r>
    </w:p>
    <w:p w:rsidR="001F70A9" w:rsidRDefault="001F70A9" w:rsidP="001F70A9">
      <w:r>
        <w:t xml:space="preserve">  </w:t>
      </w:r>
    </w:p>
    <w:p w:rsidR="001F70A9" w:rsidRDefault="001F70A9" w:rsidP="001F70A9">
      <w:r>
        <w:t xml:space="preserve">  def elegirColumna(columnas:Int): Int = {</w:t>
      </w:r>
    </w:p>
    <w:p w:rsidR="001F70A9" w:rsidRDefault="001F70A9" w:rsidP="001F70A9">
      <w:r>
        <w:t xml:space="preserve">    val columna = Integer.parseInt(Console.in.readLine())</w:t>
      </w:r>
    </w:p>
    <w:p w:rsidR="001F70A9" w:rsidRDefault="001F70A9" w:rsidP="001F70A9">
      <w:r>
        <w:tab/>
      </w:r>
      <w:r>
        <w:tab/>
        <w:t>if(columna &lt; 1 || columna &gt; 7){</w:t>
      </w:r>
    </w:p>
    <w:p w:rsidR="001F70A9" w:rsidRDefault="001F70A9" w:rsidP="001F70A9">
      <w:r>
        <w:lastRenderedPageBreak/>
        <w:tab/>
      </w:r>
      <w:r>
        <w:tab/>
        <w:t xml:space="preserve">  controlColumnas(columnas)</w:t>
      </w:r>
    </w:p>
    <w:p w:rsidR="001F70A9" w:rsidRDefault="001F70A9" w:rsidP="001F70A9">
      <w:r>
        <w:tab/>
      </w:r>
      <w:r>
        <w:tab/>
        <w:t>}</w:t>
      </w:r>
    </w:p>
    <w:p w:rsidR="001F70A9" w:rsidRDefault="001F70A9" w:rsidP="001F70A9">
      <w:r>
        <w:tab/>
      </w:r>
      <w:r>
        <w:tab/>
        <w:t>else{</w:t>
      </w:r>
    </w:p>
    <w:p w:rsidR="001F70A9" w:rsidRDefault="001F70A9" w:rsidP="001F70A9">
      <w:r>
        <w:tab/>
      </w:r>
      <w:r>
        <w:tab/>
        <w:t xml:space="preserve">  columna</w:t>
      </w:r>
    </w:p>
    <w:p w:rsidR="001F70A9" w:rsidRDefault="001F70A9" w:rsidP="001F70A9">
      <w:r>
        <w:tab/>
      </w:r>
      <w:r>
        <w:tab/>
        <w:t>}</w:t>
      </w:r>
    </w:p>
    <w:p w:rsidR="001F70A9" w:rsidRDefault="001F70A9" w:rsidP="001F70A9">
      <w:r>
        <w:t xml:space="preserve">  }</w:t>
      </w:r>
    </w:p>
    <w:p w:rsidR="001F70A9" w:rsidRDefault="001F70A9" w:rsidP="001F70A9">
      <w:r>
        <w:t xml:space="preserve">  </w:t>
      </w:r>
    </w:p>
    <w:p w:rsidR="001F70A9" w:rsidRDefault="001F70A9" w:rsidP="001F70A9">
      <w:r>
        <w:t xml:space="preserve">  def controlFilas(filas:Int): Int ={</w:t>
      </w:r>
    </w:p>
    <w:p w:rsidR="001F70A9" w:rsidRDefault="001F70A9" w:rsidP="001F70A9">
      <w:r>
        <w:t xml:space="preserve">    println("La fila elegida no es válida, introduzca un valor entre 1 y " + filas)</w:t>
      </w:r>
    </w:p>
    <w:p w:rsidR="001F70A9" w:rsidRDefault="001F70A9" w:rsidP="001F70A9">
      <w:r>
        <w:t xml:space="preserve">    val eleccion =  Integer.parseInt(Console.in.readLine())</w:t>
      </w:r>
    </w:p>
    <w:p w:rsidR="001F70A9" w:rsidRDefault="001F70A9" w:rsidP="001F70A9">
      <w:r>
        <w:t xml:space="preserve">    if(eleccion &lt; 1 || eleccion &gt; filas){</w:t>
      </w:r>
    </w:p>
    <w:p w:rsidR="001F70A9" w:rsidRDefault="001F70A9" w:rsidP="001F70A9">
      <w:r>
        <w:t xml:space="preserve">      controlFilas(filas)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else{</w:t>
      </w:r>
    </w:p>
    <w:p w:rsidR="001F70A9" w:rsidRDefault="001F70A9" w:rsidP="001F70A9">
      <w:r>
        <w:t xml:space="preserve">      eleccion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>
      <w:r>
        <w:t xml:space="preserve">  </w:t>
      </w:r>
    </w:p>
    <w:p w:rsidR="001F70A9" w:rsidRDefault="001F70A9" w:rsidP="001F70A9">
      <w:r>
        <w:t xml:space="preserve">  def controlColumnas(columnas:Int): Int ={</w:t>
      </w:r>
    </w:p>
    <w:p w:rsidR="001F70A9" w:rsidRDefault="001F70A9" w:rsidP="001F70A9">
      <w:r>
        <w:t xml:space="preserve">    println("La columna elegida no es válida, introduzca un valor entre 1 y " + columnas)</w:t>
      </w:r>
    </w:p>
    <w:p w:rsidR="001F70A9" w:rsidRDefault="001F70A9" w:rsidP="001F70A9">
      <w:r>
        <w:t xml:space="preserve">    val eleccion =  Integer.parseInt(Console.in.readLine())</w:t>
      </w:r>
    </w:p>
    <w:p w:rsidR="001F70A9" w:rsidRDefault="001F70A9" w:rsidP="001F70A9">
      <w:r>
        <w:t xml:space="preserve">    if(eleccion &lt; 1 || eleccion &gt; columnas){</w:t>
      </w:r>
    </w:p>
    <w:p w:rsidR="001F70A9" w:rsidRDefault="001F70A9" w:rsidP="001F70A9">
      <w:r>
        <w:t xml:space="preserve">      controlFilas(columnas)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else{</w:t>
      </w:r>
    </w:p>
    <w:p w:rsidR="001F70A9" w:rsidRDefault="001F70A9" w:rsidP="001F70A9">
      <w:r>
        <w:t xml:space="preserve">      eleccion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lastRenderedPageBreak/>
        <w:t xml:space="preserve">  }</w:t>
      </w:r>
    </w:p>
    <w:p w:rsidR="001F70A9" w:rsidRDefault="001F70A9" w:rsidP="001F70A9">
      <w:r>
        <w:t xml:space="preserve">  </w:t>
      </w:r>
    </w:p>
    <w:p w:rsidR="001F70A9" w:rsidRDefault="001F70A9" w:rsidP="001F70A9">
      <w:r>
        <w:t xml:space="preserve">  def imprimirMenu(): Int ={</w:t>
      </w:r>
    </w:p>
    <w:p w:rsidR="001F70A9" w:rsidRDefault="001F70A9" w:rsidP="001F70A9">
      <w:r>
        <w:t xml:space="preserve">  </w:t>
      </w:r>
      <w:r>
        <w:tab/>
        <w:t>//Este es el método que imprime el menú inicial para seleccionar la dificultad</w:t>
      </w:r>
    </w:p>
    <w:p w:rsidR="001F70A9" w:rsidRDefault="001F70A9" w:rsidP="001F70A9">
      <w:r>
        <w:t xml:space="preserve">    println("+-+- BIENVENIDO A TOYBLAST -+-+")</w:t>
      </w:r>
    </w:p>
    <w:p w:rsidR="001F70A9" w:rsidRDefault="001F70A9" w:rsidP="001F70A9">
      <w:r>
        <w:t xml:space="preserve">    println("Seleccione la dificultad del juego")</w:t>
      </w:r>
    </w:p>
    <w:p w:rsidR="001F70A9" w:rsidRDefault="001F70A9" w:rsidP="001F70A9">
      <w:r>
        <w:t xml:space="preserve">    println("1 - Fácil \n2 - Medio \n3 - Díficil \n4 - Salir")</w:t>
      </w:r>
    </w:p>
    <w:p w:rsidR="001F70A9" w:rsidRDefault="001F70A9" w:rsidP="001F70A9">
      <w:r>
        <w:t xml:space="preserve">    val dificultad =  Integer.parseInt(Console.in.readLine())</w:t>
      </w:r>
    </w:p>
    <w:p w:rsidR="001F70A9" w:rsidRDefault="001F70A9" w:rsidP="001F70A9">
      <w:r>
        <w:t xml:space="preserve">    //Si los valores no están entre las opciones que nos interesan, llamamos al metodo explicado arriba para controlar el entero recibido</w:t>
      </w:r>
    </w:p>
    <w:p w:rsidR="001F70A9" w:rsidRDefault="001F70A9" w:rsidP="001F70A9">
      <w:r>
        <w:t xml:space="preserve">    if(dificultad &lt; 1 || dificultad &gt; 4){</w:t>
      </w:r>
    </w:p>
    <w:p w:rsidR="001F70A9" w:rsidRDefault="001F70A9" w:rsidP="001F70A9">
      <w:r>
        <w:t xml:space="preserve">      controlDificultad()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else{</w:t>
      </w:r>
    </w:p>
    <w:p w:rsidR="001F70A9" w:rsidRDefault="001F70A9" w:rsidP="001F70A9">
      <w:r>
        <w:t xml:space="preserve">      dificultad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/>
    <w:p w:rsidR="001F70A9" w:rsidRDefault="001F70A9" w:rsidP="001F70A9">
      <w:r>
        <w:t xml:space="preserve">  </w:t>
      </w:r>
    </w:p>
    <w:p w:rsidR="001F70A9" w:rsidRDefault="001F70A9" w:rsidP="001F70A9">
      <w:r>
        <w:t xml:space="preserve">  def terminarJuego(): Unit ={</w:t>
      </w:r>
    </w:p>
    <w:p w:rsidR="001F70A9" w:rsidRDefault="001F70A9" w:rsidP="001F70A9">
      <w:r>
        <w:t xml:space="preserve">  </w:t>
      </w:r>
      <w:r>
        <w:tab/>
        <w:t>//Funcion que sale del juego devolviendo error si pulsamos 4 en el menu inicial</w:t>
      </w:r>
    </w:p>
    <w:p w:rsidR="001F70A9" w:rsidRDefault="001F70A9" w:rsidP="001F70A9">
      <w:r>
        <w:t xml:space="preserve">    println("Saliendo del juego...\n")</w:t>
      </w:r>
    </w:p>
    <w:p w:rsidR="001F70A9" w:rsidRDefault="001F70A9" w:rsidP="001F70A9">
      <w:r>
        <w:t xml:space="preserve">    System.exit(-1)</w:t>
      </w:r>
    </w:p>
    <w:p w:rsidR="001F70A9" w:rsidRDefault="001F70A9" w:rsidP="001F70A9">
      <w:r>
        <w:t xml:space="preserve">  }</w:t>
      </w:r>
    </w:p>
    <w:p w:rsidR="001F70A9" w:rsidRDefault="001F70A9" w:rsidP="001F70A9">
      <w:r>
        <w:t xml:space="preserve">  </w:t>
      </w:r>
    </w:p>
    <w:p w:rsidR="001F70A9" w:rsidRDefault="001F70A9" w:rsidP="001F70A9">
      <w:r>
        <w:t xml:space="preserve">  //A este método se le llama desde imprimir tablero para que sea más fácil localizar la columna en la que queremos jugar</w:t>
      </w:r>
    </w:p>
    <w:p w:rsidR="001F70A9" w:rsidRDefault="001F70A9" w:rsidP="001F70A9">
      <w:r>
        <w:t xml:space="preserve">  def imprimirColumnas(columnas:Int): Unit = {</w:t>
      </w:r>
    </w:p>
    <w:p w:rsidR="001F70A9" w:rsidRDefault="001F70A9" w:rsidP="001F70A9">
      <w:r>
        <w:lastRenderedPageBreak/>
        <w:t xml:space="preserve">    if(columnas == 9){</w:t>
      </w:r>
    </w:p>
    <w:p w:rsidR="001F70A9" w:rsidRDefault="001F70A9" w:rsidP="001F70A9">
      <w:r>
        <w:t xml:space="preserve">      println("       1  2  3  4  5  6  7  8  9")</w:t>
      </w:r>
    </w:p>
    <w:p w:rsidR="001F70A9" w:rsidRDefault="001F70A9" w:rsidP="001F70A9">
      <w:r>
        <w:t xml:space="preserve">      println("       |  |  |  |  |  |  |  |  | ")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 if(columnas == 17){</w:t>
      </w:r>
    </w:p>
    <w:p w:rsidR="001F70A9" w:rsidRDefault="001F70A9" w:rsidP="001F70A9">
      <w:r>
        <w:t xml:space="preserve">      println("       1  2  3  4  5  6  7  8  9  10 11 12 13 14 15 16 17")</w:t>
      </w:r>
    </w:p>
    <w:p w:rsidR="001F70A9" w:rsidRDefault="001F70A9" w:rsidP="001F70A9">
      <w:r>
        <w:t xml:space="preserve">      println("       |  |  |  |  |  |  |  |  |  |  |  |  |  |  |  |  |")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 if(columnas == 27){</w:t>
      </w:r>
    </w:p>
    <w:p w:rsidR="001F70A9" w:rsidRDefault="001F70A9" w:rsidP="001F70A9">
      <w:r>
        <w:t xml:space="preserve">      println("       1  2  3  4  5  6  7  8  9  10 11 12 13 14 15 16 17 18 19 20 21 22 23 24 25 26 27")</w:t>
      </w:r>
    </w:p>
    <w:p w:rsidR="001F70A9" w:rsidRDefault="001F70A9" w:rsidP="001F70A9">
      <w:r>
        <w:t xml:space="preserve">      println("       |  |  |  |  |  |  |  |  |  |  |  |  |  |  |  |  |  |  |  |  |  |  |  |  |  |  |")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/>
    <w:p w:rsidR="001F70A9" w:rsidRDefault="001F70A9" w:rsidP="001F70A9">
      <w:r>
        <w:t xml:space="preserve">  //Metodo para imprimir una letra en funcion del bloque o bomba que se encuentre en el tablero</w:t>
      </w:r>
    </w:p>
    <w:p w:rsidR="001F70A9" w:rsidRDefault="001F70A9" w:rsidP="001F70A9">
      <w:r>
        <w:t xml:space="preserve">  def imprimirLetra(bloque:Int): String ={</w:t>
      </w:r>
    </w:p>
    <w:p w:rsidR="001F70A9" w:rsidRDefault="001F70A9" w:rsidP="001F70A9">
      <w:r>
        <w:t xml:space="preserve">    bloque match{</w:t>
      </w:r>
    </w:p>
    <w:p w:rsidR="001F70A9" w:rsidRPr="001F70A9" w:rsidRDefault="001F70A9" w:rsidP="001F70A9">
      <w:pPr>
        <w:rPr>
          <w:lang w:val="en-GB"/>
        </w:rPr>
      </w:pPr>
      <w:r>
        <w:t xml:space="preserve">      </w:t>
      </w:r>
      <w:r w:rsidRPr="001F70A9">
        <w:rPr>
          <w:lang w:val="en-GB"/>
        </w:rPr>
        <w:t>case 1 =&gt; return "A"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2 =&gt; return "R"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3 =&gt; return "N"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4 =&gt; return "V"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5 =&gt; return "P"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6 =&gt; return "M"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7 =&gt; return "a"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8 =&gt; return "b"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9 =&gt; return "c"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0 =&gt; return "X"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lastRenderedPageBreak/>
        <w:t xml:space="preserve">  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def imprimirTablero(columnas:Int, filas:Int, fila:Int, columna:Int, tablero:List[Int]): Unit = {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//Si ya hemos imprimido todo hacemos un salto de línea para que no quede todo pegado</w:t>
      </w:r>
    </w:p>
    <w:p w:rsidR="001F70A9" w:rsidRPr="001F70A9" w:rsidRDefault="001F70A9" w:rsidP="001F70A9">
      <w:pPr>
        <w:rPr>
          <w:lang w:val="en-GB"/>
        </w:rPr>
      </w:pPr>
      <w:r>
        <w:t xml:space="preserve">    </w:t>
      </w:r>
      <w:r w:rsidRPr="001F70A9">
        <w:rPr>
          <w:lang w:val="en-GB"/>
        </w:rPr>
        <w:t>if(tablero.isEmpty) println("")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else if(columna == 0){</w:t>
      </w:r>
    </w:p>
    <w:p w:rsidR="001F70A9" w:rsidRDefault="001F70A9" w:rsidP="001F70A9">
      <w:r w:rsidRPr="001F70A9">
        <w:rPr>
          <w:lang w:val="en-GB"/>
        </w:rPr>
        <w:t xml:space="preserve">    </w:t>
      </w:r>
      <w:r w:rsidRPr="001F70A9">
        <w:rPr>
          <w:lang w:val="en-GB"/>
        </w:rPr>
        <w:tab/>
      </w:r>
      <w:r>
        <w:t>//Si estamos en la primera fila y en la primera columna, llamamos al método imprimir columnas de más arriba para la guía</w:t>
      </w:r>
    </w:p>
    <w:p w:rsidR="001F70A9" w:rsidRDefault="001F70A9" w:rsidP="001F70A9">
      <w:r>
        <w:t xml:space="preserve">      if(fila == 1){</w:t>
      </w:r>
    </w:p>
    <w:p w:rsidR="001F70A9" w:rsidRDefault="001F70A9" w:rsidP="001F70A9">
      <w:r>
        <w:t xml:space="preserve">        imprimirColumnas(columnas)</w:t>
      </w:r>
    </w:p>
    <w:p w:rsidR="001F70A9" w:rsidRDefault="001F70A9" w:rsidP="001F70A9">
      <w:r>
        <w:t xml:space="preserve">      }</w:t>
      </w:r>
    </w:p>
    <w:p w:rsidR="001F70A9" w:rsidRDefault="001F70A9" w:rsidP="001F70A9">
      <w:r>
        <w:t xml:space="preserve">      //Para que todas las columnas queden a la misma altura, controlo el número de fila e imprimo un guión menos, ya que si no a partir de la 9 quedan desplazadas a la derecha</w:t>
      </w:r>
    </w:p>
    <w:p w:rsidR="001F70A9" w:rsidRDefault="001F70A9" w:rsidP="001F70A9">
      <w:r>
        <w:t xml:space="preserve">      if(fila &gt; 9){</w:t>
      </w:r>
    </w:p>
    <w:p w:rsidR="001F70A9" w:rsidRDefault="001F70A9" w:rsidP="001F70A9">
      <w:r>
        <w:t xml:space="preserve">      </w:t>
      </w:r>
      <w:r>
        <w:tab/>
        <w:t>//Imprimimos el numero de fila y aumentamos la columna para acceder al elemento siguiente, esto solo pasa si columna es == 0</w:t>
      </w:r>
    </w:p>
    <w:p w:rsidR="001F70A9" w:rsidRDefault="001F70A9" w:rsidP="001F70A9">
      <w:r>
        <w:t xml:space="preserve">        print(fila + "---- " + imprimirLetra(tablero.head))</w:t>
      </w:r>
    </w:p>
    <w:p w:rsidR="001F70A9" w:rsidRDefault="001F70A9" w:rsidP="001F70A9">
      <w:r>
        <w:t xml:space="preserve">        imprimirTablero(columnas, filas, fila, columna + 1, tablero.tail)</w:t>
      </w:r>
    </w:p>
    <w:p w:rsidR="001F70A9" w:rsidRDefault="001F70A9" w:rsidP="001F70A9">
      <w:r>
        <w:t xml:space="preserve">      }</w:t>
      </w:r>
    </w:p>
    <w:p w:rsidR="001F70A9" w:rsidRDefault="001F70A9" w:rsidP="001F70A9">
      <w:r>
        <w:t xml:space="preserve">      else{</w:t>
      </w:r>
    </w:p>
    <w:p w:rsidR="001F70A9" w:rsidRDefault="001F70A9" w:rsidP="001F70A9">
      <w:r>
        <w:t xml:space="preserve">      </w:t>
      </w:r>
      <w:r>
        <w:tab/>
        <w:t>//Imprimimos el numero de fila y aumentamos la columna para acceder al elemento siguiente, esto solo pasa si columna es == 0</w:t>
      </w:r>
    </w:p>
    <w:p w:rsidR="001F70A9" w:rsidRDefault="001F70A9" w:rsidP="001F70A9">
      <w:r>
        <w:t xml:space="preserve">        print(fila + "----- " + imprimirLetra(tablero.head))</w:t>
      </w:r>
    </w:p>
    <w:p w:rsidR="001F70A9" w:rsidRDefault="001F70A9" w:rsidP="001F70A9">
      <w:r>
        <w:t xml:space="preserve">        imprimirTablero(columnas, filas, fila, columna + 1, tablero.tail)</w:t>
      </w:r>
    </w:p>
    <w:p w:rsidR="001F70A9" w:rsidRDefault="001F70A9" w:rsidP="001F70A9">
      <w:r>
        <w:t xml:space="preserve">      }</w:t>
      </w:r>
    </w:p>
    <w:p w:rsidR="001F70A9" w:rsidRDefault="001F70A9" w:rsidP="001F70A9"/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 if(columna &lt; columnas){</w:t>
      </w:r>
    </w:p>
    <w:p w:rsidR="001F70A9" w:rsidRDefault="001F70A9" w:rsidP="001F70A9">
      <w:r>
        <w:lastRenderedPageBreak/>
        <w:t xml:space="preserve">    </w:t>
      </w:r>
      <w:r>
        <w:tab/>
        <w:t>//Si columna es distinto de 0 y columna es &lt; que el número de columnas, solo se imprime la cabeza de la lista y se llama de nuevo a imprimir tablero con columna + 1</w:t>
      </w:r>
    </w:p>
    <w:p w:rsidR="001F70A9" w:rsidRDefault="001F70A9" w:rsidP="001F70A9">
      <w:r>
        <w:t xml:space="preserve">      print("  " + imprimirLetra(tablero.head))</w:t>
      </w:r>
    </w:p>
    <w:p w:rsidR="001F70A9" w:rsidRDefault="001F70A9" w:rsidP="001F70A9">
      <w:r>
        <w:t xml:space="preserve">      imprimirTablero(columnas, filas, fila, columna + 1, tablero.tail)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else{</w:t>
      </w:r>
    </w:p>
    <w:p w:rsidR="001F70A9" w:rsidRDefault="001F70A9" w:rsidP="001F70A9">
      <w:r>
        <w:t xml:space="preserve">    </w:t>
      </w:r>
      <w:r>
        <w:tab/>
        <w:t>//Si entramos aquí es porque hemos imprimido la última columna de la fila, por lo que imprimimos salto de línea, aumentamos fila en uno y llamamos al metodo con columna == 0</w:t>
      </w:r>
    </w:p>
    <w:p w:rsidR="001F70A9" w:rsidRDefault="001F70A9" w:rsidP="001F70A9">
      <w:r>
        <w:t xml:space="preserve">      println("")</w:t>
      </w:r>
    </w:p>
    <w:p w:rsidR="001F70A9" w:rsidRDefault="001F70A9" w:rsidP="001F70A9">
      <w:r>
        <w:t xml:space="preserve">      imprimirTablero(columnas, filas, fila + 1, 0, tablero)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>
      <w:r>
        <w:tab/>
      </w:r>
    </w:p>
    <w:p w:rsidR="001F70A9" w:rsidRDefault="001F70A9" w:rsidP="001F70A9">
      <w:r>
        <w:tab/>
        <w:t>//Metodo para génerar el tablero con números aleatorios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def generarTablero(tam:Int,tablero:List[Int],bloques:Int):List[Int]={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</w:r>
      <w:r w:rsidRPr="001F70A9">
        <w:rPr>
          <w:lang w:val="en-GB"/>
        </w:rPr>
        <w:tab/>
        <w:t>if(tam==0) tablero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</w:r>
      <w:r w:rsidRPr="001F70A9">
        <w:rPr>
          <w:lang w:val="en-GB"/>
        </w:rPr>
        <w:tab/>
        <w:t>else{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</w:r>
      <w:r w:rsidRPr="001F70A9">
        <w:rPr>
          <w:lang w:val="en-GB"/>
        </w:rPr>
        <w:tab/>
        <w:t xml:space="preserve"> val x : List[Int]= tablero:::List(Random.nextInt(bloques)+1)</w:t>
      </w:r>
    </w:p>
    <w:p w:rsidR="001F70A9" w:rsidRDefault="001F70A9" w:rsidP="001F70A9">
      <w:r w:rsidRPr="001F70A9">
        <w:rPr>
          <w:lang w:val="en-GB"/>
        </w:rPr>
        <w:tab/>
      </w:r>
      <w:r w:rsidRPr="001F70A9">
        <w:rPr>
          <w:lang w:val="en-GB"/>
        </w:rPr>
        <w:tab/>
        <w:t xml:space="preserve"> </w:t>
      </w:r>
      <w:r>
        <w:t>generarTablero(tam-1,x,bloques)</w:t>
      </w:r>
    </w:p>
    <w:p w:rsidR="001F70A9" w:rsidRDefault="001F70A9" w:rsidP="001F70A9">
      <w:r>
        <w:tab/>
      </w:r>
      <w:r>
        <w:tab/>
        <w:t xml:space="preserve"> }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  <w:t>//Metodo que sustituye los 0 del tablero por bloques en funcion de la dificultad con la que juguemos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def rellenarTablero(tablero:List[Int], tam:Int, pos:Int, bloques:Int):List[Int]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//Si ya hemos recorrido todo el tablero, devolvemos el mismo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if(tam == pos) tablero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 w:rsidRPr="001F70A9">
        <w:rPr>
          <w:lang w:val="en-GB"/>
        </w:rPr>
        <w:tab/>
      </w:r>
      <w:r>
        <w:t>//Si no, comprobamos si la posicion en la que nos encontramos es igual a 0</w:t>
      </w:r>
    </w:p>
    <w:p w:rsidR="001F70A9" w:rsidRDefault="001F70A9" w:rsidP="001F70A9">
      <w:r>
        <w:lastRenderedPageBreak/>
        <w:tab/>
        <w:t xml:space="preserve">    if(devuelveBloque(tablero, pos) == 0){</w:t>
      </w:r>
    </w:p>
    <w:p w:rsidR="001F70A9" w:rsidRDefault="001F70A9" w:rsidP="001F70A9">
      <w:r>
        <w:tab/>
        <w:t xml:space="preserve">      //Si es igual a cero, ponemos el bloque correspondiente en esa posicion y llamamos a rellenar con pos+1, el código extendido quedaría así</w:t>
      </w:r>
    </w:p>
    <w:p w:rsidR="001F70A9" w:rsidRDefault="001F70A9" w:rsidP="001F70A9">
      <w:r>
        <w:tab/>
        <w:t xml:space="preserve">      /*</w:t>
      </w:r>
    </w:p>
    <w:p w:rsidR="001F70A9" w:rsidRDefault="001F70A9" w:rsidP="001F70A9">
      <w:r>
        <w:tab/>
        <w:t xml:space="preserve">      val bloqueNuevo = Random.nextInt(bloques)+1</w:t>
      </w:r>
    </w:p>
    <w:p w:rsidR="001F70A9" w:rsidRDefault="001F70A9" w:rsidP="001F70A9">
      <w:r>
        <w:tab/>
        <w:t xml:space="preserve">      val tableroAux = poner(pos,bloqueNuevo, tablero, Nil)</w:t>
      </w:r>
    </w:p>
    <w:p w:rsidR="001F70A9" w:rsidRDefault="001F70A9" w:rsidP="001F70A9">
      <w:r>
        <w:tab/>
        <w:t xml:space="preserve">      rellenarTablero(tableroAux, tam, pos + 1, bloques)</w:t>
      </w:r>
    </w:p>
    <w:p w:rsidR="001F70A9" w:rsidRDefault="001F70A9" w:rsidP="001F70A9">
      <w:r>
        <w:tab/>
        <w:t xml:space="preserve">      */</w:t>
      </w:r>
      <w:r>
        <w:tab/>
      </w:r>
    </w:p>
    <w:p w:rsidR="001F70A9" w:rsidRDefault="001F70A9" w:rsidP="001F70A9">
      <w:r>
        <w:tab/>
        <w:t xml:space="preserve">      rellenarTablero(poner(pos, Random.nextInt(bloques)+1, tablero, Nil), tam, (pos + 1), bloques)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tab/>
        <w:t xml:space="preserve">    else{</w:t>
      </w:r>
    </w:p>
    <w:p w:rsidR="001F70A9" w:rsidRDefault="001F70A9" w:rsidP="001F70A9">
      <w:r>
        <w:tab/>
        <w:t xml:space="preserve">      //Si no es igual a cero, pasamos esa posición sin modificarla</w:t>
      </w:r>
      <w:r>
        <w:tab/>
      </w:r>
    </w:p>
    <w:p w:rsidR="001F70A9" w:rsidRDefault="001F70A9" w:rsidP="001F70A9">
      <w:r>
        <w:tab/>
        <w:t xml:space="preserve">      rellenarTablero(tablero, tam, pos+1, bloques)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</w:r>
    </w:p>
    <w:p w:rsidR="001F70A9" w:rsidRDefault="001F70A9" w:rsidP="001F70A9">
      <w:r>
        <w:tab/>
        <w:t>//Metodo que devuelve una posicion concreta del tablero</w:t>
      </w:r>
    </w:p>
    <w:p w:rsidR="001F70A9" w:rsidRDefault="001F70A9" w:rsidP="001F70A9">
      <w:r>
        <w:tab/>
        <w:t>def devuelveBloque(tablero:List[Int],pos:Int):Int={</w:t>
      </w:r>
    </w:p>
    <w:p w:rsidR="001F70A9" w:rsidRDefault="001F70A9" w:rsidP="001F70A9">
      <w:r>
        <w:tab/>
        <w:t xml:space="preserve">  if(pos == 0) tablero.head</w:t>
      </w:r>
    </w:p>
    <w:p w:rsidR="001F70A9" w:rsidRDefault="001F70A9" w:rsidP="001F70A9">
      <w:r>
        <w:tab/>
        <w:t xml:space="preserve">  else devuelveBloque(tablero.tail,pos-1)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  <w:t>//Metodo que comprueba si la ficha de encima de la comprobada es igual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def compruebaArriba(anterior:Int, tablero:List[Int], fila:Int, columna:Int, columnas:Int, filas:Int): List[Int]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 xml:space="preserve">//Comprobamos que anterior (es el bloque que estamos comprobando) es igual a su posicion de encima </w:t>
      </w:r>
    </w:p>
    <w:p w:rsidR="001F70A9" w:rsidRDefault="001F70A9" w:rsidP="001F70A9">
      <w:r>
        <w:tab/>
        <w:t xml:space="preserve">  if(anterior == devuelveBloque(tablero, (fila - 1) * columnas + columna)){</w:t>
      </w:r>
    </w:p>
    <w:p w:rsidR="001F70A9" w:rsidRDefault="001F70A9" w:rsidP="001F70A9">
      <w:r>
        <w:lastRenderedPageBreak/>
        <w:tab/>
        <w:t xml:space="preserve">    //Si es igual, ponemos la posicion comprobada más la de arriba a 0 y volvemos a llamar a compruebaPiezas para que vaya siguiendo los distintos bloques y comprobando si</w:t>
      </w:r>
    </w:p>
    <w:p w:rsidR="001F70A9" w:rsidRDefault="001F70A9" w:rsidP="001F70A9">
      <w:r>
        <w:tab/>
        <w:t xml:space="preserve">  </w:t>
      </w:r>
      <w:r>
        <w:tab/>
        <w:t>//Hay mas combinaciones</w:t>
      </w:r>
    </w:p>
    <w:p w:rsidR="001F70A9" w:rsidRDefault="001F70A9" w:rsidP="001F70A9">
      <w:r>
        <w:tab/>
        <w:t xml:space="preserve">  </w:t>
      </w:r>
      <w:r>
        <w:tab/>
        <w:t>/*</w:t>
      </w:r>
    </w:p>
    <w:p w:rsidR="001F70A9" w:rsidRDefault="001F70A9" w:rsidP="001F70A9">
      <w:r>
        <w:tab/>
        <w:t xml:space="preserve">  </w:t>
      </w:r>
      <w:r>
        <w:tab/>
        <w:t>def compruebaPiezas(tablero:List[Int], columna:Int, fila:Int, filas:Int,columnas:Int, anterior:Int, dificultad:Int): List[Int] ={</w:t>
      </w:r>
    </w:p>
    <w:p w:rsidR="001F70A9" w:rsidRDefault="001F70A9" w:rsidP="001F70A9">
      <w:r>
        <w:tab/>
        <w:t xml:space="preserve">  </w:t>
      </w:r>
      <w:r>
        <w:tab/>
        <w:t>tableroAux = poner((fila * columnas) + columna, 0, tablero, Nil)</w:t>
      </w:r>
    </w:p>
    <w:p w:rsidR="001F70A9" w:rsidRDefault="001F70A9" w:rsidP="001F70A9">
      <w:r>
        <w:tab/>
        <w:t xml:space="preserve">  </w:t>
      </w:r>
      <w:r>
        <w:tab/>
        <w:t>tableroAux2 = poner(((fila - 1) * columnas) + columna, 0, tableroAux, Nil)</w:t>
      </w:r>
    </w:p>
    <w:p w:rsidR="001F70A9" w:rsidRDefault="001F70A9" w:rsidP="001F70A9">
      <w:r>
        <w:tab/>
        <w:t xml:space="preserve">  </w:t>
      </w:r>
      <w:r>
        <w:tab/>
        <w:t>compruebaPiezas(tableroAux2, columna, fila - 1, filas, columnas, anterior, 0)</w:t>
      </w:r>
    </w:p>
    <w:p w:rsidR="001F70A9" w:rsidRDefault="001F70A9" w:rsidP="001F70A9"/>
    <w:p w:rsidR="001F70A9" w:rsidRDefault="001F70A9" w:rsidP="001F70A9">
      <w:r>
        <w:tab/>
        <w:t xml:space="preserve">  </w:t>
      </w:r>
      <w:r>
        <w:tab/>
        <w:t>¡IMPORTANTE!</w:t>
      </w:r>
    </w:p>
    <w:p w:rsidR="001F70A9" w:rsidRDefault="001F70A9" w:rsidP="001F70A9">
      <w:r>
        <w:tab/>
        <w:t xml:space="preserve">  </w:t>
      </w:r>
      <w:r>
        <w:tab/>
        <w:t>En este caso de arriba, la dificultad la pasamos como 0 ya que no nos va a hacer falta en las comprobaciones, solo es necesaria en el caso de la bomba que elimina todos</w:t>
      </w:r>
    </w:p>
    <w:p w:rsidR="001F70A9" w:rsidRDefault="001F70A9" w:rsidP="001F70A9">
      <w:r>
        <w:tab/>
        <w:t xml:space="preserve">  </w:t>
      </w:r>
      <w:r>
        <w:tab/>
        <w:t>los bloques de un color</w:t>
      </w:r>
    </w:p>
    <w:p w:rsidR="001F70A9" w:rsidRDefault="001F70A9" w:rsidP="001F70A9">
      <w:r>
        <w:tab/>
        <w:t xml:space="preserve">  </w:t>
      </w:r>
      <w:r>
        <w:tab/>
        <w:t>*/</w:t>
      </w:r>
    </w:p>
    <w:p w:rsidR="001F70A9" w:rsidRDefault="001F70A9" w:rsidP="001F70A9">
      <w:r>
        <w:tab/>
        <w:t xml:space="preserve">    compruebaPiezas(poner(((fila -1) * columnas + columna),0,poner((fila * columnas) + columna, 0, tablero,Nil),Nil), columna, (fila - 1), filas, columnas, anterior, 1)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else{</w:t>
      </w:r>
    </w:p>
    <w:p w:rsidR="001F70A9" w:rsidRDefault="001F70A9" w:rsidP="001F70A9">
      <w:r>
        <w:tab/>
        <w:t xml:space="preserve">    tablero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>}</w:t>
      </w:r>
    </w:p>
    <w:p w:rsidR="001F70A9" w:rsidRDefault="001F70A9" w:rsidP="001F70A9"/>
    <w:p w:rsidR="001F70A9" w:rsidRDefault="001F70A9" w:rsidP="001F70A9">
      <w:r>
        <w:tab/>
        <w:t>//En el resto de csos la comprobación se realiza como en el método anterior, solo que comprobando debajo, derecha e izquierda respectivamente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def compruebaAbajo(anterior:Int, tablero:List[Int], fila:Int, columna:Int, columnas:Int, filas:Int): List[Int]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if(anterior == devuelveBloque(tablero, (fila + 1) * columnas + columna)){</w:t>
      </w:r>
    </w:p>
    <w:p w:rsidR="001F70A9" w:rsidRDefault="001F70A9" w:rsidP="001F70A9">
      <w:r>
        <w:tab/>
        <w:t xml:space="preserve">  </w:t>
      </w:r>
      <w:r>
        <w:tab/>
        <w:t>compruebaPiezas(poner((fila + 1) * columnas + columna, 0, poner((fila * columnas) + columna, 0,tablero,Nil),Nil), columna, (fila + 1), filas, columnas, anterior, 1)</w:t>
      </w:r>
    </w:p>
    <w:p w:rsidR="001F70A9" w:rsidRPr="001F70A9" w:rsidRDefault="001F70A9" w:rsidP="001F70A9">
      <w:pPr>
        <w:rPr>
          <w:lang w:val="en-GB"/>
        </w:rPr>
      </w:pPr>
      <w:r>
        <w:lastRenderedPageBreak/>
        <w:tab/>
        <w:t xml:space="preserve">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  tablero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>def compruebaDerecha(anterior:Int, tablero:List[Int], fila:Int, columna:Int, columnas:Int, filas:Int): List[Int]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if(anterior == devuelveBloque(tablero, fila  * columnas + (columna + 1))){</w:t>
      </w:r>
    </w:p>
    <w:p w:rsidR="001F70A9" w:rsidRDefault="001F70A9" w:rsidP="001F70A9">
      <w:r>
        <w:tab/>
        <w:t xml:space="preserve">    compruebaPiezas(poner(fila  * columnas + (columna + 1), 0,poner((fila * columnas) + columna, 0,tablero,Nil),Nil), (columna + 1), fila, filas, columnas, anterior, 1)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  tablero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>def compruebaIzquierda(anterior:Int, tablero:List[Int], fila:Int, columna:Int, columnas:Int, filas:Int): List[Int]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if(anterior == devuelveBloque(tablero, fila  * columnas + (columna - 1))){</w:t>
      </w:r>
    </w:p>
    <w:p w:rsidR="001F70A9" w:rsidRDefault="001F70A9" w:rsidP="001F70A9">
      <w:r>
        <w:tab/>
        <w:t xml:space="preserve">    compruebaPiezas(poner(fila  * columnas + (columna - 1), 0, poner((fila * columnas) + columna, 0,tablero,Nil),Nil), (columna - 1), fila, filas, columnas, anterior, 1)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else{</w:t>
      </w:r>
    </w:p>
    <w:p w:rsidR="001F70A9" w:rsidRDefault="001F70A9" w:rsidP="001F70A9">
      <w:r>
        <w:tab/>
        <w:t xml:space="preserve">    tablero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>}</w:t>
      </w:r>
    </w:p>
    <w:p w:rsidR="001F70A9" w:rsidRDefault="001F70A9" w:rsidP="001F70A9"/>
    <w:p w:rsidR="001F70A9" w:rsidRDefault="001F70A9" w:rsidP="001F70A9">
      <w:r>
        <w:tab/>
        <w:t>//Esta bomba elimina la fila en la que se encuentra</w:t>
      </w:r>
    </w:p>
    <w:p w:rsidR="001F70A9" w:rsidRPr="001F70A9" w:rsidRDefault="001F70A9" w:rsidP="001F70A9">
      <w:pPr>
        <w:rPr>
          <w:lang w:val="en-GB"/>
        </w:rPr>
      </w:pPr>
      <w:r>
        <w:lastRenderedPageBreak/>
        <w:tab/>
      </w:r>
      <w:r w:rsidRPr="001F70A9">
        <w:rPr>
          <w:lang w:val="en-GB"/>
        </w:rPr>
        <w:t>def bombaFila(tablero:List[Int], columnas:Int, fila:Int, columna:Int) : List[Int]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//Se empieza en columna = 0, cuando lleguemos a columna == columnas, se devuelve el tablero ya que habremos recorrido toda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if(columna == columnas) return tablero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 w:rsidRPr="001F70A9">
        <w:rPr>
          <w:lang w:val="en-GB"/>
        </w:rPr>
        <w:tab/>
      </w:r>
      <w:r>
        <w:t>//El código expandido es el siguiente</w:t>
      </w:r>
    </w:p>
    <w:p w:rsidR="001F70A9" w:rsidRDefault="001F70A9" w:rsidP="001F70A9">
      <w:r>
        <w:tab/>
        <w:t xml:space="preserve">  </w:t>
      </w:r>
      <w:r>
        <w:tab/>
        <w:t>/*</w:t>
      </w:r>
    </w:p>
    <w:p w:rsidR="001F70A9" w:rsidRDefault="001F70A9" w:rsidP="001F70A9">
      <w:r>
        <w:tab/>
        <w:t xml:space="preserve">  </w:t>
      </w:r>
      <w:r>
        <w:tab/>
        <w:t>tableroAux = (poner((fila * columnas) + columna), 0, tablero, Nil)</w:t>
      </w:r>
    </w:p>
    <w:p w:rsidR="001F70A9" w:rsidRDefault="001F70A9" w:rsidP="001F70A9">
      <w:r>
        <w:tab/>
        <w:t xml:space="preserve">  </w:t>
      </w:r>
      <w:r>
        <w:tab/>
        <w:t>bombaFila(tableroAux, columnas, fila, columna + 1)</w:t>
      </w:r>
    </w:p>
    <w:p w:rsidR="001F70A9" w:rsidRDefault="001F70A9" w:rsidP="001F70A9">
      <w:r>
        <w:tab/>
        <w:t xml:space="preserve">  </w:t>
      </w:r>
      <w:r>
        <w:tab/>
        <w:t>*/</w:t>
      </w:r>
    </w:p>
    <w:p w:rsidR="001F70A9" w:rsidRDefault="001F70A9" w:rsidP="001F70A9">
      <w:r>
        <w:tab/>
        <w:t xml:space="preserve">    return bombaFila(poner(((fila * columnas) + columna), 0,tablero,Nil), columnas, fila, columna +1)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>def bombaColumna(tablero:List[Int], columnas:Int, filas:Int, fila:Int, columna:Int) : List[Int]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//En este caso se comprueba igual que en el de arriba, pero con el numero de filas como tope, ya que lo que elimina es una columna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if(fila == filas) return tablero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else{</w:t>
      </w:r>
    </w:p>
    <w:p w:rsidR="001F70A9" w:rsidRDefault="001F70A9" w:rsidP="001F70A9">
      <w:r w:rsidRPr="001F70A9">
        <w:rPr>
          <w:lang w:val="en-GB"/>
        </w:rPr>
        <w:tab/>
        <w:t xml:space="preserve">    </w:t>
      </w:r>
      <w:r>
        <w:t>return bombaColumna(poner(((fila * columnas) + columna), 0,tablero,Nil), columnas, filas, fila + 1, columna)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>def bombaTNT(tablero:List[Int], columnas:Int, filas:Int, columna:Int, fila:Int): List[Int]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//comprobamos donde estamos situados para explotar los bloques que correspondan</w:t>
      </w:r>
    </w:p>
    <w:p w:rsidR="001F70A9" w:rsidRDefault="001F70A9" w:rsidP="001F70A9">
      <w:r>
        <w:tab/>
        <w:t xml:space="preserve">  if(fila == 0 &amp;&amp; columna == 0){</w:t>
      </w:r>
    </w:p>
    <w:p w:rsidR="001F70A9" w:rsidRDefault="001F70A9" w:rsidP="001F70A9">
      <w:r>
        <w:lastRenderedPageBreak/>
        <w:tab/>
        <w:t xml:space="preserve">    /*</w:t>
      </w:r>
    </w:p>
    <w:p w:rsidR="001F70A9" w:rsidRDefault="001F70A9" w:rsidP="001F70A9">
      <w:r>
        <w:tab/>
        <w:t xml:space="preserve">    Si estamos en la esquina superior izquierda, solo se puede eliminar a la derecha, abajo, y la diagonal inferior derecha</w:t>
      </w:r>
    </w:p>
    <w:p w:rsidR="001F70A9" w:rsidRDefault="001F70A9" w:rsidP="001F70A9">
      <w:r>
        <w:tab/>
        <w:t xml:space="preserve">    val tableroAux1:List[Int] = poner(1,0,tablero,Nil)</w:t>
      </w:r>
    </w:p>
    <w:p w:rsidR="001F70A9" w:rsidRDefault="001F70A9" w:rsidP="001F70A9">
      <w:r>
        <w:tab/>
        <w:t xml:space="preserve">    val tableroAux2:List[Int] = poner(columnas,0,tableroAux1,Nil)</w:t>
      </w:r>
    </w:p>
    <w:p w:rsidR="001F70A9" w:rsidRDefault="001F70A9" w:rsidP="001F70A9">
      <w:r>
        <w:tab/>
        <w:t xml:space="preserve">    val tableroAux3:List[Int] = poner(columnas + 1, 0 , tableroAux2, Nil)</w:t>
      </w:r>
    </w:p>
    <w:p w:rsidR="001F70A9" w:rsidRDefault="001F70A9" w:rsidP="001F70A9">
      <w:r>
        <w:tab/>
        <w:t xml:space="preserve">    poner(0, 0 , tableroAux3, Nil)</w:t>
      </w:r>
    </w:p>
    <w:p w:rsidR="001F70A9" w:rsidRDefault="001F70A9" w:rsidP="001F70A9">
      <w:r>
        <w:tab/>
        <w:t xml:space="preserve">    */</w:t>
      </w:r>
    </w:p>
    <w:p w:rsidR="001F70A9" w:rsidRDefault="001F70A9" w:rsidP="001F70A9">
      <w:r>
        <w:tab/>
        <w:t xml:space="preserve">    poner(0, 0 , poner(columnas + 1, 0 , poner(columnas,0,poner(1,0,tablero,Nil),Nil), Nil), Nil)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else if(fila == 0 &amp;&amp; columna == (columnas - 1)){</w:t>
      </w:r>
    </w:p>
    <w:p w:rsidR="001F70A9" w:rsidRDefault="001F70A9" w:rsidP="001F70A9">
      <w:r>
        <w:tab/>
        <w:t xml:space="preserve">  </w:t>
      </w:r>
      <w:r>
        <w:tab/>
        <w:t>//Si estamos en la esquina superior derecha, solo se puede eliminar abajo, izquierda y diagonal inferior izquierda</w:t>
      </w:r>
    </w:p>
    <w:p w:rsidR="001F70A9" w:rsidRDefault="001F70A9" w:rsidP="001F70A9">
      <w:r>
        <w:tab/>
        <w:t xml:space="preserve">    poner((columnas + columna - 1), 0 , poner((columnas + columna), 0 , poner((columna - 1),0,poner(columna,0,tablero,Nil),Nil), Nil), Nil)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 if(fila == (filas -1) &amp;&amp; columna == 0){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 w:rsidRPr="001F70A9">
        <w:rPr>
          <w:lang w:val="en-GB"/>
        </w:rPr>
        <w:tab/>
      </w:r>
      <w:r>
        <w:t>//Si estamos en la esquina inferior izquierda, solo se puede eliminar arriba, derecha y esquina superior derecha</w:t>
      </w:r>
    </w:p>
    <w:p w:rsidR="001F70A9" w:rsidRDefault="001F70A9" w:rsidP="001F70A9">
      <w:r>
        <w:tab/>
        <w:t xml:space="preserve">    poner((((filas - 1) * columnas) + 1), 0 , poner(((fila - 1) * columnas), 0 , poner(((fila * columnas) + 1),0,poner((fila * columnas),0,tablero,Nil),Nil), Nil), Nil)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else if(fila == (filas - 1) &amp;&amp; columna == (columnas - 1)){</w:t>
      </w:r>
    </w:p>
    <w:p w:rsidR="001F70A9" w:rsidRDefault="001F70A9" w:rsidP="001F70A9">
      <w:r>
        <w:tab/>
        <w:t xml:space="preserve">  </w:t>
      </w:r>
      <w:r>
        <w:tab/>
        <w:t>//Si estamos en la esquina inferior derecha, solo se puede eliminar arriba, izquierda y diagonal superior izquierda</w:t>
      </w:r>
    </w:p>
    <w:p w:rsidR="001F70A9" w:rsidRDefault="001F70A9" w:rsidP="001F70A9">
      <w:r>
        <w:tab/>
        <w:t xml:space="preserve">    poner((((fila - 1) * columnas) + (columna - 1)), 0 , poner((((fila - 1) * columnas) + columna), 0 , poner(((fila * columnas) + (columna - 1)),0,poner(((fila * columnas) + columna),0,tablero,Nil),Nil), Nil), Nil)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}</w:t>
      </w:r>
    </w:p>
    <w:p w:rsidR="001F70A9" w:rsidRDefault="001F70A9" w:rsidP="001F70A9">
      <w:r w:rsidRPr="001F70A9">
        <w:rPr>
          <w:lang w:val="en-GB"/>
        </w:rPr>
        <w:tab/>
        <w:t xml:space="preserve">  else if(fila == 0 &amp;&amp; columna != 0 &amp;&amp; columna != </w:t>
      </w:r>
      <w:r>
        <w:t>(columnas -1)){</w:t>
      </w:r>
    </w:p>
    <w:p w:rsidR="001F70A9" w:rsidRDefault="001F70A9" w:rsidP="001F70A9">
      <w:r>
        <w:lastRenderedPageBreak/>
        <w:tab/>
        <w:t xml:space="preserve">  </w:t>
      </w:r>
      <w:r>
        <w:tab/>
        <w:t>//Si estamos en la primera fila y no estamos en las esquinas, se puede eliminar a izquierda, derecha, debajo, diagonal inferior izquierda y diagonal inferior derecha</w:t>
      </w:r>
    </w:p>
    <w:p w:rsidR="001F70A9" w:rsidRDefault="001F70A9" w:rsidP="001F70A9">
      <w:r>
        <w:tab/>
        <w:t xml:space="preserve">    poner((columnas + columna - 1), 0 , poner((columnas + columna + 1), 0 , poner((columnas + columna), 0 , poner((columna + 1), 0 , poner((columna - 1),0,poner(columna,0,tablero,Nil),Nil), Nil), Nil), Nil), Nil)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}</w:t>
      </w:r>
    </w:p>
    <w:p w:rsidR="001F70A9" w:rsidRDefault="001F70A9" w:rsidP="001F70A9">
      <w:r w:rsidRPr="001F70A9">
        <w:rPr>
          <w:lang w:val="en-GB"/>
        </w:rPr>
        <w:tab/>
        <w:t xml:space="preserve">  else if(fila == (filas - 1) &amp;&amp; columna != </w:t>
      </w:r>
      <w:r>
        <w:t>0 &amp;&amp; columna != (columnas -1)){</w:t>
      </w:r>
    </w:p>
    <w:p w:rsidR="001F70A9" w:rsidRDefault="001F70A9" w:rsidP="001F70A9">
      <w:r>
        <w:tab/>
        <w:t xml:space="preserve">  </w:t>
      </w:r>
      <w:r>
        <w:tab/>
        <w:t>//Si estamos en la ultima fila y no estamos en las esquinas, se puede eliminar a izquierda, derecha, debajo, diagonal superior izquierda y diagonal superior derecha</w:t>
      </w:r>
    </w:p>
    <w:p w:rsidR="001F70A9" w:rsidRDefault="001F70A9" w:rsidP="001F70A9">
      <w:r>
        <w:tab/>
        <w:t xml:space="preserve">     poner((((fila -1 ) * columnas) + columna ),0,poner((((fila -1 ) * columnas) + (columna + 1)),0,poner((((fila -1 ) * columnas) + (columna - 1)),0,poner(((fila * columnas) + (columna - 1)),0,poner(((fila * columnas) + (columna + 1)),0,poner(((fila * columnas) + columna),0,tablero,Nil),Nil),Nil),Nil),Nil),Nil)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}</w:t>
      </w:r>
    </w:p>
    <w:p w:rsidR="001F70A9" w:rsidRDefault="001F70A9" w:rsidP="001F70A9">
      <w:r w:rsidRPr="001F70A9">
        <w:rPr>
          <w:lang w:val="en-GB"/>
        </w:rPr>
        <w:tab/>
        <w:t xml:space="preserve">  else if(columna == 0 &amp;&amp; fila != 0 &amp;&amp; fila != </w:t>
      </w:r>
      <w:r>
        <w:t>(filas - 1)){</w:t>
      </w:r>
    </w:p>
    <w:p w:rsidR="001F70A9" w:rsidRDefault="001F70A9" w:rsidP="001F70A9">
      <w:r>
        <w:tab/>
        <w:t xml:space="preserve">  </w:t>
      </w:r>
      <w:r>
        <w:tab/>
        <w:t>//Si estamos en la columna izquierda y no estamos en las esquinas, eliminamos arriba, abajo, derecha, diagonal superior derecha y diagonal inferior derecha</w:t>
      </w:r>
    </w:p>
    <w:p w:rsidR="001F70A9" w:rsidRDefault="001F70A9" w:rsidP="001F70A9">
      <w:r>
        <w:tab/>
        <w:t xml:space="preserve">    poner(((fila - 1) * (columnas + 1)),0,poner(((fila + 1) * (columnas + 1)),0,poner(((fila + 1) * columnas),0,poner(((fila - 1) * columnas),0,poner(((fila * columnas) + 1),0,poner((fila * columnas),0,tablero,Nil),Nil),Nil),Nil),Nil),Nil)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}</w:t>
      </w:r>
    </w:p>
    <w:p w:rsidR="001F70A9" w:rsidRDefault="001F70A9" w:rsidP="001F70A9">
      <w:r w:rsidRPr="001F70A9">
        <w:rPr>
          <w:lang w:val="en-GB"/>
        </w:rPr>
        <w:tab/>
        <w:t xml:space="preserve">  else if(columna == (columnas - 1) &amp;&amp; fila != </w:t>
      </w:r>
      <w:r>
        <w:t>0 &amp;&amp; fila != filas -1){</w:t>
      </w:r>
    </w:p>
    <w:p w:rsidR="001F70A9" w:rsidRDefault="001F70A9" w:rsidP="001F70A9">
      <w:r>
        <w:tab/>
        <w:t xml:space="preserve">  </w:t>
      </w:r>
      <w:r>
        <w:tab/>
        <w:t>//Si estamos en la columna derecha y no estamos en las esquinas, eliminamos arriba, abajo, izquierda, diagonal superior izquierda y diagonal inferior izquierda</w:t>
      </w:r>
    </w:p>
    <w:p w:rsidR="001F70A9" w:rsidRDefault="001F70A9" w:rsidP="001F70A9">
      <w:r>
        <w:tab/>
        <w:t xml:space="preserve">    poner((((fila - 1) + columnas) + (columna - 1)),0,poner((((fila + 1) + columnas) + (columna - 1)),0,poner((((fila + 1) + columnas) + columna),0,poner((((fila - 1) + columnas) + columna),0,poner(((fila + columnas) + (columna -1)),0,poner(((fila + columnas) + columna),0,tablero,Nil),Nil),Nil),Nil),Nil),Nil)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else{</w:t>
      </w:r>
    </w:p>
    <w:p w:rsidR="001F70A9" w:rsidRDefault="001F70A9" w:rsidP="001F70A9">
      <w:r>
        <w:tab/>
        <w:t xml:space="preserve">  </w:t>
      </w:r>
      <w:r>
        <w:tab/>
        <w:t>//Si estamos en cualquier otra posicion, eliminamos la matriz de 3x3</w:t>
      </w:r>
    </w:p>
    <w:p w:rsidR="001F70A9" w:rsidRDefault="001F70A9" w:rsidP="001F70A9">
      <w:r>
        <w:tab/>
        <w:t xml:space="preserve">    poner((((fila + 1 ) * columnas) + (columna + 1)),0,poner((((fila + 1 ) * columnas) + (columna -1)),0,poner((((fila + 1 ) * columnas) + (columna)),0,poner((((fila - 1 ) * columnas) + (columna - 1)),0,poner((((fila - 1 ) * columnas) + (columna + 1)),0,poner((((fila - 1 ) * columnas) + </w:t>
      </w:r>
      <w:r>
        <w:lastRenderedPageBreak/>
        <w:t>(columna)),0,poner(((fila * columnas) + (columna + 1)),0,poner(((fila * columnas) + (columna + 1)),0,poner(((fila * columnas) + columna),0,tablero,Nil),Nil),Nil),Nil),Nil),Nil),Nil),Nil),Nil)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  <w:t>//Eliminamos todos los bloques del mismo color que se haya pasado como parametro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def bombaColores(tablero:List[Int], bloque:Int, pos:Int, tam:Int): List[Int]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if(pos == tam) { //Si estamos en el final devolvemos el tablero</w:t>
      </w:r>
    </w:p>
    <w:p w:rsidR="001F70A9" w:rsidRDefault="001F70A9" w:rsidP="001F70A9">
      <w:r>
        <w:tab/>
        <w:t xml:space="preserve">    return tablero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else{</w:t>
      </w:r>
    </w:p>
    <w:p w:rsidR="001F70A9" w:rsidRDefault="001F70A9" w:rsidP="001F70A9">
      <w:r>
        <w:tab/>
        <w:t xml:space="preserve">  </w:t>
      </w:r>
      <w:r>
        <w:tab/>
        <w:t>//Si no, comprobamos que la posicion en la que estamos es igual al bloque que queremos eliminar</w:t>
      </w:r>
    </w:p>
    <w:p w:rsidR="001F70A9" w:rsidRDefault="001F70A9" w:rsidP="001F70A9">
      <w:r>
        <w:tab/>
        <w:t xml:space="preserve">    if(devuelveBloque(tablero, pos) == bloque){</w:t>
      </w:r>
    </w:p>
    <w:p w:rsidR="001F70A9" w:rsidRDefault="001F70A9" w:rsidP="001F70A9">
      <w:r>
        <w:tab/>
        <w:t xml:space="preserve">     //Si es igual, ponemos un 0 en esa posicion y llamamos al metodo con pos + 1</w:t>
      </w:r>
      <w:r>
        <w:tab/>
      </w:r>
    </w:p>
    <w:p w:rsidR="001F70A9" w:rsidRDefault="001F70A9" w:rsidP="001F70A9">
      <w:r>
        <w:tab/>
        <w:t xml:space="preserve">     bombaColores(poner(pos, 0, tablero, Nil), bloque, pos + 1, tam)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tab/>
        <w:t xml:space="preserve">    else{</w:t>
      </w:r>
    </w:p>
    <w:p w:rsidR="001F70A9" w:rsidRDefault="001F70A9" w:rsidP="001F70A9">
      <w:r>
        <w:tab/>
        <w:t xml:space="preserve">      //Si no es igual, pasamos esa posicion sin modificarla</w:t>
      </w:r>
      <w:r>
        <w:tab/>
      </w:r>
      <w:r>
        <w:tab/>
      </w:r>
    </w:p>
    <w:p w:rsidR="001F70A9" w:rsidRDefault="001F70A9" w:rsidP="001F70A9">
      <w:r>
        <w:tab/>
        <w:t xml:space="preserve">      bombaColores(tablero, bloque, pos + 1, tam)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</w:r>
    </w:p>
    <w:p w:rsidR="001F70A9" w:rsidRDefault="001F70A9" w:rsidP="001F70A9">
      <w:r>
        <w:tab/>
        <w:t>//Pone la bomba que se le pasa por parametro en el tablero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def ponerBomba(tablero:List[Int], fila:Int, columna:Int, columnas:Int, bomba:Int): List[Int]={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return poner((fila * columnas) + columna, bomba,tablero,Nil)</w:t>
      </w:r>
    </w:p>
    <w:p w:rsidR="001F70A9" w:rsidRDefault="001F70A9" w:rsidP="001F70A9">
      <w:r>
        <w:tab/>
        <w:t>}</w:t>
      </w:r>
    </w:p>
    <w:p w:rsidR="001F70A9" w:rsidRDefault="001F70A9" w:rsidP="001F70A9"/>
    <w:p w:rsidR="001F70A9" w:rsidRDefault="001F70A9" w:rsidP="001F70A9">
      <w:r>
        <w:tab/>
        <w:t>//Comprueba piezas es el método encargado de llamar a los metodos compruebaAbajo,compruebaArriba, compruebaDerecha y compruebaIzquierda en función de la posición en la que nos</w:t>
      </w:r>
    </w:p>
    <w:p w:rsidR="001F70A9" w:rsidRDefault="001F70A9" w:rsidP="001F70A9">
      <w:r>
        <w:tab/>
        <w:t>//encontremos</w:t>
      </w:r>
    </w:p>
    <w:p w:rsidR="001F70A9" w:rsidRDefault="001F70A9" w:rsidP="001F70A9">
      <w:r>
        <w:tab/>
        <w:t>//También comprueba si el bloque que se le ha pasado es una bomba y llama a la funcíón que corresponda en cada caso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def compruebaPiezas(tablero:List[Int], columna:Int, fila:Int, filas:Int,columnas:Int, anterior:Int, dificultad:Int): List[Int] ={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//bombas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if (anterior == 7){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  val r1 = new scala.util.Random(System.currentTimeMillis())</w:t>
      </w:r>
    </w:p>
    <w:p w:rsidR="001F70A9" w:rsidRDefault="001F70A9" w:rsidP="001F70A9">
      <w:r w:rsidRPr="001F70A9">
        <w:rPr>
          <w:lang w:val="en-GB"/>
        </w:rPr>
        <w:tab/>
        <w:t xml:space="preserve">    </w:t>
      </w:r>
      <w:r>
        <w:t>if((r1.nextInt(5000) + 1) &lt; 2500){</w:t>
      </w:r>
    </w:p>
    <w:p w:rsidR="001F70A9" w:rsidRDefault="001F70A9" w:rsidP="001F70A9">
      <w:r>
        <w:tab/>
        <w:t xml:space="preserve">      bombaFila(tablero,columnas,fila,0)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tab/>
        <w:t xml:space="preserve">    else{</w:t>
      </w:r>
    </w:p>
    <w:p w:rsidR="001F70A9" w:rsidRDefault="001F70A9" w:rsidP="001F70A9">
      <w:r>
        <w:tab/>
        <w:t xml:space="preserve">      bombaColumna(tablero,columnas,filas,0,columna)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 if(anterior == 8){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  bombaTNT(tablero, columnas, filas, columna, fila)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 if(anterior == 9){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  val r1 = new scala.util.Random(System.currentTimeMillis())</w:t>
      </w:r>
    </w:p>
    <w:p w:rsidR="001F70A9" w:rsidRDefault="001F70A9" w:rsidP="001F70A9">
      <w:r w:rsidRPr="001F70A9">
        <w:rPr>
          <w:lang w:val="en-GB"/>
        </w:rPr>
        <w:tab/>
        <w:t xml:space="preserve">    </w:t>
      </w:r>
      <w:r>
        <w:t>dificultad match{</w:t>
      </w:r>
    </w:p>
    <w:p w:rsidR="001F70A9" w:rsidRDefault="001F70A9" w:rsidP="001F70A9">
      <w:r>
        <w:tab/>
        <w:t xml:space="preserve">      case 1 =&gt; val bloque = r1.nextInt(4) + 1; bombaColores(poner(fila*columnas + columna, 0, tablero, Nil), bloque , 0, 63); </w:t>
      </w:r>
    </w:p>
    <w:p w:rsidR="001F70A9" w:rsidRDefault="001F70A9" w:rsidP="001F70A9">
      <w:r>
        <w:tab/>
        <w:t xml:space="preserve">      case 2 =&gt; val bloque = r1.nextInt(5) + 1; bombaColores(poner(fila*columnas + columna, 0, tablero, Nil), bloque, 0, 187);</w:t>
      </w:r>
    </w:p>
    <w:p w:rsidR="001F70A9" w:rsidRDefault="001F70A9" w:rsidP="001F70A9">
      <w:r>
        <w:lastRenderedPageBreak/>
        <w:tab/>
        <w:t xml:space="preserve">      case 3 =&gt; val bloque = r1.nextInt(6) + 1; bombaColores(poner(fila*columnas + columna, 0, tablero, Nil), bloque, 0, 405);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//Esquina superior izquierda</w:t>
      </w:r>
    </w:p>
    <w:p w:rsidR="001F70A9" w:rsidRDefault="001F70A9" w:rsidP="001F70A9">
      <w:r>
        <w:tab/>
        <w:t xml:space="preserve">  else {</w:t>
      </w:r>
    </w:p>
    <w:p w:rsidR="001F70A9" w:rsidRDefault="001F70A9" w:rsidP="001F70A9">
      <w:r>
        <w:tab/>
      </w:r>
      <w:r>
        <w:tab/>
        <w:t xml:space="preserve">  if(fila == 0 &amp;&amp; columna == 0){</w:t>
      </w:r>
    </w:p>
    <w:p w:rsidR="001F70A9" w:rsidRDefault="001F70A9" w:rsidP="001F70A9">
      <w:r>
        <w:tab/>
      </w:r>
      <w:r>
        <w:tab/>
        <w:t xml:space="preserve">    compruebaAbajo(anterior, compruebaDerecha(anterior, tablero,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//Esquina superior derecha</w:t>
      </w:r>
    </w:p>
    <w:p w:rsidR="001F70A9" w:rsidRDefault="001F70A9" w:rsidP="001F70A9">
      <w:r>
        <w:tab/>
      </w:r>
      <w:r>
        <w:tab/>
        <w:t xml:space="preserve">  else if(fila == 0 &amp;&amp; columna == (columnas - 1)){</w:t>
      </w:r>
    </w:p>
    <w:p w:rsidR="001F70A9" w:rsidRDefault="001F70A9" w:rsidP="001F70A9">
      <w:r>
        <w:tab/>
      </w:r>
      <w:r>
        <w:tab/>
        <w:t xml:space="preserve">    compruebaAbajo(anterior, compruebaIzquierda(anterior, tablero,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//Esquina inferior izquierda</w:t>
      </w:r>
    </w:p>
    <w:p w:rsidR="001F70A9" w:rsidRDefault="001F70A9" w:rsidP="001F70A9">
      <w:r>
        <w:tab/>
      </w:r>
      <w:r>
        <w:tab/>
        <w:t xml:space="preserve">  else if(fila == (filas - 1) &amp;&amp; columna == 0){</w:t>
      </w:r>
    </w:p>
    <w:p w:rsidR="001F70A9" w:rsidRDefault="001F70A9" w:rsidP="001F70A9">
      <w:r>
        <w:tab/>
      </w:r>
      <w:r>
        <w:tab/>
        <w:t xml:space="preserve">    compruebaArriba(anterior, compruebaDerecha(anterior, tablero,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//Esquina inferior derecha</w:t>
      </w:r>
    </w:p>
    <w:p w:rsidR="001F70A9" w:rsidRDefault="001F70A9" w:rsidP="001F70A9">
      <w:r>
        <w:tab/>
      </w:r>
      <w:r>
        <w:tab/>
        <w:t xml:space="preserve">  else if(fila == (filas - 1) &amp;&amp; columna == (columnas - 1)){</w:t>
      </w:r>
    </w:p>
    <w:p w:rsidR="001F70A9" w:rsidRDefault="001F70A9" w:rsidP="001F70A9">
      <w:r>
        <w:tab/>
      </w:r>
      <w:r>
        <w:tab/>
        <w:t xml:space="preserve">    compruebaArriba(anterior, compruebaIzquierda(anterior, tablero,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else if(fila == 0){ </w:t>
      </w:r>
    </w:p>
    <w:p w:rsidR="001F70A9" w:rsidRDefault="001F70A9" w:rsidP="001F70A9">
      <w:r>
        <w:tab/>
      </w:r>
      <w:r>
        <w:tab/>
        <w:t xml:space="preserve">    compruebaAbajo(anterior, compruebaIzquierda(anterior, compruebaDerecha(anterior, tablero, fila, columna, columnas, filas),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lastRenderedPageBreak/>
        <w:tab/>
      </w:r>
      <w:r>
        <w:tab/>
        <w:t xml:space="preserve">  else if(fila == (filas - 1)){</w:t>
      </w:r>
    </w:p>
    <w:p w:rsidR="001F70A9" w:rsidRDefault="001F70A9" w:rsidP="001F70A9">
      <w:r>
        <w:tab/>
      </w:r>
      <w:r>
        <w:tab/>
        <w:t xml:space="preserve">    compruebaArriba(anterior, compruebaIzquierda(anterior, compruebaDerecha(anterior, tablero, fila, columna, columnas, filas),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else if(columna == 0){</w:t>
      </w:r>
    </w:p>
    <w:p w:rsidR="001F70A9" w:rsidRDefault="001F70A9" w:rsidP="001F70A9">
      <w:r>
        <w:tab/>
      </w:r>
      <w:r>
        <w:tab/>
        <w:t xml:space="preserve">    compruebaAbajo(anterior, compruebaArriba(anterior, compruebaDerecha(anterior, tablero, fila, columna, columnas, filas),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else if(columna == (columnas - 1)){</w:t>
      </w:r>
    </w:p>
    <w:p w:rsidR="001F70A9" w:rsidRDefault="001F70A9" w:rsidP="001F70A9">
      <w:r>
        <w:tab/>
      </w:r>
      <w:r>
        <w:tab/>
        <w:t xml:space="preserve">    compruebaAbajo(anterior, compruebaArriba(anterior, compruebaIzquierda(anterior, tablero, fila, columna, columnas, filas),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else{</w:t>
      </w:r>
    </w:p>
    <w:p w:rsidR="001F70A9" w:rsidRDefault="001F70A9" w:rsidP="001F70A9">
      <w:r>
        <w:tab/>
      </w:r>
      <w:r>
        <w:tab/>
        <w:t xml:space="preserve">    compruebaDerecha(anterior, compruebaAbajo(anterior, compruebaArriba(anterior, compruebaIzquierda(anterior, tablero, fila, columna, columnas, filas), fila, columna, columnas, filas),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</w:r>
    </w:p>
    <w:p w:rsidR="001F70A9" w:rsidRDefault="001F70A9" w:rsidP="001F70A9">
      <w:r>
        <w:tab/>
        <w:t>//Cuenta los ceros del tablero para ir comprobando la puntuación que tenemos -&gt; Se usa para llevar la puntuación y comprobar la jugada más óptima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def compruebaPuntuacion(tablero:List[Int]): Int = {</w:t>
      </w:r>
      <w:r w:rsidRPr="001F70A9">
        <w:rPr>
          <w:lang w:val="en-GB"/>
        </w:rPr>
        <w:tab/>
        <w:t xml:space="preserve">  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if(tablero.isEmpty) return 0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  if(tablero.head == 0){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    return 1 + compruebaPuntuacion(tablero.tail)</w:t>
      </w:r>
    </w:p>
    <w:p w:rsidR="001F70A9" w:rsidRDefault="001F70A9" w:rsidP="001F70A9">
      <w:r w:rsidRPr="001F70A9">
        <w:rPr>
          <w:lang w:val="en-GB"/>
        </w:rPr>
        <w:tab/>
        <w:t xml:space="preserve">    </w:t>
      </w:r>
      <w:r>
        <w:t>}</w:t>
      </w:r>
    </w:p>
    <w:p w:rsidR="001F70A9" w:rsidRDefault="001F70A9" w:rsidP="001F70A9">
      <w:r>
        <w:lastRenderedPageBreak/>
        <w:tab/>
        <w:t xml:space="preserve">    else{</w:t>
      </w:r>
    </w:p>
    <w:p w:rsidR="001F70A9" w:rsidRDefault="001F70A9" w:rsidP="001F70A9">
      <w:r>
        <w:tab/>
        <w:t xml:space="preserve">      return 0 + compruebaPuntuacion(tablero.tail)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>}</w:t>
      </w:r>
    </w:p>
    <w:p w:rsidR="001F70A9" w:rsidRDefault="001F70A9" w:rsidP="001F70A9"/>
    <w:p w:rsidR="001F70A9" w:rsidRDefault="001F70A9" w:rsidP="001F70A9">
      <w:r>
        <w:tab/>
        <w:t>//Metodo encargado del comienzo del juego, recibe el tablero en cada jugada, la dificultad para saber a que nivel tiene que acceder, y la puntuacion para comprobar si el juego</w:t>
      </w:r>
    </w:p>
    <w:p w:rsidR="001F70A9" w:rsidRDefault="001F70A9" w:rsidP="001F70A9">
      <w:r>
        <w:tab/>
        <w:t>//continua o no</w:t>
      </w:r>
    </w:p>
    <w:p w:rsidR="001F70A9" w:rsidRDefault="001F70A9" w:rsidP="001F70A9">
      <w:r>
        <w:tab/>
        <w:t>def jugarToyBlast(tablero:List[Int], dificultad:Int, puntuacion:List[Int]): Unit ={</w:t>
      </w:r>
    </w:p>
    <w:p w:rsidR="001F70A9" w:rsidRDefault="001F70A9" w:rsidP="001F70A9">
      <w:r>
        <w:tab/>
        <w:t xml:space="preserve">  if(dificultad == 1){</w:t>
      </w:r>
    </w:p>
    <w:p w:rsidR="001F70A9" w:rsidRDefault="001F70A9" w:rsidP="001F70A9">
      <w:r>
        <w:tab/>
        <w:t xml:space="preserve">  </w:t>
      </w:r>
      <w:r>
        <w:tab/>
        <w:t>//Si la dificultad es igual a 1, se comprueba si no se ha sobrepasado la puntuación para ganar</w:t>
      </w:r>
    </w:p>
    <w:p w:rsidR="001F70A9" w:rsidRDefault="001F70A9" w:rsidP="001F70A9">
      <w:r>
        <w:tab/>
        <w:t xml:space="preserve">  </w:t>
      </w:r>
      <w:r>
        <w:tab/>
        <w:t>if(devuelveBloque(puntuacion,0) &gt;= 20 &amp;&amp; devuelveBloque(puntuacion,1) &gt;= 20 &amp;&amp; devuelveBloque(puntuacion,2) &gt;= 20 &amp;&amp; devuelveBloque(puntuacion,3) &gt;= 20){</w:t>
      </w:r>
    </w:p>
    <w:p w:rsidR="001F70A9" w:rsidRDefault="001F70A9" w:rsidP="001F70A9">
      <w:r>
        <w:tab/>
        <w:t xml:space="preserve">  </w:t>
      </w:r>
      <w:r>
        <w:tab/>
        <w:t xml:space="preserve">  println("Has ganado, ¡FELICIDADES!")</w:t>
      </w:r>
    </w:p>
    <w:p w:rsidR="001F70A9" w:rsidRDefault="001F70A9" w:rsidP="001F70A9">
      <w:r>
        <w:tab/>
        <w:t xml:space="preserve">  </w:t>
      </w:r>
      <w:r>
        <w:tab/>
        <w:t>}</w:t>
      </w:r>
    </w:p>
    <w:p w:rsidR="001F70A9" w:rsidRDefault="001F70A9" w:rsidP="001F70A9">
      <w:r>
        <w:tab/>
        <w:t xml:space="preserve">  </w:t>
      </w:r>
      <w:r>
        <w:tab/>
        <w:t>else{</w:t>
      </w:r>
    </w:p>
    <w:p w:rsidR="001F70A9" w:rsidRDefault="001F70A9" w:rsidP="001F70A9">
      <w:r>
        <w:tab/>
        <w:t xml:space="preserve">  </w:t>
      </w:r>
      <w:r>
        <w:tab/>
      </w:r>
      <w:r>
        <w:tab/>
        <w:t>imprimirTablero(9, 7, 1, 0, tablero)</w:t>
      </w:r>
    </w:p>
    <w:p w:rsidR="001F70A9" w:rsidRDefault="001F70A9" w:rsidP="001F70A9">
      <w:r>
        <w:tab/>
      </w:r>
      <w:r>
        <w:tab/>
        <w:t xml:space="preserve">    println("PUNTUACIÓN")</w:t>
      </w:r>
    </w:p>
    <w:p w:rsidR="001F70A9" w:rsidRDefault="001F70A9" w:rsidP="001F70A9">
      <w:r>
        <w:tab/>
      </w:r>
      <w:r>
        <w:tab/>
        <w:t xml:space="preserve">    println("BLOQUES AZULES: " + devuelveBloque(puntuacion,0))</w:t>
      </w:r>
    </w:p>
    <w:p w:rsidR="001F70A9" w:rsidRDefault="001F70A9" w:rsidP="001F70A9">
      <w:r>
        <w:tab/>
      </w:r>
      <w:r>
        <w:tab/>
        <w:t xml:space="preserve">    println("BLOQUES ROJOS: " + devuelveBloque(puntuacion,1))</w:t>
      </w:r>
    </w:p>
    <w:p w:rsidR="001F70A9" w:rsidRDefault="001F70A9" w:rsidP="001F70A9">
      <w:r>
        <w:tab/>
      </w:r>
      <w:r>
        <w:tab/>
        <w:t xml:space="preserve">    println("BLOQUES NARANJAS: " + devuelveBloque(puntuacion,2))</w:t>
      </w:r>
    </w:p>
    <w:p w:rsidR="001F70A9" w:rsidRDefault="001F70A9" w:rsidP="001F70A9">
      <w:r>
        <w:tab/>
      </w:r>
      <w:r>
        <w:tab/>
        <w:t xml:space="preserve">    println("BLOQUES VERDES: " + devuelveBloque(puntuacion,3))</w:t>
      </w:r>
    </w:p>
    <w:p w:rsidR="001F70A9" w:rsidRDefault="001F70A9" w:rsidP="001F70A9">
      <w:r>
        <w:tab/>
      </w:r>
      <w:r>
        <w:tab/>
        <w:t xml:space="preserve">    println("Introduzca el n de fila: ")</w:t>
      </w:r>
    </w:p>
    <w:p w:rsidR="001F70A9" w:rsidRDefault="001F70A9" w:rsidP="001F70A9">
      <w:r>
        <w:tab/>
      </w:r>
      <w:r>
        <w:tab/>
        <w:t xml:space="preserve">    val fila = elegirFila(7)</w:t>
      </w:r>
    </w:p>
    <w:p w:rsidR="001F70A9" w:rsidRDefault="001F70A9" w:rsidP="001F70A9">
      <w:r>
        <w:tab/>
      </w:r>
      <w:r>
        <w:tab/>
        <w:t xml:space="preserve">    println("Introduzca el n de columna: ")</w:t>
      </w:r>
    </w:p>
    <w:p w:rsidR="001F70A9" w:rsidRDefault="001F70A9" w:rsidP="001F70A9">
      <w:r>
        <w:tab/>
      </w:r>
      <w:r>
        <w:tab/>
        <w:t xml:space="preserve">    val columna = elegirColumna(9)</w:t>
      </w:r>
    </w:p>
    <w:p w:rsidR="001F70A9" w:rsidRDefault="001F70A9" w:rsidP="001F70A9">
      <w:r>
        <w:lastRenderedPageBreak/>
        <w:tab/>
      </w:r>
      <w:r>
        <w:tab/>
        <w:t xml:space="preserve">    val bloque = devuelveBloque(tablero, (fila-1) * 9 + (columna-1))</w:t>
      </w:r>
    </w:p>
    <w:p w:rsidR="001F70A9" w:rsidRDefault="001F70A9" w:rsidP="001F70A9">
      <w:r>
        <w:tab/>
      </w:r>
      <w:r>
        <w:tab/>
        <w:t xml:space="preserve">    if(compruebaPuntuacion(compruebaPiezas(tablero, (columna-1), (fila-1), 7, 9, bloque, dificultad)) == 5 &amp;&amp; bloque &lt; 5){</w:t>
      </w:r>
    </w:p>
    <w:p w:rsidR="001F70A9" w:rsidRDefault="001F70A9" w:rsidP="001F70A9">
      <w:r>
        <w:tab/>
      </w:r>
      <w:r>
        <w:tab/>
        <w:t xml:space="preserve">      jugarToyBlast(rellenarTablero(subirCeros(62, 9, ponerBomba(compruebaPiezas(tablero, (columna-1), (fila-1), 7, 9, bloque, dificultad), (fila -1), (columna -1), 9, 7)), 63, 0, 4), dificultad,poner((bloque - 1),compruebaPuntuacion(compruebaPiezas(tablero, (columna-1), (fila-1), 7, 9,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 if(compruebaPuntuacion(compruebaPiezas(tablero, (columna-1), (fila-1), 7, 9, bloque, dificultad)) == 6 &amp;&amp; bloque &lt; 5){</w:t>
      </w:r>
    </w:p>
    <w:p w:rsidR="001F70A9" w:rsidRDefault="001F70A9" w:rsidP="001F70A9">
      <w:r>
        <w:tab/>
      </w:r>
      <w:r>
        <w:tab/>
        <w:t xml:space="preserve">      jugarToyBlast(rellenarTablero(subirCeros(62, 9, ponerBomba(compruebaPiezas(tablero, (columna-1), (fila-1), 7, 9, bloque, dificultad), (fila -1), (columna -1), 9, 8)), 63, 0, 4), dificultad,poner((bloque - 1),compruebaPuntuacion(compruebaPiezas(tablero, (columna-1), (fila-1), 7, 9,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</w:t>
      </w:r>
    </w:p>
    <w:p w:rsidR="001F70A9" w:rsidRDefault="001F70A9" w:rsidP="001F70A9">
      <w:r>
        <w:tab/>
      </w:r>
      <w:r>
        <w:tab/>
        <w:t xml:space="preserve">    else if(compruebaPuntuacion(compruebaPiezas(tablero, (columna-1), (fila-1), 7, 9, bloque, dificultad)) &gt; 7 &amp;&amp; bloque &lt; 5){</w:t>
      </w:r>
    </w:p>
    <w:p w:rsidR="001F70A9" w:rsidRDefault="001F70A9" w:rsidP="001F70A9">
      <w:r>
        <w:tab/>
      </w:r>
      <w:r>
        <w:tab/>
        <w:t xml:space="preserve">      jugarToyBlast(rellenarTablero(subirCeros(62, 9, ponerBomba(compruebaPiezas(tablero, (columna-1), (fila-1), 7, 9, bloque, dificultad), (fila -1), (columna -1), 9, 9)), 63, 0, 4), dificultad,poner((bloque - 1),compruebaPuntuacion(compruebaPiezas(tablero, (columna-1), (fila-1), 7, 9,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 if (bloque &lt; 5){</w:t>
      </w:r>
    </w:p>
    <w:p w:rsidR="001F70A9" w:rsidRDefault="001F70A9" w:rsidP="001F70A9">
      <w:r>
        <w:tab/>
      </w:r>
      <w:r>
        <w:tab/>
        <w:t xml:space="preserve">      jugarToyBlast(rellenarTablero(subirCeros(62, 9, compruebaPiezas(tablero, (columna-1), (fila-1), 7, 9, bloque, dificultad)), 63, 0, 4), dificultad,poner((bloque - 1),compruebaPuntuacion(compruebaPiezas(tablero, (columna-1), (fila-1), 7, 9,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else{</w:t>
      </w:r>
    </w:p>
    <w:p w:rsidR="001F70A9" w:rsidRDefault="001F70A9" w:rsidP="001F70A9">
      <w:r>
        <w:lastRenderedPageBreak/>
        <w:tab/>
      </w:r>
      <w:r>
        <w:tab/>
        <w:t xml:space="preserve">      jugarToyBlast(rellenarTablero(subirCeros(62, 9, compruebaPiezas(tablero, (columna-1), (fila-1), 7, 9, bloque, dificultad)), 63, 0, 4), dificultad,puntuacion)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>}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else if(dificultad == 2){</w:t>
      </w:r>
    </w:p>
    <w:p w:rsidR="001F70A9" w:rsidRDefault="001F70A9" w:rsidP="001F70A9">
      <w:r>
        <w:tab/>
        <w:t xml:space="preserve">  </w:t>
      </w:r>
      <w:r>
        <w:tab/>
        <w:t>if(devuelveBloque(puntuacion,0) &gt;= 15 &amp;&amp; devuelveBloque(puntuacion,1) &gt;= 15 &amp;&amp; devuelveBloque(puntuacion,2) &gt;= 15 &amp;&amp; devuelveBloque(puntuacion,3) &gt;= 15 &amp;&amp; devuelveBloque(puntuacion,4) &gt;= 15){</w:t>
      </w:r>
    </w:p>
    <w:p w:rsidR="001F70A9" w:rsidRDefault="001F70A9" w:rsidP="001F70A9">
      <w:r>
        <w:tab/>
        <w:t xml:space="preserve">  </w:t>
      </w:r>
      <w:r>
        <w:tab/>
        <w:t xml:space="preserve">   println("Has ganado, ¡FELICIDADES!")</w:t>
      </w:r>
    </w:p>
    <w:p w:rsidR="001F70A9" w:rsidRDefault="001F70A9" w:rsidP="001F70A9">
      <w:r>
        <w:tab/>
        <w:t xml:space="preserve">  </w:t>
      </w:r>
      <w:r>
        <w:tab/>
        <w:t>}</w:t>
      </w:r>
    </w:p>
    <w:p w:rsidR="001F70A9" w:rsidRDefault="001F70A9" w:rsidP="001F70A9">
      <w:r>
        <w:tab/>
        <w:t xml:space="preserve">  </w:t>
      </w:r>
      <w:r>
        <w:tab/>
        <w:t>else{</w:t>
      </w:r>
    </w:p>
    <w:p w:rsidR="001F70A9" w:rsidRDefault="001F70A9" w:rsidP="001F70A9">
      <w:r>
        <w:tab/>
        <w:t xml:space="preserve">  </w:t>
      </w:r>
      <w:r>
        <w:tab/>
      </w:r>
      <w:r>
        <w:tab/>
        <w:t>imprimirTablero(17, 11, 1, 0, tablero)</w:t>
      </w:r>
    </w:p>
    <w:p w:rsidR="001F70A9" w:rsidRDefault="001F70A9" w:rsidP="001F70A9">
      <w:r>
        <w:tab/>
      </w:r>
      <w:r>
        <w:tab/>
        <w:t xml:space="preserve">    println("PUNTUACIÓN")</w:t>
      </w:r>
    </w:p>
    <w:p w:rsidR="001F70A9" w:rsidRDefault="001F70A9" w:rsidP="001F70A9">
      <w:r>
        <w:tab/>
      </w:r>
      <w:r>
        <w:tab/>
        <w:t xml:space="preserve">    println("BLOQUES AZULES: " + devuelveBloque(puntuacion,0))</w:t>
      </w:r>
    </w:p>
    <w:p w:rsidR="001F70A9" w:rsidRDefault="001F70A9" w:rsidP="001F70A9">
      <w:r>
        <w:tab/>
      </w:r>
      <w:r>
        <w:tab/>
        <w:t xml:space="preserve">    println("BLOQUES ROJOS: " + devuelveBloque(puntuacion,1))</w:t>
      </w:r>
    </w:p>
    <w:p w:rsidR="001F70A9" w:rsidRDefault="001F70A9" w:rsidP="001F70A9">
      <w:r>
        <w:tab/>
      </w:r>
      <w:r>
        <w:tab/>
        <w:t xml:space="preserve">    println("BLOQUES NARANJAS: " + devuelveBloque(puntuacion,2))</w:t>
      </w:r>
    </w:p>
    <w:p w:rsidR="001F70A9" w:rsidRDefault="001F70A9" w:rsidP="001F70A9">
      <w:r>
        <w:tab/>
      </w:r>
      <w:r>
        <w:tab/>
        <w:t xml:space="preserve">    println("BLOQUES VERDES: " + devuelveBloque(puntuacion,3))</w:t>
      </w:r>
    </w:p>
    <w:p w:rsidR="001F70A9" w:rsidRDefault="001F70A9" w:rsidP="001F70A9">
      <w:r>
        <w:tab/>
      </w:r>
      <w:r>
        <w:tab/>
        <w:t xml:space="preserve">    println("BLOQUES PLATA: " + devuelveBloque(puntuacion,4))</w:t>
      </w:r>
    </w:p>
    <w:p w:rsidR="001F70A9" w:rsidRDefault="001F70A9" w:rsidP="001F70A9">
      <w:r>
        <w:tab/>
      </w:r>
      <w:r>
        <w:tab/>
        <w:t xml:space="preserve">    println("Introduzca el n de fila: ")</w:t>
      </w:r>
    </w:p>
    <w:p w:rsidR="001F70A9" w:rsidRDefault="001F70A9" w:rsidP="001F70A9">
      <w:r>
        <w:tab/>
      </w:r>
      <w:r>
        <w:tab/>
        <w:t xml:space="preserve">    val fila = elegirFila(11)</w:t>
      </w:r>
    </w:p>
    <w:p w:rsidR="001F70A9" w:rsidRDefault="001F70A9" w:rsidP="001F70A9">
      <w:r>
        <w:tab/>
      </w:r>
      <w:r>
        <w:tab/>
        <w:t xml:space="preserve">    println("Introduzca el n de columna: ")</w:t>
      </w:r>
    </w:p>
    <w:p w:rsidR="001F70A9" w:rsidRDefault="001F70A9" w:rsidP="001F70A9">
      <w:r>
        <w:tab/>
      </w:r>
      <w:r>
        <w:tab/>
        <w:t xml:space="preserve">    val columna = elegirColumna(17)</w:t>
      </w:r>
    </w:p>
    <w:p w:rsidR="001F70A9" w:rsidRDefault="001F70A9" w:rsidP="001F70A9">
      <w:r>
        <w:tab/>
      </w:r>
      <w:r>
        <w:tab/>
        <w:t xml:space="preserve">    val bloque = devuelveBloque(tablero, (fila-1) * 17 + (columna-1))</w:t>
      </w:r>
    </w:p>
    <w:p w:rsidR="001F70A9" w:rsidRDefault="001F70A9" w:rsidP="001F70A9">
      <w:r>
        <w:tab/>
      </w:r>
      <w:r>
        <w:tab/>
        <w:t xml:space="preserve">    if(compruebaPuntuacion(compruebaPiezas(tablero, (columna-1), (fila-1), 11, 17, bloque, dificultad)) == 5 &amp;&amp; bloque &lt; 6){</w:t>
      </w:r>
    </w:p>
    <w:p w:rsidR="001F70A9" w:rsidRDefault="001F70A9" w:rsidP="001F70A9">
      <w:r>
        <w:tab/>
      </w:r>
      <w:r>
        <w:tab/>
        <w:t xml:space="preserve">      jugarToyBlast(rellenarTablero(subirCeros(186, 17, ponerBomba(compruebaPiezas(tablero, (columna-1), (fila-1), 11, 17, bloque, dificultad), (fila -1), (columna -1), 17, 7)), 187, 0, 5), dificultad,poner((bloque-</w:t>
      </w:r>
      <w:r>
        <w:lastRenderedPageBreak/>
        <w:t>1),compruebaPuntuacion(compruebaPiezas(tablero, (columna-1), (fila-1), 11, 17,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 if(compruebaPuntuacion(compruebaPiezas(tablero, (columna-1), (fila-1), 11, 17, bloque, dificultad)) == 6 &amp;&amp; bloque &lt; 6){</w:t>
      </w:r>
    </w:p>
    <w:p w:rsidR="001F70A9" w:rsidRDefault="001F70A9" w:rsidP="001F70A9">
      <w:r>
        <w:tab/>
      </w:r>
      <w:r>
        <w:tab/>
        <w:t xml:space="preserve">      jugarToyBlast(rellenarTablero(subirCeros(186, 17, ponerBomba(compruebaPiezas(tablero, (columna-1), (fila-1), 11, 17, bloque, dificultad), (fila -1), (columna -1), 17, 8)), 187, 0, 5), dificultad, poner((bloque-1),compruebaPuntuacion(compruebaPiezas(tablero, (columna-1), (fila-1), 11, 17,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 if(compruebaPuntuacion(compruebaPiezas(tablero, (columna-1), (fila-1), 11, 17, bloque, dificultad)) &gt; 7 &amp;&amp; bloque &lt; 6){</w:t>
      </w:r>
    </w:p>
    <w:p w:rsidR="001F70A9" w:rsidRDefault="001F70A9" w:rsidP="001F70A9">
      <w:r>
        <w:tab/>
      </w:r>
      <w:r>
        <w:tab/>
        <w:t xml:space="preserve">      jugarToyBlast(rellenarTablero(subirCeros(186, 17, ponerBomba(compruebaPiezas(tablero, (columna-1), (fila-1), 11, 17, bloque, dificultad), (fila -1), (columna -1), 17, 9)), 187, 0, 5), dificultad,poner((bloque-1),compruebaPuntuacion(compruebaPiezas(tablero, (columna-1), (fila-1), 11, 17,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 if (bloque &lt; 6){</w:t>
      </w:r>
    </w:p>
    <w:p w:rsidR="001F70A9" w:rsidRDefault="001F70A9" w:rsidP="001F70A9">
      <w:r>
        <w:tab/>
      </w:r>
      <w:r>
        <w:tab/>
        <w:t xml:space="preserve">      jugarToyBlast(rellenarTablero(subirCeros(186, 17, compruebaPiezas(tablero, (columna-1), (fila-1), 11, 17, bloque, dificultad)), 187, 0, 5), dificultad,poner((bloque - 1),compruebaPuntuacion(compruebaPiezas(tablero, (columna-1), (fila-1), 11, 17,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else{</w:t>
      </w:r>
    </w:p>
    <w:p w:rsidR="001F70A9" w:rsidRDefault="001F70A9" w:rsidP="001F70A9">
      <w:r>
        <w:tab/>
      </w:r>
      <w:r>
        <w:tab/>
        <w:t xml:space="preserve">      jugarToyBlast(rellenarTablero(subirCeros(186, 17, compruebaPiezas(tablero, (columna-1), (fila-1), 11, 17, bloque, dificultad)), 187, 0, 5), dificultad,puntuacion)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>}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  <w:t>else if(dificultad == 3){</w:t>
      </w:r>
    </w:p>
    <w:p w:rsidR="001F70A9" w:rsidRDefault="001F70A9" w:rsidP="001F70A9">
      <w:r>
        <w:lastRenderedPageBreak/>
        <w:tab/>
      </w:r>
      <w:r>
        <w:tab/>
        <w:t>if(devuelveBloque(puntuacion,0) &gt;= 10 &amp;&amp; devuelveBloque(puntuacion,1) &gt;= 10 &amp;&amp; devuelveBloque(puntuacion,2) &gt;= 10 &amp;&amp; devuelveBloque(puntuacion,3) &gt;= 10 &amp;&amp; devuelveBloque(puntuacion,4) &gt;= 10 &amp;&amp; devuelveBloque(puntuacion,5) &gt;= 10){</w:t>
      </w:r>
    </w:p>
    <w:p w:rsidR="001F70A9" w:rsidRDefault="001F70A9" w:rsidP="001F70A9">
      <w:r>
        <w:tab/>
      </w:r>
      <w:r>
        <w:tab/>
        <w:t xml:space="preserve">   println("Has ganado, ¡FELICIDADES!")</w:t>
      </w:r>
    </w:p>
    <w:p w:rsidR="001F70A9" w:rsidRDefault="001F70A9" w:rsidP="001F70A9">
      <w:r>
        <w:tab/>
      </w:r>
      <w:r>
        <w:tab/>
        <w:t>}</w:t>
      </w:r>
    </w:p>
    <w:p w:rsidR="001F70A9" w:rsidRDefault="001F70A9" w:rsidP="001F70A9">
      <w:r>
        <w:tab/>
      </w:r>
      <w:r>
        <w:tab/>
        <w:t>else{</w:t>
      </w:r>
    </w:p>
    <w:p w:rsidR="001F70A9" w:rsidRDefault="001F70A9" w:rsidP="001F70A9">
      <w:r>
        <w:tab/>
      </w:r>
      <w:r>
        <w:tab/>
      </w:r>
      <w:r>
        <w:tab/>
        <w:t>imprimirTablero(27, 15, 1, 0, tablero)</w:t>
      </w:r>
    </w:p>
    <w:p w:rsidR="001F70A9" w:rsidRDefault="001F70A9" w:rsidP="001F70A9">
      <w:r>
        <w:tab/>
      </w:r>
      <w:r>
        <w:tab/>
        <w:t xml:space="preserve">     println("PUNTUACIÓN")</w:t>
      </w:r>
    </w:p>
    <w:p w:rsidR="001F70A9" w:rsidRDefault="001F70A9" w:rsidP="001F70A9">
      <w:r>
        <w:tab/>
      </w:r>
      <w:r>
        <w:tab/>
        <w:t xml:space="preserve">    println("BLOQUES AZULES: " + devuelveBloque(puntuacion,0))</w:t>
      </w:r>
    </w:p>
    <w:p w:rsidR="001F70A9" w:rsidRDefault="001F70A9" w:rsidP="001F70A9">
      <w:r>
        <w:tab/>
      </w:r>
      <w:r>
        <w:tab/>
        <w:t xml:space="preserve">    println("BLOQUES ROJOS: " + devuelveBloque(puntuacion,1))</w:t>
      </w:r>
    </w:p>
    <w:p w:rsidR="001F70A9" w:rsidRDefault="001F70A9" w:rsidP="001F70A9">
      <w:r>
        <w:tab/>
      </w:r>
      <w:r>
        <w:tab/>
        <w:t xml:space="preserve">    println("BLOQUES NARANJAS: " + devuelveBloque(puntuacion,2))</w:t>
      </w:r>
    </w:p>
    <w:p w:rsidR="001F70A9" w:rsidRDefault="001F70A9" w:rsidP="001F70A9">
      <w:r>
        <w:tab/>
      </w:r>
      <w:r>
        <w:tab/>
        <w:t xml:space="preserve">    println("BLOQUES VERDES: " + devuelveBloque(puntuacion,3))</w:t>
      </w:r>
    </w:p>
    <w:p w:rsidR="001F70A9" w:rsidRDefault="001F70A9" w:rsidP="001F70A9">
      <w:r>
        <w:tab/>
      </w:r>
      <w:r>
        <w:tab/>
        <w:t xml:space="preserve">    println("BLOQUES PLATEADOS: " + devuelveBloque(puntuacion,4))</w:t>
      </w:r>
    </w:p>
    <w:p w:rsidR="001F70A9" w:rsidRDefault="001F70A9" w:rsidP="001F70A9">
      <w:r>
        <w:tab/>
      </w:r>
      <w:r>
        <w:tab/>
        <w:t xml:space="preserve">    println("BLOQUES MORADOS: " + devuelveBloque(puntuacion,5))</w:t>
      </w:r>
    </w:p>
    <w:p w:rsidR="001F70A9" w:rsidRDefault="001F70A9" w:rsidP="001F70A9">
      <w:r>
        <w:tab/>
      </w:r>
      <w:r>
        <w:tab/>
        <w:t xml:space="preserve">    println("Introduzca el n de fila: ")</w:t>
      </w:r>
    </w:p>
    <w:p w:rsidR="001F70A9" w:rsidRDefault="001F70A9" w:rsidP="001F70A9">
      <w:r>
        <w:tab/>
      </w:r>
      <w:r>
        <w:tab/>
        <w:t xml:space="preserve">    val fila = elegirFila(15)</w:t>
      </w:r>
    </w:p>
    <w:p w:rsidR="001F70A9" w:rsidRDefault="001F70A9" w:rsidP="001F70A9">
      <w:r>
        <w:tab/>
      </w:r>
      <w:r>
        <w:tab/>
        <w:t xml:space="preserve">    println("Introduzca el n de columna: ")</w:t>
      </w:r>
    </w:p>
    <w:p w:rsidR="001F70A9" w:rsidRDefault="001F70A9" w:rsidP="001F70A9">
      <w:r>
        <w:tab/>
      </w:r>
      <w:r>
        <w:tab/>
        <w:t xml:space="preserve">    val columna = elegirColumna(27)</w:t>
      </w:r>
    </w:p>
    <w:p w:rsidR="001F70A9" w:rsidRDefault="001F70A9" w:rsidP="001F70A9">
      <w:r>
        <w:tab/>
      </w:r>
      <w:r>
        <w:tab/>
        <w:t xml:space="preserve">    val bloque = devuelveBloque(tablero, (fila-1) * 27 + (columna-1))</w:t>
      </w:r>
    </w:p>
    <w:p w:rsidR="001F70A9" w:rsidRDefault="001F70A9" w:rsidP="001F70A9">
      <w:r>
        <w:tab/>
      </w:r>
      <w:r>
        <w:tab/>
        <w:t xml:space="preserve">     if(compruebaPuntuacion(compruebaPiezas(tablero, (columna-1), (fila-1), 15, 27, bloque, dificultad)) == 5 &amp;&amp; bloque &lt; 7){</w:t>
      </w:r>
    </w:p>
    <w:p w:rsidR="001F70A9" w:rsidRDefault="001F70A9" w:rsidP="001F70A9">
      <w:r>
        <w:tab/>
      </w:r>
      <w:r>
        <w:tab/>
        <w:t xml:space="preserve">      jugarToyBlast(rellenarTablero(subirCeros(404, 27, ponerBomba(compruebaPiezas(tablero, (columna-1), (fila-1), 15, 27, bloque, dificultad), (fila -1), (columna -1), 27, 7)), 405, 0, 6), dificultad,poner((bloque-1),compruebaPuntuacion(compruebaPiezas(tablero, (columna-1), (fila-1), 15, 27,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 if(compruebaPuntuacion(compruebaPiezas(tablero, (columna-1), (fila-1), 15, 27, bloque, dificultad)) == 6 &amp;&amp; bloque &lt; 7){</w:t>
      </w:r>
    </w:p>
    <w:p w:rsidR="001F70A9" w:rsidRDefault="001F70A9" w:rsidP="001F70A9">
      <w:r>
        <w:tab/>
      </w:r>
      <w:r>
        <w:tab/>
        <w:t xml:space="preserve">      jugarToyBlast(rellenarTablero(subirCeros(404, 27, ponerBomba(compruebaPiezas(tablero, (columna-1), (fila-1), 15, 27, bloque, dificultad), (fila -1), </w:t>
      </w:r>
      <w:r>
        <w:lastRenderedPageBreak/>
        <w:t>(columna -1), 27, 8)), 405, 0, 6), dificultad,poner((bloque-1),compruebaPuntuacion(compruebaPiezas(tablero, (columna-1), (fila-1), 15, 27,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 if(compruebaPuntuacion(compruebaPiezas(tablero, (columna-1), (fila-1), 15, 27, bloque, dificultad)) &gt; 7 &amp;&amp; bloque &lt; 7){</w:t>
      </w:r>
    </w:p>
    <w:p w:rsidR="001F70A9" w:rsidRDefault="001F70A9" w:rsidP="001F70A9">
      <w:r>
        <w:tab/>
      </w:r>
      <w:r>
        <w:tab/>
        <w:t xml:space="preserve">      jugarToyBlast(rellenarTablero(subirCeros(404, 27, ponerBomba(compruebaPiezas(tablero, (columna-1), (fila-1), 15, 27, bloque, dificultad), (fila -1), (columna -1), 27, 9)), 405, 0, 6), dificultad,poner((bloque-1),compruebaPuntuacion(compruebaPiezas(tablero, (columna-1), (fila-1), 15, 27,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 if (bloque &lt; 7){</w:t>
      </w:r>
    </w:p>
    <w:p w:rsidR="001F70A9" w:rsidRDefault="001F70A9" w:rsidP="001F70A9">
      <w:r>
        <w:tab/>
      </w:r>
      <w:r>
        <w:tab/>
        <w:t xml:space="preserve">      jugarToyBlast(rellenarTablero(subirCeros(404, 27, compruebaPiezas(tablero, (columna-1), (fila-1), 15, 27, bloque, dificultad)), 405, 0, 6), dificultad,poner((bloque - 1),compruebaPuntuacion(compruebaPiezas(tablero, (columna-1), (fila-1), 15, 27,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else{</w:t>
      </w:r>
    </w:p>
    <w:p w:rsidR="001F70A9" w:rsidRDefault="001F70A9" w:rsidP="001F70A9">
      <w:r>
        <w:tab/>
      </w:r>
      <w:r>
        <w:tab/>
        <w:t xml:space="preserve">      jugarToyBlast(rellenarTablero(subirCeros(404, 27, compruebaPiezas(tablero, (columna-1), (fila-1), 15, 27, bloque, dificultad)), 405, 0, 6), dificultad,puntuacion)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>}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  <w:t>else{</w:t>
      </w:r>
    </w:p>
    <w:p w:rsidR="001F70A9" w:rsidRDefault="001F70A9" w:rsidP="001F70A9">
      <w:r>
        <w:tab/>
      </w:r>
      <w:r>
        <w:tab/>
        <w:t>terminarJuego()</w:t>
      </w:r>
    </w:p>
    <w:p w:rsidR="001F70A9" w:rsidRDefault="001F70A9" w:rsidP="001F70A9">
      <w:r>
        <w:tab/>
        <w:t>}</w:t>
      </w:r>
    </w:p>
    <w:p w:rsidR="001F70A9" w:rsidRDefault="001F70A9" w:rsidP="001F70A9">
      <w:r>
        <w:t>}</w:t>
      </w:r>
    </w:p>
    <w:p w:rsidR="001F70A9" w:rsidRDefault="001F70A9" w:rsidP="001F70A9"/>
    <w:p w:rsidR="001F70A9" w:rsidRDefault="001F70A9" w:rsidP="001F70A9">
      <w:r>
        <w:tab/>
      </w:r>
    </w:p>
    <w:p w:rsidR="001F70A9" w:rsidRDefault="001F70A9" w:rsidP="001F70A9">
      <w:r>
        <w:tab/>
        <w:t>//AQUÍ TERMINA</w:t>
      </w:r>
    </w:p>
    <w:p w:rsidR="001F70A9" w:rsidRDefault="001F70A9" w:rsidP="001F70A9">
      <w:r>
        <w:t xml:space="preserve">  </w:t>
      </w:r>
    </w:p>
    <w:p w:rsidR="001F70A9" w:rsidRDefault="001F70A9" w:rsidP="001F70A9">
      <w:r>
        <w:lastRenderedPageBreak/>
        <w:t xml:space="preserve">  /* </w:t>
      </w:r>
    </w:p>
    <w:p w:rsidR="001F70A9" w:rsidRDefault="001F70A9" w:rsidP="001F70A9">
      <w:r>
        <w:t xml:space="preserve">   * DIFICULTAD 1 -&gt; 7 X 9 CON 4 BLOQUES DISTINTOS, LOGRANDO 20 DE CADA COLOR</w:t>
      </w:r>
    </w:p>
    <w:p w:rsidR="001F70A9" w:rsidRDefault="001F70A9" w:rsidP="001F70A9">
      <w:r>
        <w:t xml:space="preserve">   * DIFICULTAD 2 -&gt; 11 X 17 CON 5 BLOQUES DISTINTOS, LOGRANDO 15 DE CADA COLOR</w:t>
      </w:r>
    </w:p>
    <w:p w:rsidR="001F70A9" w:rsidRDefault="001F70A9" w:rsidP="001F70A9">
      <w:r>
        <w:t xml:space="preserve">   * DIFICULTAD 3 -&gt; 15 X 27 CON 6 BLOQUES DE COLORES, LOGRANDO 10 DE CADA COLOR PARA GANAR</w:t>
      </w:r>
    </w:p>
    <w:p w:rsidR="001F70A9" w:rsidRDefault="001F70A9" w:rsidP="001F70A9">
      <w:r>
        <w:t xml:space="preserve">   * */</w:t>
      </w:r>
    </w:p>
    <w:p w:rsidR="001F70A9" w:rsidRDefault="001F70A9" w:rsidP="001F70A9">
      <w:r>
        <w:t xml:space="preserve">  </w:t>
      </w:r>
    </w:p>
    <w:p w:rsidR="001F70A9" w:rsidRDefault="001F70A9" w:rsidP="001F70A9">
      <w:r>
        <w:t xml:space="preserve">  //*********************************** AQUI EMPIEZA LA EJECUCIÓN DEL PROGRAMA *****************************//)</w:t>
      </w:r>
    </w:p>
    <w:p w:rsidR="001F70A9" w:rsidRDefault="001F70A9" w:rsidP="001F70A9">
      <w:r>
        <w:tab/>
        <w:t xml:space="preserve">  val dificultad = imprimirMenu()</w:t>
      </w:r>
    </w:p>
    <w:p w:rsidR="001F70A9" w:rsidRDefault="001F70A9" w:rsidP="001F70A9">
      <w:r>
        <w:tab/>
        <w:t xml:space="preserve">  if(dificultad == 1){</w:t>
      </w:r>
    </w:p>
    <w:p w:rsidR="001F70A9" w:rsidRDefault="001F70A9" w:rsidP="001F70A9">
      <w:r>
        <w:tab/>
        <w:t xml:space="preserve">    jugarToyBlast(generarTablero(63, Nil, 4), dificultad,List(0,0,0,0))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if(dificultad == 2){</w:t>
      </w:r>
    </w:p>
    <w:p w:rsidR="001F70A9" w:rsidRDefault="001F70A9" w:rsidP="001F70A9">
      <w:r>
        <w:tab/>
        <w:t xml:space="preserve">    jugarToyBlast(generarTablero(187, Nil, 5), dificultad,List(0,0,0,0,0))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if(dificultad == 3){</w:t>
      </w:r>
    </w:p>
    <w:p w:rsidR="001F70A9" w:rsidRDefault="001F70A9" w:rsidP="001F70A9">
      <w:r>
        <w:tab/>
        <w:t xml:space="preserve">    jugarToyBlast(generarTablero(405, Nil, 6), dificultad,List(0,0,0,0,0,0))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else{</w:t>
      </w:r>
    </w:p>
    <w:p w:rsidR="001F70A9" w:rsidRDefault="001F70A9" w:rsidP="001F70A9">
      <w:r>
        <w:tab/>
        <w:t xml:space="preserve">    terminarJuego()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</w:t>
      </w:r>
    </w:p>
    <w:p w:rsidR="001F70A9" w:rsidRDefault="001F70A9" w:rsidP="001F70A9"/>
    <w:p w:rsidR="001F70A9" w:rsidRDefault="001F70A9" w:rsidP="001F70A9">
      <w:r>
        <w:t>}</w:t>
      </w:r>
    </w:p>
    <w:p w:rsidR="001F70A9" w:rsidRDefault="001F70A9" w:rsidP="001F70A9"/>
    <w:p w:rsidR="001F70A9" w:rsidRDefault="001F70A9" w:rsidP="001F70A9"/>
    <w:p w:rsidR="001F70A9" w:rsidRDefault="001F70A9" w:rsidP="001F70A9"/>
    <w:p w:rsidR="001F70A9" w:rsidRDefault="001F70A9" w:rsidP="001F70A9">
      <w:pPr>
        <w:pStyle w:val="Prrafodelista"/>
        <w:numPr>
          <w:ilvl w:val="0"/>
          <w:numId w:val="8"/>
        </w:numPr>
      </w:pPr>
      <w:r>
        <w:lastRenderedPageBreak/>
        <w:t>MainOptimo: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>import scala.util.Random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>import Console._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>import scala.sys.process._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>import java.time._</w:t>
      </w:r>
    </w:p>
    <w:p w:rsidR="001F70A9" w:rsidRPr="001F70A9" w:rsidRDefault="001F70A9" w:rsidP="001F70A9">
      <w:pPr>
        <w:rPr>
          <w:lang w:val="en-GB"/>
        </w:rPr>
      </w:pPr>
    </w:p>
    <w:p w:rsidR="001F70A9" w:rsidRPr="001F70A9" w:rsidRDefault="001F70A9" w:rsidP="001F70A9">
      <w:pPr>
        <w:rPr>
          <w:lang w:val="en-GB"/>
        </w:rPr>
      </w:pPr>
    </w:p>
    <w:p w:rsidR="001F70A9" w:rsidRPr="001F70A9" w:rsidRDefault="001F70A9" w:rsidP="001F70A9">
      <w:pPr>
        <w:rPr>
          <w:lang w:val="en-GB"/>
        </w:rPr>
      </w:pPr>
    </w:p>
    <w:p w:rsidR="001F70A9" w:rsidRDefault="001F70A9" w:rsidP="001F70A9">
      <w:r>
        <w:t>object Main extends App {</w:t>
      </w:r>
    </w:p>
    <w:p w:rsidR="001F70A9" w:rsidRDefault="001F70A9" w:rsidP="001F70A9"/>
    <w:p w:rsidR="001F70A9" w:rsidRDefault="001F70A9" w:rsidP="001F70A9">
      <w:r>
        <w:t xml:space="preserve">  //Este método pone el elemento n en la posicion pos de la lista l  </w:t>
      </w:r>
    </w:p>
    <w:p w:rsidR="001F70A9" w:rsidRPr="001F70A9" w:rsidRDefault="001F70A9" w:rsidP="001F70A9">
      <w:pPr>
        <w:rPr>
          <w:lang w:val="en-GB"/>
        </w:rPr>
      </w:pPr>
      <w:r>
        <w:t xml:space="preserve">  </w:t>
      </w:r>
      <w:r w:rsidRPr="001F70A9">
        <w:rPr>
          <w:lang w:val="en-GB"/>
        </w:rPr>
        <w:t>def poner(pos:Int,n:Int,l:List[Int],laux:List[Int]):List[Int]={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if(pos==0) laux:::List[Int](n):::l.tail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</w:r>
      <w:r w:rsidRPr="001F70A9">
        <w:rPr>
          <w:lang w:val="en-GB"/>
        </w:rPr>
        <w:tab/>
        <w:t>else poner(pos-1,n,l.tail,laux:::List[Int](l.head))</w:t>
      </w:r>
    </w:p>
    <w:p w:rsidR="001F70A9" w:rsidRDefault="001F70A9" w:rsidP="001F70A9">
      <w:r w:rsidRPr="001F70A9">
        <w:rPr>
          <w:lang w:val="en-GB"/>
        </w:rPr>
        <w:tab/>
      </w:r>
      <w:r>
        <w:t>}</w:t>
      </w:r>
    </w:p>
    <w:p w:rsidR="001F70A9" w:rsidRDefault="001F70A9" w:rsidP="001F70A9">
      <w:r>
        <w:t xml:space="preserve"> </w:t>
      </w:r>
    </w:p>
    <w:p w:rsidR="001F70A9" w:rsidRDefault="001F70A9" w:rsidP="001F70A9">
      <w:r>
        <w:t xml:space="preserve">  //Este método se utiliza en subirCerosAux, pone la ficha de la pos1 en la pos2 y viceversa</w:t>
      </w:r>
    </w:p>
    <w:p w:rsidR="001F70A9" w:rsidRDefault="001F70A9" w:rsidP="001F70A9">
      <w:r>
        <w:t xml:space="preserve">  def intercambiarCasilla(pos1: Int, pos2: Int, lista: List[Int]): List[Int] = {</w:t>
      </w:r>
    </w:p>
    <w:p w:rsidR="001F70A9" w:rsidRDefault="001F70A9" w:rsidP="001F70A9">
      <w:r>
        <w:t xml:space="preserve">  </w:t>
      </w:r>
      <w:r>
        <w:tab/>
        <w:t>//Dado que hemos intentado ahorrar todos los val posible, vamos dejar comentado el código de manera más extensa para que se entienda mejor</w:t>
      </w:r>
    </w:p>
    <w:p w:rsidR="001F70A9" w:rsidRDefault="001F70A9" w:rsidP="001F70A9">
      <w:r>
        <w:t xml:space="preserve">  </w:t>
      </w:r>
      <w:r>
        <w:tab/>
        <w:t>/*</w:t>
      </w:r>
    </w:p>
    <w:p w:rsidR="001F70A9" w:rsidRDefault="001F70A9" w:rsidP="001F70A9">
      <w:r>
        <w:t xml:space="preserve">  </w:t>
      </w:r>
      <w:r>
        <w:tab/>
        <w:t>val ficha1 = devuelveBloque(lista, pos1)</w:t>
      </w:r>
    </w:p>
    <w:p w:rsidR="001F70A9" w:rsidRDefault="001F70A9" w:rsidP="001F70A9">
      <w:r>
        <w:t xml:space="preserve">  </w:t>
      </w:r>
      <w:r>
        <w:tab/>
        <w:t>val ficha2 = devuelveBloque(lista, pos2)</w:t>
      </w:r>
    </w:p>
    <w:p w:rsidR="001F70A9" w:rsidRDefault="001F70A9" w:rsidP="001F70A9">
      <w:r>
        <w:t xml:space="preserve">  </w:t>
      </w:r>
      <w:r>
        <w:tab/>
        <w:t>val tableroAux = poner(pos1, ficha2, lista, Nil)</w:t>
      </w:r>
    </w:p>
    <w:p w:rsidR="001F70A9" w:rsidRDefault="001F70A9" w:rsidP="001F70A9">
      <w:r>
        <w:t xml:space="preserve">  </w:t>
      </w:r>
      <w:r>
        <w:tab/>
        <w:t>poner(pos2,ficha1,tableroAux,Nil)</w:t>
      </w:r>
    </w:p>
    <w:p w:rsidR="001F70A9" w:rsidRDefault="001F70A9" w:rsidP="001F70A9"/>
    <w:p w:rsidR="001F70A9" w:rsidRDefault="001F70A9" w:rsidP="001F70A9">
      <w:r>
        <w:t xml:space="preserve">  </w:t>
      </w:r>
      <w:r>
        <w:tab/>
        <w:t>Lo que hemos hecho ha sido ir sustituyendo la parte derecha de la igualacion en las llamadas a funciones que las prosiguen, en este caso quedaría así paso a paso:</w:t>
      </w:r>
    </w:p>
    <w:p w:rsidR="001F70A9" w:rsidRDefault="001F70A9" w:rsidP="001F70A9">
      <w:r>
        <w:lastRenderedPageBreak/>
        <w:t xml:space="preserve">  </w:t>
      </w:r>
      <w:r>
        <w:tab/>
      </w:r>
      <w:r>
        <w:tab/>
        <w:t>1) Dado que ficha1 = devuelveBloque(lista,pos1) -&gt; en poner(pos2, ficha1,tableroAux,Nil) sustituimos, quedando así -&gt; poner(pos2,devuelveBloque(lista, pos1),tableroAux,Nil)</w:t>
      </w:r>
    </w:p>
    <w:p w:rsidR="001F70A9" w:rsidRDefault="001F70A9" w:rsidP="001F70A9">
      <w:r>
        <w:t xml:space="preserve">  </w:t>
      </w:r>
      <w:r>
        <w:tab/>
      </w:r>
      <w:r>
        <w:tab/>
        <w:t xml:space="preserve">2) tableroAux = poner(pos1, ficha2, lista, Nil) -&gt; sustuituimos ficha2 por su igualación -&gt; poner(pos1, devuelveBloque(lista, pos2), lista, Nil) </w:t>
      </w:r>
    </w:p>
    <w:p w:rsidR="001F70A9" w:rsidRDefault="001F70A9" w:rsidP="001F70A9">
      <w:r>
        <w:t xml:space="preserve">  </w:t>
      </w:r>
      <w:r>
        <w:tab/>
      </w:r>
      <w:r>
        <w:tab/>
        <w:t xml:space="preserve">3) Por ultimo, en poner(pos2,devuelveBloque(lista, pos1),tableroAux,Nil), sustituimos tableroAux por lo de arriba -&gt; poner(pos1, devuelveBloque(lista, pos2), lista, Nil) </w:t>
      </w:r>
    </w:p>
    <w:p w:rsidR="001F70A9" w:rsidRDefault="001F70A9" w:rsidP="001F70A9">
      <w:r>
        <w:t xml:space="preserve">  </w:t>
      </w:r>
      <w:r>
        <w:tab/>
      </w:r>
      <w:r>
        <w:tab/>
      </w:r>
      <w:r>
        <w:tab/>
        <w:t>-&gt; poner(pos2,devuelveBloque(lista, pos1),poner(pos1, devuelveBloque(lista, pos2), lista, Nil) ,Nil)</w:t>
      </w:r>
    </w:p>
    <w:p w:rsidR="001F70A9" w:rsidRDefault="001F70A9" w:rsidP="001F70A9">
      <w:r>
        <w:t xml:space="preserve">  </w:t>
      </w:r>
      <w:r>
        <w:tab/>
        <w:t>*/</w:t>
      </w:r>
    </w:p>
    <w:p w:rsidR="001F70A9" w:rsidRDefault="001F70A9" w:rsidP="001F70A9">
      <w:r>
        <w:t xml:space="preserve">    poner(pos2,devuelveBloque(lista,pos1),poner(pos1,devuelveBloque(lista,pos2),lista,Nil),Nil)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def subirCeros(pos:Int,col:Int,l:List[Int]):List[Int]={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if (pos==0) l</w:t>
      </w:r>
    </w:p>
    <w:p w:rsidR="001F70A9" w:rsidRDefault="001F70A9" w:rsidP="001F70A9">
      <w:r>
        <w:t xml:space="preserve">    else if (devuelveBloque(l, pos) == 0) subirCerosAux(pos,pos-col,col,l)</w:t>
      </w:r>
    </w:p>
    <w:p w:rsidR="001F70A9" w:rsidRDefault="001F70A9" w:rsidP="001F70A9">
      <w:r>
        <w:t xml:space="preserve">    else subirCeros(pos-1,col,l) </w:t>
      </w:r>
    </w:p>
    <w:p w:rsidR="001F70A9" w:rsidRPr="001F70A9" w:rsidRDefault="001F70A9" w:rsidP="001F70A9">
      <w:pPr>
        <w:rPr>
          <w:lang w:val="en-GB"/>
        </w:rPr>
      </w:pPr>
      <w:r>
        <w:t xml:space="preserve">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def subirCerosAux(pos:Int,pos2:Int,col:Int,l:List[Int]):List[Int]={  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if(pos&lt;=col || pos2&lt;1)subirCeros(pos-1,col,l)</w:t>
      </w:r>
    </w:p>
    <w:p w:rsidR="001F70A9" w:rsidRDefault="001F70A9" w:rsidP="001F70A9">
      <w:r>
        <w:t xml:space="preserve">    else if(devuelveBloque(l, pos2) == 0) subirCerosAux(pos,pos2-col,col,l)</w:t>
      </w:r>
    </w:p>
    <w:p w:rsidR="001F70A9" w:rsidRDefault="001F70A9" w:rsidP="001F70A9">
      <w:r>
        <w:t xml:space="preserve">    else subirCeros(pos-1,col,intercambiarCasilla(pos,pos2,l))  </w:t>
      </w:r>
    </w:p>
    <w:p w:rsidR="001F70A9" w:rsidRDefault="001F70A9" w:rsidP="001F70A9">
      <w:r>
        <w:t xml:space="preserve">  }</w:t>
      </w:r>
    </w:p>
    <w:p w:rsidR="001F70A9" w:rsidRDefault="001F70A9" w:rsidP="001F70A9"/>
    <w:p w:rsidR="001F70A9" w:rsidRDefault="001F70A9" w:rsidP="001F70A9">
      <w:r>
        <w:t xml:space="preserve">  //Aquí controlamos que en el menú inicial se seleccione un valor entre 1 y 4 para no tener problemas a la hora de llamar a los niveles</w:t>
      </w:r>
    </w:p>
    <w:p w:rsidR="001F70A9" w:rsidRDefault="001F70A9" w:rsidP="001F70A9">
      <w:r>
        <w:t xml:space="preserve">  def controlDificultad(): Int ={</w:t>
      </w:r>
    </w:p>
    <w:p w:rsidR="001F70A9" w:rsidRDefault="001F70A9" w:rsidP="001F70A9">
      <w:r>
        <w:t xml:space="preserve">    println("La opción elegida no es correcta, por favor seleccione un valor del 1 al 4")</w:t>
      </w:r>
    </w:p>
    <w:p w:rsidR="001F70A9" w:rsidRDefault="001F70A9" w:rsidP="001F70A9">
      <w:r>
        <w:t xml:space="preserve">    println("1 - Fácil \n2 - Medio \n3 - Díficil \n4 - Salir")</w:t>
      </w:r>
    </w:p>
    <w:p w:rsidR="001F70A9" w:rsidRDefault="001F70A9" w:rsidP="001F70A9">
      <w:r>
        <w:lastRenderedPageBreak/>
        <w:t xml:space="preserve">    val eleccion =  Integer.parseInt(Console.in.readLine())</w:t>
      </w:r>
    </w:p>
    <w:p w:rsidR="001F70A9" w:rsidRDefault="001F70A9" w:rsidP="001F70A9">
      <w:r>
        <w:t xml:space="preserve">    //Si la elección no está entre los valores que queremos, volvemos a llamar al mismo metodo para que vuelva a pedir la dificultad</w:t>
      </w:r>
    </w:p>
    <w:p w:rsidR="001F70A9" w:rsidRDefault="001F70A9" w:rsidP="001F70A9">
      <w:r>
        <w:t xml:space="preserve">    if(eleccion &lt; 1 || eleccion &gt; 4){</w:t>
      </w:r>
    </w:p>
    <w:p w:rsidR="001F70A9" w:rsidRDefault="001F70A9" w:rsidP="001F70A9">
      <w:r>
        <w:t xml:space="preserve">      controlDificultad()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else{</w:t>
      </w:r>
    </w:p>
    <w:p w:rsidR="001F70A9" w:rsidRDefault="001F70A9" w:rsidP="001F70A9">
      <w:r>
        <w:t xml:space="preserve">      //Si está dentro de los límites que nos interesan, devolvemos el int</w:t>
      </w:r>
    </w:p>
    <w:p w:rsidR="001F70A9" w:rsidRDefault="001F70A9" w:rsidP="001F70A9">
      <w:r>
        <w:t xml:space="preserve">      eleccion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>
      <w:r>
        <w:t xml:space="preserve">  </w:t>
      </w:r>
    </w:p>
    <w:p w:rsidR="001F70A9" w:rsidRDefault="001F70A9" w:rsidP="001F70A9">
      <w:r>
        <w:t xml:space="preserve">  </w:t>
      </w:r>
    </w:p>
    <w:p w:rsidR="001F70A9" w:rsidRDefault="001F70A9" w:rsidP="001F70A9">
      <w:r>
        <w:t xml:space="preserve">  def imprimirMenu(): Int ={</w:t>
      </w:r>
    </w:p>
    <w:p w:rsidR="001F70A9" w:rsidRDefault="001F70A9" w:rsidP="001F70A9">
      <w:r>
        <w:t xml:space="preserve">  </w:t>
      </w:r>
      <w:r>
        <w:tab/>
        <w:t>//Este es el método que imprime el menú inicial para seleccionar la dificultad</w:t>
      </w:r>
    </w:p>
    <w:p w:rsidR="001F70A9" w:rsidRDefault="001F70A9" w:rsidP="001F70A9">
      <w:r>
        <w:t xml:space="preserve">    println("+-+- BIENVENIDO A TOYBLAST -+-+")</w:t>
      </w:r>
    </w:p>
    <w:p w:rsidR="001F70A9" w:rsidRDefault="001F70A9" w:rsidP="001F70A9">
      <w:r>
        <w:t xml:space="preserve">    println("Seleccione la dificultad del juego")</w:t>
      </w:r>
    </w:p>
    <w:p w:rsidR="001F70A9" w:rsidRDefault="001F70A9" w:rsidP="001F70A9">
      <w:r>
        <w:t xml:space="preserve">    println("1 - Fácil \n2 - Medio \n3 - Díficil \n4 - Salir")</w:t>
      </w:r>
    </w:p>
    <w:p w:rsidR="001F70A9" w:rsidRDefault="001F70A9" w:rsidP="001F70A9">
      <w:r>
        <w:t xml:space="preserve">    val dificultad =  Integer.parseInt(Console.in.readLine())</w:t>
      </w:r>
    </w:p>
    <w:p w:rsidR="001F70A9" w:rsidRDefault="001F70A9" w:rsidP="001F70A9">
      <w:r>
        <w:t xml:space="preserve">    if(dificultad &lt; 1 || dificultad &gt; 4){</w:t>
      </w:r>
    </w:p>
    <w:p w:rsidR="001F70A9" w:rsidRDefault="001F70A9" w:rsidP="001F70A9">
      <w:r>
        <w:t xml:space="preserve">      //Si los valores no están entre las opciones que nos interesan, llamamos al metodo explicado arriba para controlar el entero recibido</w:t>
      </w:r>
    </w:p>
    <w:p w:rsidR="001F70A9" w:rsidRDefault="001F70A9" w:rsidP="001F70A9">
      <w:r>
        <w:t xml:space="preserve">      controlDificultad()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else{</w:t>
      </w:r>
    </w:p>
    <w:p w:rsidR="001F70A9" w:rsidRDefault="001F70A9" w:rsidP="001F70A9">
      <w:r>
        <w:t xml:space="preserve">      dificultad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/>
    <w:p w:rsidR="001F70A9" w:rsidRDefault="001F70A9" w:rsidP="001F70A9">
      <w:r>
        <w:t xml:space="preserve">  </w:t>
      </w:r>
    </w:p>
    <w:p w:rsidR="001F70A9" w:rsidRDefault="001F70A9" w:rsidP="001F70A9">
      <w:r>
        <w:t xml:space="preserve">  def terminarJuego(): Unit ={</w:t>
      </w:r>
    </w:p>
    <w:p w:rsidR="001F70A9" w:rsidRDefault="001F70A9" w:rsidP="001F70A9">
      <w:r>
        <w:t xml:space="preserve">  </w:t>
      </w:r>
      <w:r>
        <w:tab/>
        <w:t>//Funcion que sale del juego devolviendo error si pulsamos 4 en el menu inicial</w:t>
      </w:r>
    </w:p>
    <w:p w:rsidR="001F70A9" w:rsidRDefault="001F70A9" w:rsidP="001F70A9">
      <w:r>
        <w:t xml:space="preserve">    println("Saliendo del juego...\n")</w:t>
      </w:r>
    </w:p>
    <w:p w:rsidR="001F70A9" w:rsidRDefault="001F70A9" w:rsidP="001F70A9">
      <w:r>
        <w:t xml:space="preserve">    System.exit(-1)</w:t>
      </w:r>
    </w:p>
    <w:p w:rsidR="001F70A9" w:rsidRDefault="001F70A9" w:rsidP="001F70A9">
      <w:r>
        <w:t xml:space="preserve">  }</w:t>
      </w:r>
    </w:p>
    <w:p w:rsidR="001F70A9" w:rsidRDefault="001F70A9" w:rsidP="001F70A9">
      <w:r>
        <w:t xml:space="preserve">  </w:t>
      </w:r>
    </w:p>
    <w:p w:rsidR="001F70A9" w:rsidRDefault="001F70A9" w:rsidP="001F70A9">
      <w:r>
        <w:t xml:space="preserve">  //A este método se le llama desde imprimir tablero para que sea más fácil localizar la columna en la que queremos jugar</w:t>
      </w:r>
    </w:p>
    <w:p w:rsidR="001F70A9" w:rsidRDefault="001F70A9" w:rsidP="001F70A9">
      <w:r>
        <w:t xml:space="preserve">  def imprimirColumnas(columnas:Int): Unit = {</w:t>
      </w:r>
    </w:p>
    <w:p w:rsidR="001F70A9" w:rsidRDefault="001F70A9" w:rsidP="001F70A9">
      <w:r>
        <w:t xml:space="preserve">    if(columnas == 9){</w:t>
      </w:r>
    </w:p>
    <w:p w:rsidR="001F70A9" w:rsidRDefault="001F70A9" w:rsidP="001F70A9">
      <w:r>
        <w:t xml:space="preserve">      println("       1  2  3  4  5  6  7  8  9")</w:t>
      </w:r>
    </w:p>
    <w:p w:rsidR="001F70A9" w:rsidRDefault="001F70A9" w:rsidP="001F70A9">
      <w:r>
        <w:t xml:space="preserve">      println("       |  |  |  |  |  |  |  |  | ")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 if(columnas == 17){</w:t>
      </w:r>
    </w:p>
    <w:p w:rsidR="001F70A9" w:rsidRDefault="001F70A9" w:rsidP="001F70A9">
      <w:r>
        <w:t xml:space="preserve">      println("       1  2  3  4  5  6  7  8  9  10 11 12 13 14 15 16 17")</w:t>
      </w:r>
    </w:p>
    <w:p w:rsidR="001F70A9" w:rsidRDefault="001F70A9" w:rsidP="001F70A9">
      <w:r>
        <w:t xml:space="preserve">      println("       |  |  |  |  |  |  |  |  |  |  |  |  |  |  |  |  |")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 if(columnas == 27){</w:t>
      </w:r>
    </w:p>
    <w:p w:rsidR="001F70A9" w:rsidRDefault="001F70A9" w:rsidP="001F70A9">
      <w:r>
        <w:t xml:space="preserve">      println("       1  2  3  4  5  6  7  8  9  10 11 12 13 14 15 16 17 18 19 20 21 22 23 24 25 26 27")</w:t>
      </w:r>
    </w:p>
    <w:p w:rsidR="001F70A9" w:rsidRDefault="001F70A9" w:rsidP="001F70A9">
      <w:r>
        <w:t xml:space="preserve">      println("       |  |  |  |  |  |  |  |  |  |  |  |  |  |  |  |  |  |  |  |  |  |  |  |  |  |  |")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/>
    <w:p w:rsidR="001F70A9" w:rsidRDefault="001F70A9" w:rsidP="001F70A9">
      <w:r>
        <w:t xml:space="preserve">  //Metodo para imprimir una letra en funcion del bloque o bomba que se encuentre en el tablero</w:t>
      </w:r>
    </w:p>
    <w:p w:rsidR="001F70A9" w:rsidRDefault="001F70A9" w:rsidP="001F70A9">
      <w:r>
        <w:t xml:space="preserve">  def imprimirLetra(bloque:Int): String ={</w:t>
      </w:r>
    </w:p>
    <w:p w:rsidR="001F70A9" w:rsidRDefault="001F70A9" w:rsidP="001F70A9">
      <w:r>
        <w:lastRenderedPageBreak/>
        <w:t xml:space="preserve">    bloque match{</w:t>
      </w:r>
    </w:p>
    <w:p w:rsidR="001F70A9" w:rsidRPr="001F70A9" w:rsidRDefault="001F70A9" w:rsidP="001F70A9">
      <w:pPr>
        <w:rPr>
          <w:lang w:val="en-GB"/>
        </w:rPr>
      </w:pPr>
      <w:r>
        <w:t xml:space="preserve">      </w:t>
      </w:r>
      <w:r w:rsidRPr="001F70A9">
        <w:rPr>
          <w:lang w:val="en-GB"/>
        </w:rPr>
        <w:t>case 1 =&gt; return "A"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2 =&gt; return "R"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3 =&gt; return "N"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4 =&gt; return "V"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5 =&gt; return "P"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6 =&gt; return "M"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7 =&gt; return "a"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8 =&gt; return "b"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9 =&gt; return "c"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0 =&gt; return "X"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def imprimirTablero(columnas:Int, filas:Int, fila:Int, columna:Int, tablero:List[Int]): Unit = {</w:t>
      </w:r>
    </w:p>
    <w:p w:rsidR="001F70A9" w:rsidRDefault="001F70A9" w:rsidP="001F70A9">
      <w:r w:rsidRPr="001F70A9">
        <w:rPr>
          <w:lang w:val="en-GB"/>
        </w:rPr>
        <w:t xml:space="preserve">  </w:t>
      </w:r>
      <w:r w:rsidRPr="001F70A9">
        <w:rPr>
          <w:lang w:val="en-GB"/>
        </w:rPr>
        <w:tab/>
      </w:r>
      <w:r>
        <w:t>//Si ya hemos imprimido todo hacemos un salto de línea para que no quede todo pegado</w:t>
      </w:r>
    </w:p>
    <w:p w:rsidR="001F70A9" w:rsidRPr="001F70A9" w:rsidRDefault="001F70A9" w:rsidP="001F70A9">
      <w:pPr>
        <w:rPr>
          <w:lang w:val="en-GB"/>
        </w:rPr>
      </w:pPr>
      <w:r>
        <w:t xml:space="preserve">    </w:t>
      </w:r>
      <w:r w:rsidRPr="001F70A9">
        <w:rPr>
          <w:lang w:val="en-GB"/>
        </w:rPr>
        <w:t>if(tablero.isEmpty) println("")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else if(columna == 0){</w:t>
      </w:r>
    </w:p>
    <w:p w:rsidR="001F70A9" w:rsidRDefault="001F70A9" w:rsidP="001F70A9">
      <w:r w:rsidRPr="001F70A9">
        <w:rPr>
          <w:lang w:val="en-GB"/>
        </w:rPr>
        <w:t xml:space="preserve">      </w:t>
      </w:r>
      <w:r>
        <w:t>//Si estamos en la primera fila y en la primera columna, llamamos al método imprimir columnas de más arriba para la guía</w:t>
      </w:r>
    </w:p>
    <w:p w:rsidR="001F70A9" w:rsidRDefault="001F70A9" w:rsidP="001F70A9">
      <w:r>
        <w:t xml:space="preserve">      if(fila == 1){</w:t>
      </w:r>
    </w:p>
    <w:p w:rsidR="001F70A9" w:rsidRDefault="001F70A9" w:rsidP="001F70A9">
      <w:r>
        <w:t xml:space="preserve">        imprimirColumnas(columnas)</w:t>
      </w:r>
    </w:p>
    <w:p w:rsidR="001F70A9" w:rsidRDefault="001F70A9" w:rsidP="001F70A9">
      <w:r>
        <w:t xml:space="preserve">      }</w:t>
      </w:r>
    </w:p>
    <w:p w:rsidR="001F70A9" w:rsidRDefault="001F70A9" w:rsidP="001F70A9">
      <w:r>
        <w:t xml:space="preserve">      //Para que todas las columnas queden a la misma altura, controlo el número de fila e imprimo un guión menos, ya que si no a partir de la 9 quedan desplazadas a la derecha</w:t>
      </w:r>
    </w:p>
    <w:p w:rsidR="001F70A9" w:rsidRDefault="001F70A9" w:rsidP="001F70A9">
      <w:r>
        <w:t xml:space="preserve">      if(fila &gt; 9){</w:t>
      </w:r>
    </w:p>
    <w:p w:rsidR="001F70A9" w:rsidRDefault="001F70A9" w:rsidP="001F70A9">
      <w:r>
        <w:t xml:space="preserve">      </w:t>
      </w:r>
      <w:r>
        <w:tab/>
        <w:t>//Imprimimos el numero de fila y aumentamos la columna para acceder al elemento siguiente, esto solo pasa si columna es == 0</w:t>
      </w:r>
    </w:p>
    <w:p w:rsidR="001F70A9" w:rsidRDefault="001F70A9" w:rsidP="001F70A9">
      <w:r>
        <w:lastRenderedPageBreak/>
        <w:t xml:space="preserve">        print(fila + "---- " + imprimirLetra(tablero.head))</w:t>
      </w:r>
    </w:p>
    <w:p w:rsidR="001F70A9" w:rsidRDefault="001F70A9" w:rsidP="001F70A9">
      <w:r>
        <w:t xml:space="preserve">        imprimirTablero(columnas, filas, fila, columna + 1, tablero.tail)</w:t>
      </w:r>
    </w:p>
    <w:p w:rsidR="001F70A9" w:rsidRDefault="001F70A9" w:rsidP="001F70A9">
      <w:r>
        <w:t xml:space="preserve">      }</w:t>
      </w:r>
    </w:p>
    <w:p w:rsidR="001F70A9" w:rsidRDefault="001F70A9" w:rsidP="001F70A9">
      <w:r>
        <w:t xml:space="preserve">      else{</w:t>
      </w:r>
    </w:p>
    <w:p w:rsidR="001F70A9" w:rsidRDefault="001F70A9" w:rsidP="001F70A9">
      <w:r>
        <w:t xml:space="preserve">      </w:t>
      </w:r>
      <w:r>
        <w:tab/>
        <w:t>//Imprimimos el numero de fila y aumentamos la columna para acceder al elemento siguiente, esto solo pasa si columna es == 0</w:t>
      </w:r>
    </w:p>
    <w:p w:rsidR="001F70A9" w:rsidRDefault="001F70A9" w:rsidP="001F70A9">
      <w:r>
        <w:t xml:space="preserve">        print(fila + "----- " + imprimirLetra(tablero.head))</w:t>
      </w:r>
    </w:p>
    <w:p w:rsidR="001F70A9" w:rsidRDefault="001F70A9" w:rsidP="001F70A9">
      <w:r>
        <w:t xml:space="preserve">        imprimirTablero(columnas, filas, fila, columna + 1, tablero.tail)</w:t>
      </w:r>
    </w:p>
    <w:p w:rsidR="001F70A9" w:rsidRDefault="001F70A9" w:rsidP="001F70A9">
      <w:r>
        <w:t xml:space="preserve">      }</w:t>
      </w:r>
    </w:p>
    <w:p w:rsidR="001F70A9" w:rsidRDefault="001F70A9" w:rsidP="001F70A9"/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 if(columna &lt; columnas){</w:t>
      </w:r>
    </w:p>
    <w:p w:rsidR="001F70A9" w:rsidRDefault="001F70A9" w:rsidP="001F70A9">
      <w:r>
        <w:t xml:space="preserve">      //Si columna es distinto de 0 y columna es &lt; que el número de columnas, solo se imprime la cabeza de la lista y se llama de nuevo a imprimir tablero con columna + 1</w:t>
      </w:r>
    </w:p>
    <w:p w:rsidR="001F70A9" w:rsidRDefault="001F70A9" w:rsidP="001F70A9">
      <w:r>
        <w:t xml:space="preserve">      print("  " + imprimirLetra(tablero.head))</w:t>
      </w:r>
    </w:p>
    <w:p w:rsidR="001F70A9" w:rsidRDefault="001F70A9" w:rsidP="001F70A9">
      <w:r>
        <w:t xml:space="preserve">      imprimirTablero(columnas, filas, fila, columna + 1, tablero.tail)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else{</w:t>
      </w:r>
    </w:p>
    <w:p w:rsidR="001F70A9" w:rsidRDefault="001F70A9" w:rsidP="001F70A9">
      <w:r>
        <w:t xml:space="preserve">      //Si entramos aquí es porque hemos imprimido la última columna de la fila, por lo que imprimimos salto de línea, aumentamos fila en uno y llamamos al metodo con columna == 0</w:t>
      </w:r>
    </w:p>
    <w:p w:rsidR="001F70A9" w:rsidRDefault="001F70A9" w:rsidP="001F70A9">
      <w:r>
        <w:t xml:space="preserve">      println("")</w:t>
      </w:r>
    </w:p>
    <w:p w:rsidR="001F70A9" w:rsidRDefault="001F70A9" w:rsidP="001F70A9">
      <w:r>
        <w:t xml:space="preserve">      imprimirTablero(columnas, filas, fila + 1, 0, tablero)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>
      <w:r>
        <w:tab/>
      </w:r>
    </w:p>
    <w:p w:rsidR="001F70A9" w:rsidRDefault="001F70A9" w:rsidP="001F70A9">
      <w:r>
        <w:tab/>
        <w:t>//Metodo para génerar el tablero con números aleatorios en función del número de bloques con los que se juegue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def generarTablero(tam:Int,tablero:List[Int],bloques:Int):List[Int]={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</w:r>
      <w:r w:rsidRPr="001F70A9">
        <w:rPr>
          <w:lang w:val="en-GB"/>
        </w:rPr>
        <w:tab/>
        <w:t>if(tam==0) tablero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lastRenderedPageBreak/>
        <w:tab/>
      </w:r>
      <w:r w:rsidRPr="001F70A9">
        <w:rPr>
          <w:lang w:val="en-GB"/>
        </w:rPr>
        <w:tab/>
        <w:t>else{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</w:r>
      <w:r w:rsidRPr="001F70A9">
        <w:rPr>
          <w:lang w:val="en-GB"/>
        </w:rPr>
        <w:tab/>
        <w:t xml:space="preserve"> val x : List[Int]= tablero:::List(Random.nextInt(bloques)+1)</w:t>
      </w:r>
    </w:p>
    <w:p w:rsidR="001F70A9" w:rsidRDefault="001F70A9" w:rsidP="001F70A9">
      <w:r w:rsidRPr="001F70A9">
        <w:rPr>
          <w:lang w:val="en-GB"/>
        </w:rPr>
        <w:tab/>
      </w:r>
      <w:r w:rsidRPr="001F70A9">
        <w:rPr>
          <w:lang w:val="en-GB"/>
        </w:rPr>
        <w:tab/>
        <w:t xml:space="preserve"> </w:t>
      </w:r>
      <w:r>
        <w:t>generarTablero(tam-1,x,bloques)</w:t>
      </w:r>
    </w:p>
    <w:p w:rsidR="001F70A9" w:rsidRDefault="001F70A9" w:rsidP="001F70A9">
      <w:r>
        <w:tab/>
      </w:r>
      <w:r>
        <w:tab/>
        <w:t xml:space="preserve"> }</w:t>
      </w:r>
    </w:p>
    <w:p w:rsidR="001F70A9" w:rsidRDefault="001F70A9" w:rsidP="001F70A9">
      <w:r>
        <w:tab/>
        <w:t>}</w:t>
      </w:r>
    </w:p>
    <w:p w:rsidR="001F70A9" w:rsidRDefault="001F70A9" w:rsidP="001F70A9"/>
    <w:p w:rsidR="001F70A9" w:rsidRDefault="001F70A9" w:rsidP="001F70A9">
      <w:r>
        <w:tab/>
        <w:t>//Metodo que sustituye los 0 del tablero por bloques en funcion de la dificultad con la que juguemos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def rellenarTablero(tablero:List[Int], tam:Int, pos:Int, bloques:Int):List[Int]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//Si ya hemos recorrido todo el tablero, devolvemos el mismo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if(tam == pos) tablero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 w:rsidRPr="001F70A9">
        <w:rPr>
          <w:lang w:val="en-GB"/>
        </w:rPr>
        <w:tab/>
      </w:r>
      <w:r>
        <w:t>//Si no, comprobamos si la posicion en la que nos encontramos es igual a 0</w:t>
      </w:r>
    </w:p>
    <w:p w:rsidR="001F70A9" w:rsidRDefault="001F70A9" w:rsidP="001F70A9">
      <w:r>
        <w:tab/>
        <w:t xml:space="preserve">    if(devuelveBloque(tablero, pos) == 0){</w:t>
      </w:r>
    </w:p>
    <w:p w:rsidR="001F70A9" w:rsidRDefault="001F70A9" w:rsidP="001F70A9">
      <w:r>
        <w:tab/>
        <w:t xml:space="preserve">      //Si es igual a cero, ponemos el bloque correspondiente en esa posicion y llamamos a rellenar con pos+1, el código extendido quedaría así</w:t>
      </w:r>
    </w:p>
    <w:p w:rsidR="001F70A9" w:rsidRDefault="001F70A9" w:rsidP="001F70A9">
      <w:r>
        <w:tab/>
        <w:t xml:space="preserve">      /*</w:t>
      </w:r>
    </w:p>
    <w:p w:rsidR="001F70A9" w:rsidRDefault="001F70A9" w:rsidP="001F70A9">
      <w:r>
        <w:tab/>
        <w:t xml:space="preserve">      val bloqueNuevo = Random.nextInt(bloques)+1</w:t>
      </w:r>
    </w:p>
    <w:p w:rsidR="001F70A9" w:rsidRDefault="001F70A9" w:rsidP="001F70A9">
      <w:r>
        <w:tab/>
        <w:t xml:space="preserve">      val tableroAux = poner(pos,bloqueNuevo, tablero, Nil)</w:t>
      </w:r>
    </w:p>
    <w:p w:rsidR="001F70A9" w:rsidRDefault="001F70A9" w:rsidP="001F70A9">
      <w:r>
        <w:tab/>
        <w:t xml:space="preserve">      rellenarTablero(tableroAux, tam, pos + 1, bloques)</w:t>
      </w:r>
    </w:p>
    <w:p w:rsidR="001F70A9" w:rsidRDefault="001F70A9" w:rsidP="001F70A9">
      <w:r>
        <w:tab/>
        <w:t xml:space="preserve">      */</w:t>
      </w:r>
    </w:p>
    <w:p w:rsidR="001F70A9" w:rsidRDefault="001F70A9" w:rsidP="001F70A9">
      <w:r>
        <w:tab/>
        <w:t xml:space="preserve">      rellenarTablero(poner(pos, Random.nextInt(bloques)+1, tablero, Nil), tam, (pos + 1), bloques)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tab/>
        <w:t xml:space="preserve">    else{</w:t>
      </w:r>
    </w:p>
    <w:p w:rsidR="001F70A9" w:rsidRDefault="001F70A9" w:rsidP="001F70A9">
      <w:r>
        <w:tab/>
        <w:t xml:space="preserve">      //Si no es igual a cero, pasamos esa posición sin modificarla</w:t>
      </w:r>
    </w:p>
    <w:p w:rsidR="001F70A9" w:rsidRDefault="001F70A9" w:rsidP="001F70A9">
      <w:r>
        <w:tab/>
        <w:t xml:space="preserve">      rellenarTablero(tablero, tam, pos+1, bloques)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lastRenderedPageBreak/>
        <w:tab/>
        <w:t xml:space="preserve">  }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</w:r>
    </w:p>
    <w:p w:rsidR="001F70A9" w:rsidRDefault="001F70A9" w:rsidP="001F70A9">
      <w:r>
        <w:tab/>
        <w:t>//Metodo que devuelve una posicion concreta del tablero</w:t>
      </w:r>
    </w:p>
    <w:p w:rsidR="001F70A9" w:rsidRDefault="001F70A9" w:rsidP="001F70A9">
      <w:r>
        <w:tab/>
        <w:t>def devuelveBloque(tablero:List[Int],pos:Int):Int={</w:t>
      </w:r>
    </w:p>
    <w:p w:rsidR="001F70A9" w:rsidRDefault="001F70A9" w:rsidP="001F70A9">
      <w:r>
        <w:tab/>
        <w:t xml:space="preserve">  if(pos == 0) tablero.head</w:t>
      </w:r>
    </w:p>
    <w:p w:rsidR="001F70A9" w:rsidRDefault="001F70A9" w:rsidP="001F70A9">
      <w:r>
        <w:tab/>
        <w:t xml:space="preserve">  else devuelveBloque(tablero.tail,pos-1)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</w:r>
    </w:p>
    <w:p w:rsidR="001F70A9" w:rsidRDefault="001F70A9" w:rsidP="001F70A9">
      <w:r>
        <w:tab/>
        <w:t>//Metodo que comprueba si la ficha de encima de la comprobada es igual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def compruebaArriba(anterior:Int, tablero:List[Int], fila:Int, columna:Int, columnas:Int, filas:Int): List[Int]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 xml:space="preserve">//Comprobamos que anterior (es el bloque que estamos comprobando) es igual a su posicion de encima </w:t>
      </w:r>
    </w:p>
    <w:p w:rsidR="001F70A9" w:rsidRDefault="001F70A9" w:rsidP="001F70A9">
      <w:r>
        <w:tab/>
        <w:t xml:space="preserve">  if(anterior == devuelveBloque(tablero, (fila - 1) * columnas + columna)){</w:t>
      </w:r>
    </w:p>
    <w:p w:rsidR="001F70A9" w:rsidRDefault="001F70A9" w:rsidP="001F70A9">
      <w:r>
        <w:tab/>
        <w:t xml:space="preserve">  </w:t>
      </w:r>
      <w:r>
        <w:tab/>
        <w:t>//Si es igual, ponemos la posicion comprobada más la de arriba a 0 y volvemos a llamar a compruebaPiezas para que vaya siguiendo los distintos bloques y comprobando si</w:t>
      </w:r>
    </w:p>
    <w:p w:rsidR="001F70A9" w:rsidRDefault="001F70A9" w:rsidP="001F70A9">
      <w:r>
        <w:tab/>
        <w:t xml:space="preserve">  </w:t>
      </w:r>
      <w:r>
        <w:tab/>
        <w:t>//Hay mas combinaciones</w:t>
      </w:r>
    </w:p>
    <w:p w:rsidR="001F70A9" w:rsidRDefault="001F70A9" w:rsidP="001F70A9">
      <w:r>
        <w:tab/>
        <w:t xml:space="preserve">  </w:t>
      </w:r>
      <w:r>
        <w:tab/>
        <w:t>/*</w:t>
      </w:r>
    </w:p>
    <w:p w:rsidR="001F70A9" w:rsidRDefault="001F70A9" w:rsidP="001F70A9">
      <w:r>
        <w:tab/>
        <w:t xml:space="preserve">  </w:t>
      </w:r>
      <w:r>
        <w:tab/>
        <w:t>def compruebaPiezas(tablero:List[Int], columna:Int, fila:Int, filas:Int,columnas:Int, anterior:Int, dificultad:Int): List[Int] ={</w:t>
      </w:r>
    </w:p>
    <w:p w:rsidR="001F70A9" w:rsidRDefault="001F70A9" w:rsidP="001F70A9">
      <w:r>
        <w:tab/>
        <w:t xml:space="preserve">  </w:t>
      </w:r>
      <w:r>
        <w:tab/>
        <w:t>tableroAux = poner((fila * columnas) + columna, 0, tablero, Nil)</w:t>
      </w:r>
    </w:p>
    <w:p w:rsidR="001F70A9" w:rsidRDefault="001F70A9" w:rsidP="001F70A9">
      <w:r>
        <w:tab/>
        <w:t xml:space="preserve">  </w:t>
      </w:r>
      <w:r>
        <w:tab/>
        <w:t>tableroAux2 = poner(((fila - 1) * columnas) + columna, 0, tableroAux, Nil)</w:t>
      </w:r>
    </w:p>
    <w:p w:rsidR="001F70A9" w:rsidRDefault="001F70A9" w:rsidP="001F70A9">
      <w:r>
        <w:tab/>
        <w:t xml:space="preserve">  </w:t>
      </w:r>
      <w:r>
        <w:tab/>
        <w:t>compruebaPiezas(tableroAux2, columna, fila - 1, filas, columnas, anterior, 0)</w:t>
      </w:r>
    </w:p>
    <w:p w:rsidR="001F70A9" w:rsidRDefault="001F70A9" w:rsidP="001F70A9"/>
    <w:p w:rsidR="001F70A9" w:rsidRDefault="001F70A9" w:rsidP="001F70A9">
      <w:r>
        <w:tab/>
        <w:t xml:space="preserve">  </w:t>
      </w:r>
      <w:r>
        <w:tab/>
        <w:t>¡IMPORTANTE!</w:t>
      </w:r>
    </w:p>
    <w:p w:rsidR="001F70A9" w:rsidRDefault="001F70A9" w:rsidP="001F70A9">
      <w:r>
        <w:tab/>
        <w:t xml:space="preserve">  </w:t>
      </w:r>
      <w:r>
        <w:tab/>
        <w:t>En este caso de arriba, la dificultad la pasamos como 0 ya que no nos va a hacer falta en las comprobaciones, solo es necesaria en el caso de la bomba que elimina todos</w:t>
      </w:r>
    </w:p>
    <w:p w:rsidR="001F70A9" w:rsidRDefault="001F70A9" w:rsidP="001F70A9">
      <w:r>
        <w:tab/>
        <w:t xml:space="preserve">  </w:t>
      </w:r>
      <w:r>
        <w:tab/>
        <w:t>los bloques de un color</w:t>
      </w:r>
    </w:p>
    <w:p w:rsidR="001F70A9" w:rsidRDefault="001F70A9" w:rsidP="001F70A9">
      <w:r>
        <w:lastRenderedPageBreak/>
        <w:tab/>
        <w:t xml:space="preserve">  </w:t>
      </w:r>
      <w:r>
        <w:tab/>
        <w:t>*/</w:t>
      </w:r>
    </w:p>
    <w:p w:rsidR="001F70A9" w:rsidRDefault="001F70A9" w:rsidP="001F70A9">
      <w:r>
        <w:tab/>
        <w:t xml:space="preserve">    compruebaPiezas(poner(((fila -1) * columnas + columna),0,poner((fila * columnas) + columna, 0, tablero,Nil),Nil), columna, (fila - 1), filas, columnas, anterior,0)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else{</w:t>
      </w:r>
    </w:p>
    <w:p w:rsidR="001F70A9" w:rsidRDefault="001F70A9" w:rsidP="001F70A9">
      <w:r>
        <w:tab/>
        <w:t xml:space="preserve">    tablero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  <w:t>//En el resto de csos la comprobación se realiza como en el método anterior, solo que comprobando debajo, derecha e izquierda respectivamente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def compruebaAbajo(anterior:Int, tablero:List[Int], fila:Int, columna:Int, columnas:Int, filas:Int): List[Int]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if(anterior == devuelveBloque(tablero, (fila + 1) * columnas + columna)){</w:t>
      </w:r>
    </w:p>
    <w:p w:rsidR="001F70A9" w:rsidRDefault="001F70A9" w:rsidP="001F70A9">
      <w:r>
        <w:tab/>
        <w:t xml:space="preserve">  </w:t>
      </w:r>
      <w:r>
        <w:tab/>
        <w:t>compruebaPiezas(poner((fila + 1) * columnas + columna, 0, poner((fila * columnas) + columna, 0,tablero,Nil),Nil), columna, (fila + 1), filas, columnas, anterior,0)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  tablero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>def compruebaDerecha(anterior:Int, tablero:List[Int], fila:Int, columna:Int, columnas:Int, filas:Int): List[Int]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if(anterior == devuelveBloque(tablero, fila  * columnas + (columna + 1))){</w:t>
      </w:r>
    </w:p>
    <w:p w:rsidR="001F70A9" w:rsidRDefault="001F70A9" w:rsidP="001F70A9">
      <w:r>
        <w:tab/>
        <w:t xml:space="preserve">    compruebaPiezas(poner(fila  * columnas + (columna + 1), 0,poner((fila * columnas) + columna, 0,tablero,Nil),Nil), (columna + 1), fila, filas, columnas, anterior,0)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  tablero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lastRenderedPageBreak/>
        <w:tab/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>def compruebaIzquierda(anterior:Int, tablero:List[Int], fila:Int, columna:Int, columnas:Int, filas:Int): List[Int]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if(anterior == devuelveBloque(tablero, fila  * columnas + (columna - 1))){</w:t>
      </w:r>
    </w:p>
    <w:p w:rsidR="001F70A9" w:rsidRDefault="001F70A9" w:rsidP="001F70A9">
      <w:r>
        <w:tab/>
        <w:t xml:space="preserve">    compruebaPiezas(poner(fila  * columnas + (columna - 1), 0, poner((fila * columnas) + columna, 0,tablero,Nil),Nil), (columna - 1), fila, filas, columnas, anterior,0)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else{</w:t>
      </w:r>
    </w:p>
    <w:p w:rsidR="001F70A9" w:rsidRDefault="001F70A9" w:rsidP="001F70A9">
      <w:r>
        <w:tab/>
        <w:t xml:space="preserve">    tablero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</w:r>
    </w:p>
    <w:p w:rsidR="001F70A9" w:rsidRDefault="001F70A9" w:rsidP="001F70A9">
      <w:r>
        <w:tab/>
        <w:t>//Esta bomba elimina la fila en la que se encuentra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def bombaFila(tablero:List[Int], columnas:Int, fila:Int, columna:Int) : List[Int]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//Se empieza en columna = 0, cuando lleguemos a columna == columnas, se devuelve el tablero ya que habremos recorrido toda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if(columna == columnas) return tablero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 w:rsidRPr="001F70A9">
        <w:rPr>
          <w:lang w:val="en-GB"/>
        </w:rPr>
        <w:tab/>
      </w:r>
      <w:r>
        <w:t>//El código expandido es el siguiente</w:t>
      </w:r>
    </w:p>
    <w:p w:rsidR="001F70A9" w:rsidRDefault="001F70A9" w:rsidP="001F70A9">
      <w:r>
        <w:tab/>
        <w:t xml:space="preserve">  </w:t>
      </w:r>
      <w:r>
        <w:tab/>
        <w:t>/*</w:t>
      </w:r>
    </w:p>
    <w:p w:rsidR="001F70A9" w:rsidRDefault="001F70A9" w:rsidP="001F70A9">
      <w:r>
        <w:tab/>
        <w:t xml:space="preserve">  </w:t>
      </w:r>
      <w:r>
        <w:tab/>
        <w:t>tableroAux = (poner((fila * columnas) + columna), 0, tablero, Nil)</w:t>
      </w:r>
    </w:p>
    <w:p w:rsidR="001F70A9" w:rsidRDefault="001F70A9" w:rsidP="001F70A9">
      <w:r>
        <w:tab/>
        <w:t xml:space="preserve">  </w:t>
      </w:r>
      <w:r>
        <w:tab/>
        <w:t>bombaFila(tableroAux, columnas, fila, columna + 1)</w:t>
      </w:r>
    </w:p>
    <w:p w:rsidR="001F70A9" w:rsidRDefault="001F70A9" w:rsidP="001F70A9">
      <w:r>
        <w:tab/>
        <w:t xml:space="preserve">  </w:t>
      </w:r>
      <w:r>
        <w:tab/>
        <w:t>*/</w:t>
      </w:r>
    </w:p>
    <w:p w:rsidR="001F70A9" w:rsidRDefault="001F70A9" w:rsidP="001F70A9">
      <w:r>
        <w:tab/>
        <w:t xml:space="preserve">    return bombaFila(poner(((fila * columnas) + columna), 0,tablero,Nil), columnas, fila, columna +1)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lastRenderedPageBreak/>
        <w:tab/>
        <w:t>def bombaColumna(tablero:List[Int], columnas:Int, filas:Int, fila:Int, columna:Int) : List[Int]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//En este caso se comprueba igual que en el de arriba, pero con el numero de filas como tope, ya que lo que elimina es una columna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if(fila == filas) return tablero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else{</w:t>
      </w:r>
    </w:p>
    <w:p w:rsidR="001F70A9" w:rsidRDefault="001F70A9" w:rsidP="001F70A9">
      <w:r w:rsidRPr="001F70A9">
        <w:rPr>
          <w:lang w:val="en-GB"/>
        </w:rPr>
        <w:tab/>
        <w:t xml:space="preserve">    </w:t>
      </w:r>
      <w:r>
        <w:t>return bombaColumna(poner(((fila * columnas) + columna), 0,tablero,Nil), columnas, filas, fila + 1, columna)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>def bombaTNT(tablero:List[Int], columnas:Int, filas:Int, columna:Int, fila:Int): List[Int]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//comprobamos donde estamos situados para explotar los bloques que correspondan, ya que si no podríamos salirnos de los límites del tablero</w:t>
      </w:r>
    </w:p>
    <w:p w:rsidR="001F70A9" w:rsidRDefault="001F70A9" w:rsidP="001F70A9">
      <w:r>
        <w:tab/>
        <w:t xml:space="preserve">  if(fila == 0 &amp;&amp; columna == 0){</w:t>
      </w:r>
    </w:p>
    <w:p w:rsidR="001F70A9" w:rsidRDefault="001F70A9" w:rsidP="001F70A9">
      <w:r>
        <w:tab/>
        <w:t xml:space="preserve">    /*</w:t>
      </w:r>
    </w:p>
    <w:p w:rsidR="001F70A9" w:rsidRDefault="001F70A9" w:rsidP="001F70A9">
      <w:r>
        <w:tab/>
        <w:t xml:space="preserve">    Si estamos en la esquina superior izquierda, solo se puede eliminar a la derecha, abajo, y la diagonal inferior derecha</w:t>
      </w:r>
    </w:p>
    <w:p w:rsidR="001F70A9" w:rsidRDefault="001F70A9" w:rsidP="001F70A9">
      <w:r>
        <w:tab/>
        <w:t xml:space="preserve">    val tableroAux1:List[Int] = poner(1,0,tablero,Nil)</w:t>
      </w:r>
    </w:p>
    <w:p w:rsidR="001F70A9" w:rsidRDefault="001F70A9" w:rsidP="001F70A9">
      <w:r>
        <w:tab/>
        <w:t xml:space="preserve">    val tableroAux2:List[Int] = poner(columnas,0,tableroAux1,Nil)</w:t>
      </w:r>
    </w:p>
    <w:p w:rsidR="001F70A9" w:rsidRDefault="001F70A9" w:rsidP="001F70A9">
      <w:r>
        <w:tab/>
        <w:t xml:space="preserve">    val tableroAux3:List[Int] = poner(columnas + 1, 0 , tableroAux2, Nil)</w:t>
      </w:r>
    </w:p>
    <w:p w:rsidR="001F70A9" w:rsidRDefault="001F70A9" w:rsidP="001F70A9">
      <w:r>
        <w:tab/>
        <w:t xml:space="preserve">    poner(0, 0 , tableroAux3, Nil)</w:t>
      </w:r>
    </w:p>
    <w:p w:rsidR="001F70A9" w:rsidRDefault="001F70A9" w:rsidP="001F70A9">
      <w:r>
        <w:tab/>
        <w:t xml:space="preserve">    */</w:t>
      </w:r>
    </w:p>
    <w:p w:rsidR="001F70A9" w:rsidRDefault="001F70A9" w:rsidP="001F70A9">
      <w:r>
        <w:tab/>
        <w:t xml:space="preserve">    poner(0, 0 , poner(columnas + 1, 0 , poner(columnas,0,poner(1,0,tablero,Nil),Nil), Nil), Nil)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else if(fila == 0 &amp;&amp; columna == (columnas - 1)){</w:t>
      </w:r>
    </w:p>
    <w:p w:rsidR="001F70A9" w:rsidRDefault="001F70A9" w:rsidP="001F70A9">
      <w:r>
        <w:tab/>
        <w:t xml:space="preserve">  </w:t>
      </w:r>
      <w:r>
        <w:tab/>
        <w:t>//Si estamos en la esquina superior derecha, solo se puede eliminar abajo, izquierda y diagonal inferior izquierda</w:t>
      </w:r>
    </w:p>
    <w:p w:rsidR="001F70A9" w:rsidRDefault="001F70A9" w:rsidP="001F70A9">
      <w:r>
        <w:lastRenderedPageBreak/>
        <w:tab/>
        <w:t xml:space="preserve">    poner((columnas + columna - 1), 0 , poner((columnas + columna), 0 , poner((columna - 1),0,poner(columna,0,tablero,Nil),Nil), Nil), Nil)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 if(fila == (filas -1) &amp;&amp; columna == 0){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 w:rsidRPr="001F70A9">
        <w:rPr>
          <w:lang w:val="en-GB"/>
        </w:rPr>
        <w:tab/>
      </w:r>
      <w:r>
        <w:t>//Si estamos en la esquina inferior izquierda, solo se puede eliminar arriba, derecha y esquina superior derecha</w:t>
      </w:r>
    </w:p>
    <w:p w:rsidR="001F70A9" w:rsidRDefault="001F70A9" w:rsidP="001F70A9">
      <w:r>
        <w:tab/>
        <w:t xml:space="preserve">    poner((((filas - 1) * columnas) + 1), 0 , poner(((fila - 1) * columnas), 0 , poner(((fila * columnas) + 1),0,poner((fila * columnas),0,tablero,Nil),Nil), Nil), Nil)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else if(fila == (filas - 1) &amp;&amp; columna == (columnas - 1)){</w:t>
      </w:r>
    </w:p>
    <w:p w:rsidR="001F70A9" w:rsidRDefault="001F70A9" w:rsidP="001F70A9">
      <w:r>
        <w:tab/>
        <w:t xml:space="preserve">  </w:t>
      </w:r>
      <w:r>
        <w:tab/>
        <w:t>//Si estamos en la esquina inferior derecha, solo se puede eliminar arriba, izquierda y diagonal superior izquierda</w:t>
      </w:r>
    </w:p>
    <w:p w:rsidR="001F70A9" w:rsidRDefault="001F70A9" w:rsidP="001F70A9">
      <w:r>
        <w:tab/>
        <w:t xml:space="preserve">    poner((((fila - 1) * columnas) + (columna - 1)), 0 , poner((((fila - 1) * columnas) + columna), 0 , poner(((fila * columnas) + (columna - 1)),0,poner(((fila * columnas) + columna),0,tablero,Nil),Nil), Nil), Nil)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}</w:t>
      </w:r>
    </w:p>
    <w:p w:rsidR="001F70A9" w:rsidRDefault="001F70A9" w:rsidP="001F70A9">
      <w:r w:rsidRPr="001F70A9">
        <w:rPr>
          <w:lang w:val="en-GB"/>
        </w:rPr>
        <w:tab/>
        <w:t xml:space="preserve">  else if(fila == 0 &amp;&amp; columna != 0 &amp;&amp; columna != </w:t>
      </w:r>
      <w:r>
        <w:t>(columnas -1)){</w:t>
      </w:r>
    </w:p>
    <w:p w:rsidR="001F70A9" w:rsidRDefault="001F70A9" w:rsidP="001F70A9">
      <w:r>
        <w:tab/>
        <w:t xml:space="preserve">  </w:t>
      </w:r>
      <w:r>
        <w:tab/>
        <w:t>//Si estamos en la primera fila y no estamos en las esquinas, se puede eliminar a izquierda, derecha, debajo, diagonal inferior izquierda y diagonal inferior derecha</w:t>
      </w:r>
    </w:p>
    <w:p w:rsidR="001F70A9" w:rsidRDefault="001F70A9" w:rsidP="001F70A9">
      <w:r>
        <w:tab/>
        <w:t xml:space="preserve">    poner((columnas + columna - 1), 0 , poner((columnas + columna + 1), 0 , poner((columnas + columna), 0 , poner((columna + 1), 0 , poner((columna - 1),0,poner(columna,0,tablero,Nil),Nil), Nil), Nil), Nil), Nil)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}</w:t>
      </w:r>
    </w:p>
    <w:p w:rsidR="001F70A9" w:rsidRDefault="001F70A9" w:rsidP="001F70A9">
      <w:r w:rsidRPr="001F70A9">
        <w:rPr>
          <w:lang w:val="en-GB"/>
        </w:rPr>
        <w:tab/>
        <w:t xml:space="preserve">  else if(fila == (filas - 1) &amp;&amp; columna != </w:t>
      </w:r>
      <w:r>
        <w:t>0 &amp;&amp; columna != (columnas -1)){</w:t>
      </w:r>
    </w:p>
    <w:p w:rsidR="001F70A9" w:rsidRDefault="001F70A9" w:rsidP="001F70A9">
      <w:r>
        <w:tab/>
        <w:t xml:space="preserve">  </w:t>
      </w:r>
      <w:r>
        <w:tab/>
        <w:t>//Si estamos en la ultima fila y no estamos en las esquinas, se puede eliminar a izquierda, derecha, debajo, diagonal superior izquierda y diagonal superior derecha</w:t>
      </w:r>
    </w:p>
    <w:p w:rsidR="001F70A9" w:rsidRDefault="001F70A9" w:rsidP="001F70A9">
      <w:r>
        <w:tab/>
        <w:t xml:space="preserve">     poner((((fila -1 ) * columnas) + columna ),0,poner((((fila -1 ) * columnas) + (columna + 1)),0,poner((((fila -1 ) * columnas) + (columna - 1)),0,poner(((fila * columnas) + (columna - 1)),0,poner(((fila * columnas) + (columna + 1)),0,poner(((fila * columnas) + columna),0,tablero,Nil),Nil),Nil),Nil),Nil),Nil)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}</w:t>
      </w:r>
    </w:p>
    <w:p w:rsidR="001F70A9" w:rsidRDefault="001F70A9" w:rsidP="001F70A9">
      <w:r w:rsidRPr="001F70A9">
        <w:rPr>
          <w:lang w:val="en-GB"/>
        </w:rPr>
        <w:tab/>
        <w:t xml:space="preserve">  else if(columna == 0 &amp;&amp; fila != 0 &amp;&amp; fila != </w:t>
      </w:r>
      <w:r>
        <w:t>(filas - 1)){</w:t>
      </w:r>
    </w:p>
    <w:p w:rsidR="001F70A9" w:rsidRDefault="001F70A9" w:rsidP="001F70A9">
      <w:r>
        <w:lastRenderedPageBreak/>
        <w:tab/>
        <w:t xml:space="preserve">  </w:t>
      </w:r>
      <w:r>
        <w:tab/>
        <w:t>//Si estamos en la columna izquierda y no estamos en las esquinas, eliminamos arriba, abajo, derecha, diagonal superior derecha y diagonal inferior derecha</w:t>
      </w:r>
    </w:p>
    <w:p w:rsidR="001F70A9" w:rsidRDefault="001F70A9" w:rsidP="001F70A9">
      <w:r>
        <w:tab/>
        <w:t xml:space="preserve">    poner(((fila - 1) * (columnas + 1)),0,poner(((fila + 1) * (columnas + 1)),0,poner(((fila + 1) * columnas),0,poner(((fila - 1) * columnas),0,poner(((fila * columnas) + 1),0,poner((fila * columnas),0,tablero,Nil),Nil),Nil),Nil),Nil),Nil)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</w:t>
      </w:r>
      <w:r w:rsidRPr="001F70A9">
        <w:rPr>
          <w:lang w:val="en-GB"/>
        </w:rPr>
        <w:t>}</w:t>
      </w:r>
    </w:p>
    <w:p w:rsidR="001F70A9" w:rsidRDefault="001F70A9" w:rsidP="001F70A9">
      <w:r w:rsidRPr="001F70A9">
        <w:rPr>
          <w:lang w:val="en-GB"/>
        </w:rPr>
        <w:tab/>
        <w:t xml:space="preserve">  else if(columna == (columnas - 1) &amp;&amp; fila != </w:t>
      </w:r>
      <w:r>
        <w:t>0 &amp;&amp; fila != filas -1){</w:t>
      </w:r>
    </w:p>
    <w:p w:rsidR="001F70A9" w:rsidRDefault="001F70A9" w:rsidP="001F70A9">
      <w:r>
        <w:tab/>
        <w:t xml:space="preserve">  </w:t>
      </w:r>
      <w:r>
        <w:tab/>
        <w:t>//Si estamos en la columna derecha y no estamos en las esquinas, eliminamos arriba, abajo, izquierda, diagonal superior izquierda y diagonal inferior izquierda</w:t>
      </w:r>
    </w:p>
    <w:p w:rsidR="001F70A9" w:rsidRDefault="001F70A9" w:rsidP="001F70A9">
      <w:r>
        <w:tab/>
        <w:t xml:space="preserve">    poner((((fila - 1) + columnas) + (columna - 1)),0,poner((((fila + 1) + columnas) + (columna - 1)),0,poner((((fila + 1) + columnas) + columna),0,poner((((fila - 1) + columnas) + columna),0,poner(((fila + columnas) + (columna -1)),0,poner(((fila + columnas) + columna),0,tablero,Nil),Nil),Nil),Nil),Nil),Nil)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else{</w:t>
      </w:r>
    </w:p>
    <w:p w:rsidR="001F70A9" w:rsidRDefault="001F70A9" w:rsidP="001F70A9">
      <w:r>
        <w:tab/>
        <w:t xml:space="preserve">  </w:t>
      </w:r>
      <w:r>
        <w:tab/>
        <w:t>//Si estamos en cualquier otra posicion, eliminamos la matriz de 3x3</w:t>
      </w:r>
    </w:p>
    <w:p w:rsidR="001F70A9" w:rsidRDefault="001F70A9" w:rsidP="001F70A9">
      <w:r>
        <w:tab/>
        <w:t xml:space="preserve">    poner((((fila + 1 ) * columnas) + (columna + 1)),0,poner((((fila + 1 ) * columnas) + (columna -1)),0,poner((((fila + 1 ) * columnas) + (columna)),0,poner((((fila - 1 ) * columnas) + (columna - 1)),0,poner((((fila - 1 ) * columnas) + (columna + 1)),0,poner((((fila - 1 ) * columnas) + (columna)),0,poner(((fila * columnas) + (columna + 1)),0,poner(((fila * columnas) + (columna + 1)),0,poner(((fila * columnas) + columna),0,tablero,Nil),Nil),Nil),Nil),Nil),Nil),Nil),Nil),Nil)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  <w:t>//Eliminamos todos los bloques del mismo color que se haya pasado como parametro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def bombaColores(tablero:List[Int], bloque:Int, pos:Int, tam:Int): List[Int]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if(pos == tam) { //Si estamos en el final devolvemos el tablero</w:t>
      </w:r>
    </w:p>
    <w:p w:rsidR="001F70A9" w:rsidRDefault="001F70A9" w:rsidP="001F70A9">
      <w:r>
        <w:tab/>
        <w:t xml:space="preserve">    return tablero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else{</w:t>
      </w:r>
    </w:p>
    <w:p w:rsidR="001F70A9" w:rsidRDefault="001F70A9" w:rsidP="001F70A9">
      <w:r>
        <w:tab/>
        <w:t xml:space="preserve">  </w:t>
      </w:r>
      <w:r>
        <w:tab/>
        <w:t>//Si no, comprobamos que la posicion en la que estamos es igual al bloque que queremos eliminar</w:t>
      </w:r>
    </w:p>
    <w:p w:rsidR="001F70A9" w:rsidRDefault="001F70A9" w:rsidP="001F70A9">
      <w:r>
        <w:tab/>
        <w:t xml:space="preserve">    if(devuelveBloque(tablero, pos) == bloque){</w:t>
      </w:r>
    </w:p>
    <w:p w:rsidR="001F70A9" w:rsidRDefault="001F70A9" w:rsidP="001F70A9">
      <w:r>
        <w:lastRenderedPageBreak/>
        <w:tab/>
        <w:t xml:space="preserve">     //Si es igual, ponemos un 0 en esa posicion y llamamos al metodo con pos + 1</w:t>
      </w:r>
    </w:p>
    <w:p w:rsidR="001F70A9" w:rsidRDefault="001F70A9" w:rsidP="001F70A9">
      <w:r>
        <w:tab/>
        <w:t xml:space="preserve">     bombaColores(poner(pos, 0, tablero, Nil), bloque, pos + 1, tam)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tab/>
        <w:t xml:space="preserve">    else{</w:t>
      </w:r>
    </w:p>
    <w:p w:rsidR="001F70A9" w:rsidRDefault="001F70A9" w:rsidP="001F70A9">
      <w:r>
        <w:tab/>
        <w:t xml:space="preserve">      //Si no es igual, pasamos esa posicion sin modificarla</w:t>
      </w:r>
      <w:r>
        <w:tab/>
      </w:r>
    </w:p>
    <w:p w:rsidR="001F70A9" w:rsidRDefault="001F70A9" w:rsidP="001F70A9">
      <w:r>
        <w:tab/>
        <w:t xml:space="preserve">      bombaColores(tablero, bloque, pos + 1, tam)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</w:r>
    </w:p>
    <w:p w:rsidR="001F70A9" w:rsidRDefault="001F70A9" w:rsidP="001F70A9">
      <w:r>
        <w:tab/>
        <w:t>//Pone la bomba que se le pasa por parametro en el tablero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def ponerBomba(tablero:List[Int], fila:Int, columna:Int, columnas:Int, bomba:Int): List[Int]={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return poner((fila * columnas) + columna, bomba,tablero,Nil)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</w:r>
    </w:p>
    <w:p w:rsidR="001F70A9" w:rsidRDefault="001F70A9" w:rsidP="001F70A9">
      <w:r>
        <w:tab/>
        <w:t>//Comprueba piezas es el método encargado de llamar a los metodos compruebaAbajo,compruebaArriba, compruebaDerecha y compruebaIzquierda en función de la posición en la que nos</w:t>
      </w:r>
    </w:p>
    <w:p w:rsidR="001F70A9" w:rsidRDefault="001F70A9" w:rsidP="001F70A9">
      <w:r>
        <w:tab/>
        <w:t>//encontremos</w:t>
      </w:r>
    </w:p>
    <w:p w:rsidR="001F70A9" w:rsidRDefault="001F70A9" w:rsidP="001F70A9">
      <w:r>
        <w:tab/>
        <w:t>//También comprueba si el bloque que se le ha pasado es una bomba y llama a la funcíón que corresponda en cada caso</w:t>
      </w:r>
    </w:p>
    <w:p w:rsidR="001F70A9" w:rsidRPr="001F70A9" w:rsidRDefault="001F70A9" w:rsidP="001F70A9">
      <w:pPr>
        <w:rPr>
          <w:lang w:val="en-GB"/>
        </w:rPr>
      </w:pPr>
      <w:r>
        <w:tab/>
      </w:r>
      <w:r>
        <w:tab/>
      </w:r>
      <w:r w:rsidRPr="001F70A9">
        <w:rPr>
          <w:lang w:val="en-GB"/>
        </w:rPr>
        <w:t>def compruebaPiezas(tablero:List[Int], columna:Int, fila:Int, filas:Int,columnas:Int, anterior:Int, dificultad:Int): List[Int] ={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//bombas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if (anterior == 7){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  val r1 = new scala.util.Random(System.currentTimeMillis())</w:t>
      </w:r>
    </w:p>
    <w:p w:rsidR="001F70A9" w:rsidRDefault="001F70A9" w:rsidP="001F70A9">
      <w:r w:rsidRPr="001F70A9">
        <w:rPr>
          <w:lang w:val="en-GB"/>
        </w:rPr>
        <w:tab/>
        <w:t xml:space="preserve">    </w:t>
      </w:r>
      <w:r>
        <w:t>if((r1.nextInt(5000) + 1) &lt; 2500){</w:t>
      </w:r>
    </w:p>
    <w:p w:rsidR="001F70A9" w:rsidRDefault="001F70A9" w:rsidP="001F70A9">
      <w:r>
        <w:tab/>
        <w:t xml:space="preserve">      bombaFila(tablero,columnas,fila,0)</w:t>
      </w:r>
    </w:p>
    <w:p w:rsidR="001F70A9" w:rsidRDefault="001F70A9" w:rsidP="001F70A9">
      <w:r>
        <w:lastRenderedPageBreak/>
        <w:tab/>
        <w:t xml:space="preserve">    }</w:t>
      </w:r>
    </w:p>
    <w:p w:rsidR="001F70A9" w:rsidRDefault="001F70A9" w:rsidP="001F70A9">
      <w:r>
        <w:tab/>
        <w:t xml:space="preserve">    else{</w:t>
      </w:r>
    </w:p>
    <w:p w:rsidR="001F70A9" w:rsidRDefault="001F70A9" w:rsidP="001F70A9">
      <w:r>
        <w:tab/>
        <w:t xml:space="preserve">      bombaColumna(tablero,columnas,filas,0,columna)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 if(anterior == 8){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  bombaTNT(tablero, columnas, filas, columna, fila)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 if(anterior == 9){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  val r1 = new scala.util.Random(System.currentTimeMillis())</w:t>
      </w:r>
    </w:p>
    <w:p w:rsidR="001F70A9" w:rsidRDefault="001F70A9" w:rsidP="001F70A9">
      <w:r w:rsidRPr="001F70A9">
        <w:rPr>
          <w:lang w:val="en-GB"/>
        </w:rPr>
        <w:tab/>
        <w:t xml:space="preserve">    </w:t>
      </w:r>
      <w:r>
        <w:t>dificultad match{</w:t>
      </w:r>
    </w:p>
    <w:p w:rsidR="001F70A9" w:rsidRDefault="001F70A9" w:rsidP="001F70A9">
      <w:r>
        <w:tab/>
        <w:t xml:space="preserve">      case 1 =&gt; val bloque = r1.nextInt(4) + 1; bombaColores(poner(fila*columnas + columna, 0, tablero, Nil), bloque , 0, 63); </w:t>
      </w:r>
    </w:p>
    <w:p w:rsidR="001F70A9" w:rsidRDefault="001F70A9" w:rsidP="001F70A9">
      <w:r>
        <w:tab/>
        <w:t xml:space="preserve">      case 2 =&gt; val bloque = r1.nextInt(5) + 1; bombaColores(poner(fila*columnas + columna, 0, tablero, Nil), bloque, 0, 187);</w:t>
      </w:r>
    </w:p>
    <w:p w:rsidR="001F70A9" w:rsidRDefault="001F70A9" w:rsidP="001F70A9">
      <w:r>
        <w:tab/>
        <w:t xml:space="preserve">      case 3 =&gt; val bloque = r1.nextInt(6) + 1; bombaColores(poner(fila*columnas + columna, 0, tablero, Nil), bloque, 0, 405);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//Esquina superior izquierda</w:t>
      </w:r>
    </w:p>
    <w:p w:rsidR="001F70A9" w:rsidRDefault="001F70A9" w:rsidP="001F70A9">
      <w:r>
        <w:tab/>
        <w:t xml:space="preserve">  else {</w:t>
      </w:r>
    </w:p>
    <w:p w:rsidR="001F70A9" w:rsidRDefault="001F70A9" w:rsidP="001F70A9">
      <w:r>
        <w:tab/>
      </w:r>
      <w:r>
        <w:tab/>
        <w:t xml:space="preserve">  if(fila == 0 &amp;&amp; columna == 0){</w:t>
      </w:r>
    </w:p>
    <w:p w:rsidR="001F70A9" w:rsidRDefault="001F70A9" w:rsidP="001F70A9">
      <w:r>
        <w:tab/>
      </w:r>
      <w:r>
        <w:tab/>
        <w:t xml:space="preserve">    compruebaAbajo(anterior, compruebaDerecha(anterior, tablero,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//Esquina superior derecha</w:t>
      </w:r>
    </w:p>
    <w:p w:rsidR="001F70A9" w:rsidRDefault="001F70A9" w:rsidP="001F70A9">
      <w:r>
        <w:tab/>
      </w:r>
      <w:r>
        <w:tab/>
        <w:t xml:space="preserve">  else if(fila == 0 &amp;&amp; columna == (columnas - 1)){</w:t>
      </w:r>
    </w:p>
    <w:p w:rsidR="001F70A9" w:rsidRDefault="001F70A9" w:rsidP="001F70A9">
      <w:r>
        <w:tab/>
      </w:r>
      <w:r>
        <w:tab/>
        <w:t xml:space="preserve">    compruebaAbajo(anterior, compruebaIzquierda(anterior, tablero, fila, columna, columnas, filas), fila, columna, columnas, filas)</w:t>
      </w:r>
    </w:p>
    <w:p w:rsidR="001F70A9" w:rsidRDefault="001F70A9" w:rsidP="001F70A9">
      <w:r>
        <w:lastRenderedPageBreak/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//Esquina inferior izquierda</w:t>
      </w:r>
    </w:p>
    <w:p w:rsidR="001F70A9" w:rsidRDefault="001F70A9" w:rsidP="001F70A9">
      <w:r>
        <w:tab/>
      </w:r>
      <w:r>
        <w:tab/>
        <w:t xml:space="preserve">  else if(fila == (filas - 1) &amp;&amp; columna == 0){</w:t>
      </w:r>
    </w:p>
    <w:p w:rsidR="001F70A9" w:rsidRDefault="001F70A9" w:rsidP="001F70A9">
      <w:r>
        <w:tab/>
      </w:r>
      <w:r>
        <w:tab/>
        <w:t xml:space="preserve">    compruebaArriba(anterior, compruebaDerecha(anterior, tablero,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//Esquina inferior derecha</w:t>
      </w:r>
    </w:p>
    <w:p w:rsidR="001F70A9" w:rsidRDefault="001F70A9" w:rsidP="001F70A9">
      <w:r>
        <w:tab/>
      </w:r>
      <w:r>
        <w:tab/>
        <w:t xml:space="preserve">  else if(fila == (filas - 1) &amp;&amp; columna == (columnas - 1)){</w:t>
      </w:r>
    </w:p>
    <w:p w:rsidR="001F70A9" w:rsidRDefault="001F70A9" w:rsidP="001F70A9">
      <w:r>
        <w:tab/>
      </w:r>
      <w:r>
        <w:tab/>
        <w:t xml:space="preserve">    compruebaArriba(anterior, compruebaIzquierda(anterior, tablero,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else if(fila == 0){ </w:t>
      </w:r>
    </w:p>
    <w:p w:rsidR="001F70A9" w:rsidRDefault="001F70A9" w:rsidP="001F70A9">
      <w:r>
        <w:tab/>
      </w:r>
      <w:r>
        <w:tab/>
        <w:t xml:space="preserve">    compruebaAbajo(anterior, compruebaIzquierda(anterior, compruebaDerecha(anterior, tablero, fila, columna, columnas, filas),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else if(fila == (filas - 1)){</w:t>
      </w:r>
    </w:p>
    <w:p w:rsidR="001F70A9" w:rsidRDefault="001F70A9" w:rsidP="001F70A9">
      <w:r>
        <w:tab/>
      </w:r>
      <w:r>
        <w:tab/>
        <w:t xml:space="preserve">    compruebaArriba(anterior, compruebaIzquierda(anterior, compruebaDerecha(anterior, tablero, fila, columna, columnas, filas),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else if(columna == 0){</w:t>
      </w:r>
    </w:p>
    <w:p w:rsidR="001F70A9" w:rsidRDefault="001F70A9" w:rsidP="001F70A9">
      <w:r>
        <w:tab/>
      </w:r>
      <w:r>
        <w:tab/>
        <w:t xml:space="preserve">    compruebaAbajo(anterior, compruebaArriba(anterior, compruebaDerecha(anterior, tablero, fila, columna, columnas, filas),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else if(columna == (columnas - 1)){</w:t>
      </w:r>
    </w:p>
    <w:p w:rsidR="001F70A9" w:rsidRDefault="001F70A9" w:rsidP="001F70A9">
      <w:r>
        <w:tab/>
      </w:r>
      <w:r>
        <w:tab/>
        <w:t xml:space="preserve">    compruebaAbajo(anterior, compruebaArriba(anterior, compruebaIzquierda(anterior, tablero, fila, columna, columnas, filas),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lastRenderedPageBreak/>
        <w:tab/>
      </w:r>
      <w:r>
        <w:tab/>
        <w:t xml:space="preserve">  else{</w:t>
      </w:r>
    </w:p>
    <w:p w:rsidR="001F70A9" w:rsidRDefault="001F70A9" w:rsidP="001F70A9">
      <w:r>
        <w:tab/>
      </w:r>
      <w:r>
        <w:tab/>
        <w:t xml:space="preserve">    compruebaDerecha(anterior, compruebaAbajo(anterior, compruebaArriba(anterior, compruebaIzquierda(anterior, tablero, fila, columna, columnas, filas), fila, columna, columnas, filas),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</w:r>
    </w:p>
    <w:p w:rsidR="001F70A9" w:rsidRDefault="001F70A9" w:rsidP="001F70A9">
      <w:r>
        <w:tab/>
        <w:t>//Cuenta los ceros del tablero para ir comprobando la puntuación que tenemos -&gt; Se usa para llevar la puntuación y comprobar la jugada más óptima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def compruebaPuntuacion(tablero:List[Int]): Int = {</w:t>
      </w:r>
      <w:r w:rsidRPr="001F70A9">
        <w:rPr>
          <w:lang w:val="en-GB"/>
        </w:rPr>
        <w:tab/>
        <w:t xml:space="preserve">  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if(tablero.isEmpty) return 0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  if(tablero.head == 0){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    return 1 + compruebaPuntuacion(tablero.tail)</w:t>
      </w:r>
    </w:p>
    <w:p w:rsidR="001F70A9" w:rsidRDefault="001F70A9" w:rsidP="001F70A9">
      <w:r w:rsidRPr="001F70A9">
        <w:rPr>
          <w:lang w:val="en-GB"/>
        </w:rPr>
        <w:tab/>
        <w:t xml:space="preserve">    </w:t>
      </w:r>
      <w:r>
        <w:t>}</w:t>
      </w:r>
    </w:p>
    <w:p w:rsidR="001F70A9" w:rsidRDefault="001F70A9" w:rsidP="001F70A9">
      <w:r>
        <w:tab/>
        <w:t xml:space="preserve">    else{</w:t>
      </w:r>
    </w:p>
    <w:p w:rsidR="001F70A9" w:rsidRDefault="001F70A9" w:rsidP="001F70A9">
      <w:r>
        <w:tab/>
        <w:t xml:space="preserve">      return 0 + compruebaPuntuacion(tablero.tail)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>}</w:t>
      </w:r>
    </w:p>
    <w:p w:rsidR="001F70A9" w:rsidRDefault="001F70A9" w:rsidP="001F70A9"/>
    <w:p w:rsidR="001F70A9" w:rsidRDefault="001F70A9" w:rsidP="001F70A9">
      <w:r>
        <w:tab/>
        <w:t>//Esta jugada recorre todo el tablero comprobando en qué posición tenemos la jugada que más bloques elimina</w:t>
      </w:r>
    </w:p>
    <w:p w:rsidR="001F70A9" w:rsidRPr="001F70A9" w:rsidRDefault="001F70A9" w:rsidP="001F70A9">
      <w:pPr>
        <w:rPr>
          <w:lang w:val="en-GB"/>
        </w:rPr>
      </w:pPr>
      <w:r>
        <w:tab/>
      </w:r>
      <w:r w:rsidRPr="001F70A9">
        <w:rPr>
          <w:lang w:val="en-GB"/>
        </w:rPr>
        <w:t>def jugadaOptima(tablero:List[Int], fila:Int, columna:Int, filaoptima:Int, columnaoptima:Int, filas:Int, columnas:Int, puntuacion:Int): (Int,Int) ={</w:t>
      </w:r>
    </w:p>
    <w:p w:rsidR="001F70A9" w:rsidRDefault="001F70A9" w:rsidP="001F70A9">
      <w:r w:rsidRPr="001F70A9">
        <w:rPr>
          <w:lang w:val="en-GB"/>
        </w:rPr>
        <w:tab/>
        <w:t xml:space="preserve">  </w:t>
      </w:r>
      <w:r>
        <w:t>if(fila == (filas -1) &amp;&amp; columna == (columnas -1)){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  </w:t>
      </w:r>
      <w:r w:rsidRPr="001F70A9">
        <w:rPr>
          <w:lang w:val="en-GB"/>
        </w:rPr>
        <w:t>return (filaoptima + 1,columnaoptima + 1)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lastRenderedPageBreak/>
        <w:tab/>
        <w:t xml:space="preserve">  else if(columna == (columnas - 1)){</w:t>
      </w:r>
    </w:p>
    <w:p w:rsidR="001F70A9" w:rsidRDefault="001F70A9" w:rsidP="001F70A9">
      <w:r w:rsidRPr="001F70A9">
        <w:rPr>
          <w:lang w:val="en-GB"/>
        </w:rPr>
        <w:tab/>
        <w:t xml:space="preserve">    </w:t>
      </w:r>
      <w:r>
        <w:t>if( puntuacion &lt; compruebaPuntuacion(compruebaPiezas(tablero, columna, fila, filas, columnas, devuelveBloque(tablero, ((fila * columnas) + columna)), dificultad))){</w:t>
      </w:r>
    </w:p>
    <w:p w:rsidR="001F70A9" w:rsidRDefault="001F70A9" w:rsidP="001F70A9">
      <w:r>
        <w:tab/>
        <w:t xml:space="preserve">      jugadaOptima(tablero, fila + 1, 0, fila, columna, filas, columnas, compruebaPuntuacion(compruebaPiezas(tablero, columna, fila, filas, columnas, devuelveBloque(tablero, ((fila * columnas) + columna)), dificultad)))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tab/>
        <w:t xml:space="preserve">    else{</w:t>
      </w:r>
    </w:p>
    <w:p w:rsidR="001F70A9" w:rsidRDefault="001F70A9" w:rsidP="001F70A9">
      <w:r>
        <w:tab/>
        <w:t xml:space="preserve">      jugadaOptima(tablero, fila + 1, 0, filaoptima, columnaoptima, filas, columnas, puntuacion)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else{</w:t>
      </w:r>
    </w:p>
    <w:p w:rsidR="001F70A9" w:rsidRDefault="001F70A9" w:rsidP="001F70A9">
      <w:r>
        <w:tab/>
        <w:t xml:space="preserve">    if(puntuacion &lt; compruebaPuntuacion(compruebaPiezas(tablero, columna, fila, filas, columnas, devuelveBloque(tablero, ((fila * columnas) + columna)), dificultad))){</w:t>
      </w:r>
    </w:p>
    <w:p w:rsidR="001F70A9" w:rsidRDefault="001F70A9" w:rsidP="001F70A9">
      <w:r>
        <w:tab/>
        <w:t xml:space="preserve">      jugadaOptima(tablero, fila, columna + 1, fila, columna, filas, columnas, compruebaPuntuacion(compruebaPiezas(tablero, columna, fila, filas, columnas, devuelveBloque(tablero, ((fila * columnas) + columna)), dificultad)))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tab/>
        <w:t xml:space="preserve">    else{</w:t>
      </w:r>
    </w:p>
    <w:p w:rsidR="001F70A9" w:rsidRDefault="001F70A9" w:rsidP="001F70A9">
      <w:r>
        <w:tab/>
        <w:t xml:space="preserve">      jugadaOptima(tablero, fila, columna + 1, filaoptima, columnaoptima, filas, columnas, puntuacion)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</w:r>
    </w:p>
    <w:p w:rsidR="001F70A9" w:rsidRDefault="001F70A9" w:rsidP="001F70A9"/>
    <w:p w:rsidR="001F70A9" w:rsidRDefault="001F70A9" w:rsidP="001F70A9">
      <w:r>
        <w:tab/>
        <w:t>//Metodo encargado del comienzo del juego, recibe el tablero en cada jugada, la dificultad para saber a que nivel tiene que acceder, y la puntuacion para comprobar si el juego</w:t>
      </w:r>
    </w:p>
    <w:p w:rsidR="001F70A9" w:rsidRDefault="001F70A9" w:rsidP="001F70A9">
      <w:r>
        <w:tab/>
        <w:t>//continua o no</w:t>
      </w:r>
    </w:p>
    <w:p w:rsidR="001F70A9" w:rsidRDefault="001F70A9" w:rsidP="001F70A9">
      <w:r>
        <w:tab/>
        <w:t>def jugarToyBlast(tablero:List[Int], dificultad:Int, puntuacion:List[Int]): Unit ={</w:t>
      </w:r>
    </w:p>
    <w:p w:rsidR="001F70A9" w:rsidRDefault="001F70A9" w:rsidP="001F70A9">
      <w:r>
        <w:lastRenderedPageBreak/>
        <w:tab/>
        <w:t xml:space="preserve">  if(dificultad == 1){</w:t>
      </w:r>
    </w:p>
    <w:p w:rsidR="001F70A9" w:rsidRDefault="001F70A9" w:rsidP="001F70A9">
      <w:r>
        <w:tab/>
        <w:t xml:space="preserve">  </w:t>
      </w:r>
      <w:r>
        <w:tab/>
        <w:t>//Si la dificultad es igual a 1, se comprueba si no se ha sobrepasado la puntuación para ganar</w:t>
      </w:r>
    </w:p>
    <w:p w:rsidR="001F70A9" w:rsidRDefault="001F70A9" w:rsidP="001F70A9">
      <w:r>
        <w:tab/>
        <w:t xml:space="preserve">  </w:t>
      </w:r>
      <w:r>
        <w:tab/>
        <w:t>if(devuelveBloque(puntuacion,0) &gt;= 20 &amp;&amp; devuelveBloque(puntuacion,1) &gt;= 20 &amp;&amp; devuelveBloque(puntuacion,2) &gt;= 20 &amp;&amp; devuelveBloque(puntuacion,3) &gt;= 20){</w:t>
      </w:r>
    </w:p>
    <w:p w:rsidR="001F70A9" w:rsidRDefault="001F70A9" w:rsidP="001F70A9">
      <w:r>
        <w:tab/>
        <w:t xml:space="preserve">  </w:t>
      </w:r>
      <w:r>
        <w:tab/>
        <w:t xml:space="preserve">  println("Has ganado, ¡FELICIDADES!")</w:t>
      </w:r>
    </w:p>
    <w:p w:rsidR="001F70A9" w:rsidRDefault="001F70A9" w:rsidP="001F70A9">
      <w:r>
        <w:tab/>
        <w:t xml:space="preserve">  </w:t>
      </w:r>
      <w:r>
        <w:tab/>
        <w:t xml:space="preserve">  println("PUNTUACIÓN")</w:t>
      </w:r>
    </w:p>
    <w:p w:rsidR="001F70A9" w:rsidRDefault="001F70A9" w:rsidP="001F70A9">
      <w:r>
        <w:tab/>
      </w:r>
      <w:r>
        <w:tab/>
        <w:t xml:space="preserve">    println("BLOQUES AZULES: " + devuelveBloque(puntuacion,0))</w:t>
      </w:r>
    </w:p>
    <w:p w:rsidR="001F70A9" w:rsidRDefault="001F70A9" w:rsidP="001F70A9">
      <w:r>
        <w:tab/>
      </w:r>
      <w:r>
        <w:tab/>
        <w:t xml:space="preserve">    println("BLOQUES ROJOS: " + devuelveBloque(puntuacion,1))</w:t>
      </w:r>
    </w:p>
    <w:p w:rsidR="001F70A9" w:rsidRDefault="001F70A9" w:rsidP="001F70A9">
      <w:r>
        <w:tab/>
      </w:r>
      <w:r>
        <w:tab/>
        <w:t xml:space="preserve">    println("BLOQUES NARANJAS: " + devuelveBloque(puntuacion,2))</w:t>
      </w:r>
    </w:p>
    <w:p w:rsidR="001F70A9" w:rsidRDefault="001F70A9" w:rsidP="001F70A9">
      <w:r>
        <w:tab/>
      </w:r>
      <w:r>
        <w:tab/>
        <w:t xml:space="preserve">    println("BLOQUES VERDES: " + devuelveBloque(puntuacion,3))</w:t>
      </w:r>
    </w:p>
    <w:p w:rsidR="001F70A9" w:rsidRDefault="001F70A9" w:rsidP="001F70A9">
      <w:r>
        <w:tab/>
        <w:t xml:space="preserve">  </w:t>
      </w:r>
      <w:r>
        <w:tab/>
        <w:t>}</w:t>
      </w:r>
    </w:p>
    <w:p w:rsidR="001F70A9" w:rsidRDefault="001F70A9" w:rsidP="001F70A9">
      <w:r>
        <w:tab/>
        <w:t xml:space="preserve">  </w:t>
      </w:r>
      <w:r>
        <w:tab/>
        <w:t>else{</w:t>
      </w:r>
    </w:p>
    <w:p w:rsidR="001F70A9" w:rsidRDefault="001F70A9" w:rsidP="001F70A9">
      <w:r>
        <w:tab/>
        <w:t xml:space="preserve">  </w:t>
      </w:r>
      <w:r>
        <w:tab/>
      </w:r>
      <w:r>
        <w:tab/>
        <w:t>//Si no hemos logrado la puntuación, imprimimos el tablero y la puntuacion acumulada hasta el momento</w:t>
      </w:r>
    </w:p>
    <w:p w:rsidR="001F70A9" w:rsidRDefault="001F70A9" w:rsidP="001F70A9">
      <w:r>
        <w:tab/>
        <w:t xml:space="preserve">  </w:t>
      </w:r>
      <w:r>
        <w:tab/>
      </w:r>
      <w:r>
        <w:tab/>
        <w:t>imprimirTablero(9, 7, 1, 0, tablero)</w:t>
      </w:r>
    </w:p>
    <w:p w:rsidR="001F70A9" w:rsidRDefault="001F70A9" w:rsidP="001F70A9">
      <w:r>
        <w:tab/>
      </w:r>
      <w:r>
        <w:tab/>
        <w:t xml:space="preserve">    println("PUNTUACIÓN")</w:t>
      </w:r>
    </w:p>
    <w:p w:rsidR="001F70A9" w:rsidRDefault="001F70A9" w:rsidP="001F70A9">
      <w:r>
        <w:tab/>
      </w:r>
      <w:r>
        <w:tab/>
        <w:t xml:space="preserve">    println("BLOQUES AZULES: " + devuelveBloque(puntuacion,0))</w:t>
      </w:r>
    </w:p>
    <w:p w:rsidR="001F70A9" w:rsidRDefault="001F70A9" w:rsidP="001F70A9">
      <w:r>
        <w:tab/>
      </w:r>
      <w:r>
        <w:tab/>
        <w:t xml:space="preserve">    println("BLOQUES ROJOS: " + devuelveBloque(puntuacion,1))</w:t>
      </w:r>
    </w:p>
    <w:p w:rsidR="001F70A9" w:rsidRDefault="001F70A9" w:rsidP="001F70A9">
      <w:r>
        <w:tab/>
      </w:r>
      <w:r>
        <w:tab/>
        <w:t xml:space="preserve">    println("BLOQUES NARANJAS: " + devuelveBloque(puntuacion,2))</w:t>
      </w:r>
    </w:p>
    <w:p w:rsidR="001F70A9" w:rsidRDefault="001F70A9" w:rsidP="001F70A9">
      <w:r>
        <w:tab/>
      </w:r>
      <w:r>
        <w:tab/>
        <w:t xml:space="preserve">    println("BLOQUES VERDES: " + devuelveBloque(puntuacion,3))</w:t>
      </w:r>
    </w:p>
    <w:p w:rsidR="001F70A9" w:rsidRDefault="001F70A9" w:rsidP="001F70A9">
      <w:r>
        <w:tab/>
      </w:r>
      <w:r>
        <w:tab/>
        <w:t xml:space="preserve">    //Calculamos la fila y la columna con el mejor movimiento</w:t>
      </w:r>
    </w:p>
    <w:p w:rsidR="001F70A9" w:rsidRDefault="001F70A9" w:rsidP="001F70A9">
      <w:r>
        <w:tab/>
      </w:r>
      <w:r>
        <w:tab/>
        <w:t xml:space="preserve">    val posOptimas = jugadaOptima(tablero, 0, 0, 0, 0, 7, 9, 0)</w:t>
      </w:r>
    </w:p>
    <w:p w:rsidR="001F70A9" w:rsidRDefault="001F70A9" w:rsidP="001F70A9">
      <w:r>
        <w:tab/>
      </w:r>
      <w:r>
        <w:tab/>
        <w:t xml:space="preserve">    //Mostramos la eleccion realizada y la almacenamos en los val que vamos a usar despues</w:t>
      </w:r>
    </w:p>
    <w:p w:rsidR="001F70A9" w:rsidRDefault="001F70A9" w:rsidP="001F70A9">
      <w:r>
        <w:tab/>
      </w:r>
      <w:r>
        <w:tab/>
        <w:t xml:space="preserve">    println("La fila seleccionada es : " + posOptimas._1) </w:t>
      </w:r>
    </w:p>
    <w:p w:rsidR="001F70A9" w:rsidRDefault="001F70A9" w:rsidP="001F70A9">
      <w:r>
        <w:tab/>
      </w:r>
      <w:r>
        <w:tab/>
        <w:t xml:space="preserve">    val fila = posOptimas._1</w:t>
      </w:r>
    </w:p>
    <w:p w:rsidR="001F70A9" w:rsidRDefault="001F70A9" w:rsidP="001F70A9">
      <w:r>
        <w:tab/>
      </w:r>
      <w:r>
        <w:tab/>
        <w:t xml:space="preserve">    println("La columna seleccionada es : " + posOptimas._2)</w:t>
      </w:r>
    </w:p>
    <w:p w:rsidR="001F70A9" w:rsidRPr="001F70A9" w:rsidRDefault="001F70A9" w:rsidP="001F70A9">
      <w:pPr>
        <w:rPr>
          <w:lang w:val="en-GB"/>
        </w:rPr>
      </w:pPr>
      <w:r>
        <w:tab/>
      </w:r>
      <w:r>
        <w:tab/>
        <w:t xml:space="preserve">    </w:t>
      </w:r>
      <w:r w:rsidRPr="001F70A9">
        <w:rPr>
          <w:lang w:val="en-GB"/>
        </w:rPr>
        <w:t>val columna = posOptimas._2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lastRenderedPageBreak/>
        <w:tab/>
      </w:r>
      <w:r w:rsidRPr="001F70A9">
        <w:rPr>
          <w:lang w:val="en-GB"/>
        </w:rPr>
        <w:tab/>
        <w:t xml:space="preserve">    Thread.sleep(1000)</w:t>
      </w:r>
    </w:p>
    <w:p w:rsidR="001F70A9" w:rsidRDefault="001F70A9" w:rsidP="001F70A9">
      <w:r w:rsidRPr="001F70A9">
        <w:rPr>
          <w:lang w:val="en-GB"/>
        </w:rPr>
        <w:tab/>
      </w:r>
      <w:r w:rsidRPr="001F70A9">
        <w:rPr>
          <w:lang w:val="en-GB"/>
        </w:rPr>
        <w:tab/>
        <w:t xml:space="preserve">    </w:t>
      </w:r>
      <w:r>
        <w:t>val bloque = devuelveBloque(tablero, (fila-1) * 9 + (columna-1))</w:t>
      </w:r>
    </w:p>
    <w:p w:rsidR="001F70A9" w:rsidRDefault="001F70A9" w:rsidP="001F70A9">
      <w:r>
        <w:tab/>
      </w:r>
      <w:r>
        <w:tab/>
        <w:t xml:space="preserve">    //Si eliminamos 5 bloques, ponemos la bomba de fila</w:t>
      </w:r>
    </w:p>
    <w:p w:rsidR="001F70A9" w:rsidRDefault="001F70A9" w:rsidP="001F70A9">
      <w:r>
        <w:tab/>
      </w:r>
      <w:r>
        <w:tab/>
        <w:t xml:space="preserve">    if(compruebaPuntuacion(compruebaPiezas(tablero, (columna-1), (fila-1), 7, 9, bloque, dificultad)) == 5 &amp;&amp; bloque &lt; 5){</w:t>
      </w:r>
    </w:p>
    <w:p w:rsidR="001F70A9" w:rsidRDefault="001F70A9" w:rsidP="001F70A9"/>
    <w:p w:rsidR="001F70A9" w:rsidRDefault="001F70A9" w:rsidP="001F70A9">
      <w:r>
        <w:tab/>
      </w:r>
      <w:r>
        <w:tab/>
        <w:t xml:space="preserve">      jugarToyBlast(rellenarTablero(subirCeros(62, 9, ponerBomba(compruebaPiezas(tablero, (columna-1), (fila-1), 7, 9, bloque, dificultad), (fila -1), (columna -1), 9, 7)), 63, 0, 4), dificultad,poner((bloque - 1),compruebaPuntuacion(compruebaPiezas(tablero, (columna-1), (fila-1), 7, 9,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//Si eliminamos 6, ponemos el TNT</w:t>
      </w:r>
    </w:p>
    <w:p w:rsidR="001F70A9" w:rsidRDefault="001F70A9" w:rsidP="001F70A9">
      <w:r>
        <w:tab/>
      </w:r>
      <w:r>
        <w:tab/>
        <w:t xml:space="preserve">    else if(compruebaPuntuacion(compruebaPiezas(tablero, (columna-1), (fila-1), 7, 9, bloque, dificultad)) == 6 &amp;&amp; bloque &lt; 5){</w:t>
      </w:r>
    </w:p>
    <w:p w:rsidR="001F70A9" w:rsidRDefault="001F70A9" w:rsidP="001F70A9">
      <w:r>
        <w:tab/>
      </w:r>
      <w:r>
        <w:tab/>
        <w:t xml:space="preserve">      jugarToyBlast(rellenarTablero(subirCeros(62, 9, ponerBomba(compruebaPiezas(tablero, (columna-1), (fila-1), 7, 9, bloque, dificultad), (fila -1), (columna -1), 9, 8)), 63, 0, 4), dificultad,poner((bloque - 1),compruebaPuntuacion(compruebaPiezas(tablero, (columna-1), (fila-1), 7, 9,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//Si eliminamos mas de 7, ponemos la bomba de colores</w:t>
      </w:r>
    </w:p>
    <w:p w:rsidR="001F70A9" w:rsidRDefault="001F70A9" w:rsidP="001F70A9">
      <w:r>
        <w:tab/>
      </w:r>
      <w:r>
        <w:tab/>
        <w:t xml:space="preserve">    else if(compruebaPuntuacion(compruebaPiezas(tablero, (columna-1), (fila-1), 7, 9, bloque, dificultad)) &gt; 7 &amp;&amp; bloque &lt; 5){</w:t>
      </w:r>
    </w:p>
    <w:p w:rsidR="001F70A9" w:rsidRDefault="001F70A9" w:rsidP="001F70A9">
      <w:r>
        <w:tab/>
      </w:r>
      <w:r>
        <w:tab/>
        <w:t xml:space="preserve">      jugarToyBlast(rellenarTablero(subirCeros(62, 9, ponerBomba(compruebaPiezas(tablero, (columna-1), (fila-1), 7, 9, bloque, dificultad), (fila -1), (columna -1), 9, 9)), 63, 0, 4), dificultad,poner((bloque - 1),compruebaPuntuacion(compruebaPiezas(tablero, (columna-1), (fila-1), 7, 9,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 if (bloque &lt; 5){</w:t>
      </w:r>
    </w:p>
    <w:p w:rsidR="001F70A9" w:rsidRDefault="001F70A9" w:rsidP="001F70A9">
      <w:r>
        <w:tab/>
      </w:r>
      <w:r>
        <w:tab/>
        <w:t xml:space="preserve">      jugarToyBlast(rellenarTablero(subirCeros(62, 9, compruebaPiezas(tablero, (columna-1), (fila-1), 7, 9, bloque, dificultad)), 63, 0, 4), dificultad,poner((bloque - </w:t>
      </w:r>
      <w:r>
        <w:lastRenderedPageBreak/>
        <w:t>1),compruebaPuntuacion(compruebaPiezas(tablero, (columna-1), (fila-1), 7, 9,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else{</w:t>
      </w:r>
    </w:p>
    <w:p w:rsidR="001F70A9" w:rsidRDefault="001F70A9" w:rsidP="001F70A9">
      <w:r>
        <w:tab/>
      </w:r>
      <w:r>
        <w:tab/>
        <w:t xml:space="preserve">      jugarToyBlast(rellenarTablero(subirCeros(62, 9, compruebaPiezas(tablero, (columna-1), (fila-1), 7, 9, bloque, dificultad)), 63, 0, 4), dificultad,puntuacion)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>}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else if(dificultad == 2){</w:t>
      </w:r>
    </w:p>
    <w:p w:rsidR="001F70A9" w:rsidRDefault="001F70A9" w:rsidP="001F70A9">
      <w:r>
        <w:tab/>
        <w:t xml:space="preserve">  </w:t>
      </w:r>
      <w:r>
        <w:tab/>
        <w:t>if(devuelveBloque(puntuacion,0) &gt;= 15 &amp;&amp; devuelveBloque(puntuacion,1) &gt;= 15 &amp;&amp; devuelveBloque(puntuacion,2) &gt;= 15 &amp;&amp; devuelveBloque(puntuacion,3) &gt;= 15 &amp;&amp; devuelveBloque(puntuacion,4) &gt;= 15){</w:t>
      </w:r>
    </w:p>
    <w:p w:rsidR="001F70A9" w:rsidRDefault="001F70A9" w:rsidP="001F70A9">
      <w:r>
        <w:tab/>
        <w:t xml:space="preserve">  </w:t>
      </w:r>
      <w:r>
        <w:tab/>
        <w:t xml:space="preserve">   println("Has ganado, ¡FELICIDADES!")</w:t>
      </w:r>
    </w:p>
    <w:p w:rsidR="001F70A9" w:rsidRDefault="001F70A9" w:rsidP="001F70A9">
      <w:r>
        <w:tab/>
        <w:t xml:space="preserve">  </w:t>
      </w:r>
      <w:r>
        <w:tab/>
        <w:t xml:space="preserve">   println("PUNTUACIÓN")</w:t>
      </w:r>
    </w:p>
    <w:p w:rsidR="001F70A9" w:rsidRDefault="001F70A9" w:rsidP="001F70A9">
      <w:r>
        <w:t xml:space="preserve">  </w:t>
      </w:r>
      <w:r>
        <w:tab/>
      </w:r>
      <w:r>
        <w:tab/>
        <w:t xml:space="preserve">   println("BLOQUES AZULES: " + devuelveBloque(puntuacion,0))</w:t>
      </w:r>
    </w:p>
    <w:p w:rsidR="001F70A9" w:rsidRDefault="001F70A9" w:rsidP="001F70A9">
      <w:r>
        <w:t xml:space="preserve">  </w:t>
      </w:r>
      <w:r>
        <w:tab/>
      </w:r>
      <w:r>
        <w:tab/>
        <w:t xml:space="preserve">   println("BLOQUES ROJOS: " + devuelveBloque(puntuacion,1))</w:t>
      </w:r>
    </w:p>
    <w:p w:rsidR="001F70A9" w:rsidRDefault="001F70A9" w:rsidP="001F70A9">
      <w:r>
        <w:t xml:space="preserve">  </w:t>
      </w:r>
      <w:r>
        <w:tab/>
      </w:r>
      <w:r>
        <w:tab/>
        <w:t xml:space="preserve">   println("BLOQUES NARANJAS: " + devuelveBloque(puntuacion,2))</w:t>
      </w:r>
    </w:p>
    <w:p w:rsidR="001F70A9" w:rsidRDefault="001F70A9" w:rsidP="001F70A9">
      <w:r>
        <w:t xml:space="preserve">  </w:t>
      </w:r>
      <w:r>
        <w:tab/>
      </w:r>
      <w:r>
        <w:tab/>
        <w:t xml:space="preserve">   println("BLOQUES VERDES: " + devuelveBloque(puntuacion,3))</w:t>
      </w:r>
    </w:p>
    <w:p w:rsidR="001F70A9" w:rsidRDefault="001F70A9" w:rsidP="001F70A9">
      <w:r>
        <w:t xml:space="preserve">  </w:t>
      </w:r>
      <w:r>
        <w:tab/>
      </w:r>
      <w:r>
        <w:tab/>
        <w:t xml:space="preserve">   println("BLOQUES PLATA: " + devuelveBloque(puntuacion,4))</w:t>
      </w:r>
    </w:p>
    <w:p w:rsidR="001F70A9" w:rsidRDefault="001F70A9" w:rsidP="001F70A9">
      <w:r>
        <w:t xml:space="preserve">  </w:t>
      </w:r>
      <w:r>
        <w:tab/>
        <w:t xml:space="preserve">  }</w:t>
      </w:r>
    </w:p>
    <w:p w:rsidR="001F70A9" w:rsidRDefault="001F70A9" w:rsidP="001F70A9">
      <w:r>
        <w:tab/>
        <w:t xml:space="preserve">  </w:t>
      </w:r>
      <w:r>
        <w:tab/>
        <w:t>else{</w:t>
      </w:r>
    </w:p>
    <w:p w:rsidR="001F70A9" w:rsidRDefault="001F70A9" w:rsidP="001F70A9">
      <w:r>
        <w:tab/>
        <w:t xml:space="preserve">  </w:t>
      </w:r>
      <w:r>
        <w:tab/>
      </w:r>
      <w:r>
        <w:tab/>
        <w:t>imprimirTablero(17, 11, 1, 0, tablero)</w:t>
      </w:r>
    </w:p>
    <w:p w:rsidR="001F70A9" w:rsidRDefault="001F70A9" w:rsidP="001F70A9">
      <w:r>
        <w:tab/>
      </w:r>
      <w:r>
        <w:tab/>
        <w:t xml:space="preserve">    println("PUNTUACIÓN")</w:t>
      </w:r>
    </w:p>
    <w:p w:rsidR="001F70A9" w:rsidRDefault="001F70A9" w:rsidP="001F70A9">
      <w:r>
        <w:tab/>
      </w:r>
      <w:r>
        <w:tab/>
        <w:t xml:space="preserve">    println("BLOQUES AZULES: " + devuelveBloque(puntuacion,0))</w:t>
      </w:r>
    </w:p>
    <w:p w:rsidR="001F70A9" w:rsidRDefault="001F70A9" w:rsidP="001F70A9">
      <w:r>
        <w:tab/>
      </w:r>
      <w:r>
        <w:tab/>
        <w:t xml:space="preserve">    println("BLOQUES ROJOS: " + devuelveBloque(puntuacion,1))</w:t>
      </w:r>
    </w:p>
    <w:p w:rsidR="001F70A9" w:rsidRDefault="001F70A9" w:rsidP="001F70A9">
      <w:r>
        <w:tab/>
      </w:r>
      <w:r>
        <w:tab/>
        <w:t xml:space="preserve">    println("BLOQUES NARANJAS: " + devuelveBloque(puntuacion,2))</w:t>
      </w:r>
    </w:p>
    <w:p w:rsidR="001F70A9" w:rsidRDefault="001F70A9" w:rsidP="001F70A9">
      <w:r>
        <w:tab/>
      </w:r>
      <w:r>
        <w:tab/>
        <w:t xml:space="preserve">    println("BLOQUES VERDES: " + devuelveBloque(puntuacion,3))</w:t>
      </w:r>
    </w:p>
    <w:p w:rsidR="001F70A9" w:rsidRDefault="001F70A9" w:rsidP="001F70A9">
      <w:r>
        <w:tab/>
      </w:r>
      <w:r>
        <w:tab/>
        <w:t xml:space="preserve">    println("BLOQUES PLATA: " + devuelveBloque(puntuacion,4))</w:t>
      </w:r>
    </w:p>
    <w:p w:rsidR="001F70A9" w:rsidRDefault="001F70A9" w:rsidP="001F70A9">
      <w:r>
        <w:lastRenderedPageBreak/>
        <w:tab/>
      </w:r>
      <w:r>
        <w:tab/>
        <w:t xml:space="preserve">    val posOptimas = jugadaOptima(tablero, 0, 0, 0, 0, 11, 17, 0)</w:t>
      </w:r>
    </w:p>
    <w:p w:rsidR="001F70A9" w:rsidRDefault="001F70A9" w:rsidP="001F70A9">
      <w:r>
        <w:tab/>
      </w:r>
      <w:r>
        <w:tab/>
        <w:t xml:space="preserve">    println("La fila seleccionada es : " + posOptimas._1)</w:t>
      </w:r>
    </w:p>
    <w:p w:rsidR="001F70A9" w:rsidRDefault="001F70A9" w:rsidP="001F70A9">
      <w:r>
        <w:tab/>
      </w:r>
      <w:r>
        <w:tab/>
        <w:t xml:space="preserve">    val fila = posOptimas._1</w:t>
      </w:r>
    </w:p>
    <w:p w:rsidR="001F70A9" w:rsidRDefault="001F70A9" w:rsidP="001F70A9">
      <w:r>
        <w:tab/>
      </w:r>
      <w:r>
        <w:tab/>
        <w:t xml:space="preserve">    println("La columna seleccionada es : " + posOptimas._2)</w:t>
      </w:r>
    </w:p>
    <w:p w:rsidR="001F70A9" w:rsidRPr="001F70A9" w:rsidRDefault="001F70A9" w:rsidP="001F70A9">
      <w:pPr>
        <w:rPr>
          <w:lang w:val="en-GB"/>
        </w:rPr>
      </w:pPr>
      <w:r>
        <w:tab/>
      </w:r>
      <w:r>
        <w:tab/>
        <w:t xml:space="preserve">    </w:t>
      </w:r>
      <w:r w:rsidRPr="001F70A9">
        <w:rPr>
          <w:lang w:val="en-GB"/>
        </w:rPr>
        <w:t>val columna = posOptimas._2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</w:r>
      <w:r w:rsidRPr="001F70A9">
        <w:rPr>
          <w:lang w:val="en-GB"/>
        </w:rPr>
        <w:tab/>
        <w:t xml:space="preserve">    Thread.sleep(1000)</w:t>
      </w:r>
    </w:p>
    <w:p w:rsidR="001F70A9" w:rsidRDefault="001F70A9" w:rsidP="001F70A9">
      <w:r w:rsidRPr="001F70A9">
        <w:rPr>
          <w:lang w:val="en-GB"/>
        </w:rPr>
        <w:tab/>
      </w:r>
      <w:r w:rsidRPr="001F70A9">
        <w:rPr>
          <w:lang w:val="en-GB"/>
        </w:rPr>
        <w:tab/>
        <w:t xml:space="preserve">    </w:t>
      </w:r>
      <w:r>
        <w:t>val bloque = devuelveBloque(tablero, (fila-1) * 17 + (columna-1))</w:t>
      </w:r>
    </w:p>
    <w:p w:rsidR="001F70A9" w:rsidRDefault="001F70A9" w:rsidP="001F70A9">
      <w:r>
        <w:tab/>
      </w:r>
      <w:r>
        <w:tab/>
        <w:t xml:space="preserve">     if(compruebaPuntuacion(compruebaPiezas(tablero, (columna-1), (fila-1), 11, 17, bloque, dificultad)) == 5 &amp;&amp; bloque &lt; 6){</w:t>
      </w:r>
    </w:p>
    <w:p w:rsidR="001F70A9" w:rsidRDefault="001F70A9" w:rsidP="001F70A9">
      <w:r>
        <w:tab/>
      </w:r>
      <w:r>
        <w:tab/>
        <w:t xml:space="preserve">      jugarToyBlast(rellenarTablero(subirCeros(186, 17, ponerBomba(compruebaPiezas(tablero, (columna-1), (fila-1), 11, 17, bloque, dificultad), (fila -1), (columna -1), 17, 7)), 187, 0, 5), dificultad,poner((bloque-1),compruebaPuntuacion(compruebaPiezas(tablero, (columna-1), (fila-1), 11, 17,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 if(compruebaPuntuacion(compruebaPiezas(tablero, (columna-1), (fila-1), 11, 17, bloque, dificultad)) == 6 &amp;&amp; bloque &lt; 6){</w:t>
      </w:r>
    </w:p>
    <w:p w:rsidR="001F70A9" w:rsidRDefault="001F70A9" w:rsidP="001F70A9">
      <w:r>
        <w:tab/>
      </w:r>
      <w:r>
        <w:tab/>
        <w:t xml:space="preserve">      jugarToyBlast(rellenarTablero(subirCeros(186, 17, ponerBomba(compruebaPiezas(tablero, (columna-1), (fila-1), 11, 17, bloque, dificultad), (fila -1), (columna -1), 17, 8)), 187, 0, 5), dificultad, poner((bloque-1),compruebaPuntuacion(compruebaPiezas(tablero, (columna-1), (fila-1), 11, 17,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 if(compruebaPuntuacion(compruebaPiezas(tablero, (columna-1), (fila-1), 11, 17, bloque, dificultad)) &gt; 7 &amp;&amp; bloque &lt; 6){</w:t>
      </w:r>
    </w:p>
    <w:p w:rsidR="001F70A9" w:rsidRDefault="001F70A9" w:rsidP="001F70A9">
      <w:r>
        <w:tab/>
      </w:r>
      <w:r>
        <w:tab/>
        <w:t xml:space="preserve">      jugarToyBlast(rellenarTablero(subirCeros(186, 17, ponerBomba(compruebaPiezas(tablero, (columna-1), (fila-1), 11, 17, bloque, dificultad), (fila -1), (columna -1), 17, 9)), 187, 0, 5), dificultad,poner((bloque-1),compruebaPuntuacion(compruebaPiezas(tablero, (columna-1), (fila-1), 11, 17,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 if (bloque &lt; 6){</w:t>
      </w:r>
    </w:p>
    <w:p w:rsidR="001F70A9" w:rsidRDefault="001F70A9" w:rsidP="001F70A9">
      <w:r>
        <w:tab/>
      </w:r>
      <w:r>
        <w:tab/>
        <w:t xml:space="preserve">      jugarToyBlast(rellenarTablero(subirCeros(186, 17, compruebaPiezas(tablero, (columna-1), (fila-1), 11, 17, bloque, dificultad)), 187, 0, 5), dificultad,poner((bloque - </w:t>
      </w:r>
      <w:r>
        <w:lastRenderedPageBreak/>
        <w:t>1),compruebaPuntuacion(compruebaPiezas(tablero, (columna-1), (fila-1), 11, 17,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else{</w:t>
      </w:r>
    </w:p>
    <w:p w:rsidR="001F70A9" w:rsidRDefault="001F70A9" w:rsidP="001F70A9">
      <w:r>
        <w:tab/>
      </w:r>
      <w:r>
        <w:tab/>
        <w:t xml:space="preserve">      jugarToyBlast(rellenarTablero(subirCeros(186, 17, compruebaPiezas(tablero, (columna-1), (fila-1), 11, 17, bloque, dificultad)), 187, 0, 5), dificultad,puntuacion)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>}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  <w:t>else if(dificultad == 3){</w:t>
      </w:r>
    </w:p>
    <w:p w:rsidR="001F70A9" w:rsidRDefault="001F70A9" w:rsidP="001F70A9">
      <w:r>
        <w:tab/>
      </w:r>
      <w:r>
        <w:tab/>
        <w:t>if(devuelveBloque(puntuacion,0) &gt;= 10 &amp;&amp; devuelveBloque(puntuacion,1) &gt;= 10 &amp;&amp; devuelveBloque(puntuacion,2) &gt;= 10 &amp;&amp; devuelveBloque(puntuacion,3) &gt;= 10 &amp;&amp; devuelveBloque(puntuacion,4) &gt;= 10 &amp;&amp; devuelveBloque(puntuacion,5) &gt;= 10){</w:t>
      </w:r>
    </w:p>
    <w:p w:rsidR="001F70A9" w:rsidRDefault="001F70A9" w:rsidP="001F70A9">
      <w:r>
        <w:tab/>
      </w:r>
      <w:r>
        <w:tab/>
        <w:t xml:space="preserve">   println("Has ganado, ¡FELICIDADES!")</w:t>
      </w:r>
    </w:p>
    <w:p w:rsidR="001F70A9" w:rsidRDefault="001F70A9" w:rsidP="001F70A9">
      <w:r>
        <w:tab/>
      </w:r>
      <w:r>
        <w:tab/>
        <w:t xml:space="preserve">   println("PUNTUACIÓN")</w:t>
      </w:r>
    </w:p>
    <w:p w:rsidR="001F70A9" w:rsidRDefault="001F70A9" w:rsidP="001F70A9">
      <w:r>
        <w:tab/>
      </w:r>
      <w:r>
        <w:tab/>
        <w:t xml:space="preserve">   println("BLOQUES AZULES: " + devuelveBloque(puntuacion,0))</w:t>
      </w:r>
    </w:p>
    <w:p w:rsidR="001F70A9" w:rsidRDefault="001F70A9" w:rsidP="001F70A9">
      <w:r>
        <w:tab/>
      </w:r>
      <w:r>
        <w:tab/>
        <w:t xml:space="preserve">   println("BLOQUES ROJOS: " + devuelveBloque(puntuacion,1))</w:t>
      </w:r>
    </w:p>
    <w:p w:rsidR="001F70A9" w:rsidRDefault="001F70A9" w:rsidP="001F70A9">
      <w:r>
        <w:tab/>
      </w:r>
      <w:r>
        <w:tab/>
        <w:t xml:space="preserve">   println("BLOQUES NARANJAS: " + devuelveBloque(puntuacion,2))</w:t>
      </w:r>
    </w:p>
    <w:p w:rsidR="001F70A9" w:rsidRDefault="001F70A9" w:rsidP="001F70A9">
      <w:r>
        <w:tab/>
      </w:r>
      <w:r>
        <w:tab/>
        <w:t xml:space="preserve">   println("BLOQUES VERDES: " + devuelveBloque(puntuacion,3))</w:t>
      </w:r>
    </w:p>
    <w:p w:rsidR="001F70A9" w:rsidRDefault="001F70A9" w:rsidP="001F70A9">
      <w:r>
        <w:tab/>
      </w:r>
      <w:r>
        <w:tab/>
        <w:t xml:space="preserve">   println("BLOQUES PLATEADOS: " + devuelveBloque(puntuacion,4))</w:t>
      </w:r>
    </w:p>
    <w:p w:rsidR="001F70A9" w:rsidRDefault="001F70A9" w:rsidP="001F70A9">
      <w:r>
        <w:tab/>
      </w:r>
      <w:r>
        <w:tab/>
        <w:t xml:space="preserve">   println("BLOQUES MORADOS: " + devuelveBloque(puntuacion,5))</w:t>
      </w:r>
    </w:p>
    <w:p w:rsidR="001F70A9" w:rsidRDefault="001F70A9" w:rsidP="001F70A9">
      <w:r>
        <w:tab/>
      </w:r>
      <w:r>
        <w:tab/>
        <w:t>}</w:t>
      </w:r>
    </w:p>
    <w:p w:rsidR="001F70A9" w:rsidRDefault="001F70A9" w:rsidP="001F70A9">
      <w:r>
        <w:tab/>
      </w:r>
      <w:r>
        <w:tab/>
        <w:t>else{</w:t>
      </w:r>
    </w:p>
    <w:p w:rsidR="001F70A9" w:rsidRDefault="001F70A9" w:rsidP="001F70A9">
      <w:r>
        <w:tab/>
      </w:r>
      <w:r>
        <w:tab/>
      </w:r>
      <w:r>
        <w:tab/>
        <w:t>imprimirTablero(27, 15, 1, 0, tablero)</w:t>
      </w:r>
    </w:p>
    <w:p w:rsidR="001F70A9" w:rsidRDefault="001F70A9" w:rsidP="001F70A9">
      <w:r>
        <w:tab/>
      </w:r>
      <w:r>
        <w:tab/>
        <w:t xml:space="preserve">     println("PUNTUACIÓN")</w:t>
      </w:r>
    </w:p>
    <w:p w:rsidR="001F70A9" w:rsidRDefault="001F70A9" w:rsidP="001F70A9">
      <w:r>
        <w:tab/>
      </w:r>
      <w:r>
        <w:tab/>
        <w:t xml:space="preserve">    println("BLOQUES AZULES: " + devuelveBloque(puntuacion,0))</w:t>
      </w:r>
    </w:p>
    <w:p w:rsidR="001F70A9" w:rsidRDefault="001F70A9" w:rsidP="001F70A9">
      <w:r>
        <w:tab/>
      </w:r>
      <w:r>
        <w:tab/>
        <w:t xml:space="preserve">    println("BLOQUES ROJOS: " + devuelveBloque(puntuacion,1))</w:t>
      </w:r>
    </w:p>
    <w:p w:rsidR="001F70A9" w:rsidRDefault="001F70A9" w:rsidP="001F70A9">
      <w:r>
        <w:tab/>
      </w:r>
      <w:r>
        <w:tab/>
        <w:t xml:space="preserve">    println("BLOQUES NARANJAS: " + devuelveBloque(puntuacion,2))</w:t>
      </w:r>
    </w:p>
    <w:p w:rsidR="001F70A9" w:rsidRDefault="001F70A9" w:rsidP="001F70A9">
      <w:r>
        <w:tab/>
      </w:r>
      <w:r>
        <w:tab/>
        <w:t xml:space="preserve">    println("BLOQUES VERDES: " + devuelveBloque(puntuacion,3))</w:t>
      </w:r>
    </w:p>
    <w:p w:rsidR="001F70A9" w:rsidRDefault="001F70A9" w:rsidP="001F70A9">
      <w:r>
        <w:lastRenderedPageBreak/>
        <w:tab/>
      </w:r>
      <w:r>
        <w:tab/>
        <w:t xml:space="preserve">    println("BLOQUES PLATEADOS: " + devuelveBloque(puntuacion,4))</w:t>
      </w:r>
    </w:p>
    <w:p w:rsidR="001F70A9" w:rsidRDefault="001F70A9" w:rsidP="001F70A9">
      <w:r>
        <w:tab/>
      </w:r>
      <w:r>
        <w:tab/>
        <w:t xml:space="preserve">    println("BLOQUES MORADOS: " + devuelveBloque(puntuacion,5))</w:t>
      </w:r>
    </w:p>
    <w:p w:rsidR="001F70A9" w:rsidRDefault="001F70A9" w:rsidP="001F70A9">
      <w:r>
        <w:tab/>
      </w:r>
      <w:r>
        <w:tab/>
        <w:t xml:space="preserve">    val posOptimas = jugadaOptima(tablero, 0, 0, 0, 0, 15, 27, 0)</w:t>
      </w:r>
    </w:p>
    <w:p w:rsidR="001F70A9" w:rsidRDefault="001F70A9" w:rsidP="001F70A9">
      <w:r>
        <w:tab/>
      </w:r>
      <w:r>
        <w:tab/>
        <w:t xml:space="preserve">    println("La fila seleccionada es : " + posOptimas._1)</w:t>
      </w:r>
    </w:p>
    <w:p w:rsidR="001F70A9" w:rsidRDefault="001F70A9" w:rsidP="001F70A9">
      <w:r>
        <w:tab/>
      </w:r>
      <w:r>
        <w:tab/>
        <w:t xml:space="preserve">    val fila = posOptimas._1</w:t>
      </w:r>
    </w:p>
    <w:p w:rsidR="001F70A9" w:rsidRDefault="001F70A9" w:rsidP="001F70A9">
      <w:r>
        <w:tab/>
      </w:r>
      <w:r>
        <w:tab/>
        <w:t xml:space="preserve">    println("La columna seleccionada es : " + posOptimas._2)</w:t>
      </w:r>
    </w:p>
    <w:p w:rsidR="001F70A9" w:rsidRPr="001F70A9" w:rsidRDefault="001F70A9" w:rsidP="001F70A9">
      <w:pPr>
        <w:rPr>
          <w:lang w:val="en-GB"/>
        </w:rPr>
      </w:pPr>
      <w:r>
        <w:tab/>
      </w:r>
      <w:r>
        <w:tab/>
        <w:t xml:space="preserve">    </w:t>
      </w:r>
      <w:r w:rsidRPr="001F70A9">
        <w:rPr>
          <w:lang w:val="en-GB"/>
        </w:rPr>
        <w:t>val columna = posOptimas._2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</w:r>
      <w:r w:rsidRPr="001F70A9">
        <w:rPr>
          <w:lang w:val="en-GB"/>
        </w:rPr>
        <w:tab/>
        <w:t xml:space="preserve">    Thread.sleep(1000)</w:t>
      </w:r>
    </w:p>
    <w:p w:rsidR="001F70A9" w:rsidRDefault="001F70A9" w:rsidP="001F70A9">
      <w:r w:rsidRPr="001F70A9">
        <w:rPr>
          <w:lang w:val="en-GB"/>
        </w:rPr>
        <w:tab/>
      </w:r>
      <w:r w:rsidRPr="001F70A9">
        <w:rPr>
          <w:lang w:val="en-GB"/>
        </w:rPr>
        <w:tab/>
        <w:t xml:space="preserve">    </w:t>
      </w:r>
      <w:r>
        <w:t>val bloque = devuelveBloque(tablero, (fila-1) * 27 + (columna-1))</w:t>
      </w:r>
    </w:p>
    <w:p w:rsidR="001F70A9" w:rsidRDefault="001F70A9" w:rsidP="001F70A9">
      <w:r>
        <w:tab/>
      </w:r>
      <w:r>
        <w:tab/>
        <w:t xml:space="preserve">     if(compruebaPuntuacion(compruebaPiezas(tablero, (columna-1), (fila-1), 15, 27, bloque, dificultad)) == 5 &amp;&amp; bloque &lt; 7){</w:t>
      </w:r>
    </w:p>
    <w:p w:rsidR="001F70A9" w:rsidRDefault="001F70A9" w:rsidP="001F70A9">
      <w:r>
        <w:tab/>
      </w:r>
      <w:r>
        <w:tab/>
        <w:t xml:space="preserve">      jugarToyBlast(rellenarTablero(subirCeros(404, 27, ponerBomba(compruebaPiezas(tablero, (columna-1), (fila-1), 15, 27, bloque, dificultad), (fila -1), (columna -1), 27, 7)), 405, 0, 6), dificultad,poner((bloque-1),compruebaPuntuacion(compruebaPiezas(tablero, (columna-1), (fila-1), 15, 27,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 if(compruebaPuntuacion(compruebaPiezas(tablero, (columna-1), (fila-1), 15, 27, bloque, dificultad)) == 6 &amp;&amp; bloque &lt; 7){</w:t>
      </w:r>
    </w:p>
    <w:p w:rsidR="001F70A9" w:rsidRDefault="001F70A9" w:rsidP="001F70A9">
      <w:r>
        <w:tab/>
      </w:r>
      <w:r>
        <w:tab/>
        <w:t xml:space="preserve">      jugarToyBlast(rellenarTablero(subirCeros(404, 27, ponerBomba(compruebaPiezas(tablero, (columna-1), (fila-1), 15, 27, bloque, dificultad), (fila -1), (columna -1), 27, 8)), 405, 0, 6), dificultad,poner((bloque-1),compruebaPuntuacion(compruebaPiezas(tablero, (columna-1), (fila-1), 15, 27,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 if(compruebaPuntuacion(compruebaPiezas(tablero, (columna-1), (fila-1), 15, 27, bloque, dificultad)) &gt; 7 &amp;&amp; bloque &lt; 7){</w:t>
      </w:r>
    </w:p>
    <w:p w:rsidR="001F70A9" w:rsidRDefault="001F70A9" w:rsidP="001F70A9">
      <w:r>
        <w:tab/>
      </w:r>
      <w:r>
        <w:tab/>
        <w:t xml:space="preserve">      jugarToyBlast(rellenarTablero(subirCeros(404, 27, ponerBomba(compruebaPiezas(tablero, (columna-1), (fila-1), 15, 27, bloque, dificultad), (fila -1), (columna -1), 27, 9)), 405, 0, 6), dificultad,poner((bloque-1),compruebaPuntuacion(compruebaPiezas(tablero, (columna-1), (fila-1), 15, 27,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lastRenderedPageBreak/>
        <w:tab/>
      </w:r>
      <w:r>
        <w:tab/>
        <w:t xml:space="preserve">    else if (bloque &lt; 7){</w:t>
      </w:r>
    </w:p>
    <w:p w:rsidR="001F70A9" w:rsidRDefault="001F70A9" w:rsidP="001F70A9">
      <w:r>
        <w:tab/>
      </w:r>
      <w:r>
        <w:tab/>
        <w:t xml:space="preserve">      jugarToyBlast(rellenarTablero(subirCeros(404, 27, compruebaPiezas(tablero, (columna-1), (fila-1), 15, 27, bloque, dificultad)), 405, 0, 6), dificultad,poner((bloque - 1),compruebaPuntuacion(compruebaPiezas(tablero, (columna-1), (fila-1), 15, 27, bloque, dificultad)) + devuelveBloque(puntuacion,(bloque-1)),puntuacion,Nil))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 xml:space="preserve">    else{</w:t>
      </w:r>
    </w:p>
    <w:p w:rsidR="001F70A9" w:rsidRDefault="001F70A9" w:rsidP="001F70A9">
      <w:r>
        <w:tab/>
      </w:r>
      <w:r>
        <w:tab/>
        <w:t xml:space="preserve">      jugarToyBlast(rellenarTablero(subirCeros(404, 27, compruebaPiezas(tablero, (columna-1), (fila-1), 15, 27, bloque, dificultad)), 405, 0, 6), dificultad,puntuacion)</w:t>
      </w:r>
    </w:p>
    <w:p w:rsidR="001F70A9" w:rsidRDefault="001F70A9" w:rsidP="001F70A9">
      <w:r>
        <w:tab/>
      </w:r>
      <w:r>
        <w:tab/>
        <w:t xml:space="preserve">    }</w:t>
      </w:r>
    </w:p>
    <w:p w:rsidR="001F70A9" w:rsidRDefault="001F70A9" w:rsidP="001F70A9">
      <w:r>
        <w:tab/>
      </w:r>
      <w:r>
        <w:tab/>
        <w:t>}</w:t>
      </w:r>
    </w:p>
    <w:p w:rsidR="001F70A9" w:rsidRDefault="001F70A9" w:rsidP="001F70A9">
      <w:r>
        <w:tab/>
        <w:t>}</w:t>
      </w:r>
    </w:p>
    <w:p w:rsidR="001F70A9" w:rsidRDefault="001F70A9" w:rsidP="001F70A9">
      <w:r>
        <w:tab/>
        <w:t>else{</w:t>
      </w:r>
    </w:p>
    <w:p w:rsidR="001F70A9" w:rsidRDefault="001F70A9" w:rsidP="001F70A9">
      <w:r>
        <w:tab/>
      </w:r>
      <w:r>
        <w:tab/>
        <w:t>terminarJuego()</w:t>
      </w:r>
    </w:p>
    <w:p w:rsidR="001F70A9" w:rsidRDefault="001F70A9" w:rsidP="001F70A9">
      <w:r>
        <w:tab/>
        <w:t>}</w:t>
      </w:r>
    </w:p>
    <w:p w:rsidR="001F70A9" w:rsidRDefault="001F70A9" w:rsidP="001F70A9">
      <w:r>
        <w:t>}</w:t>
      </w:r>
    </w:p>
    <w:p w:rsidR="001F70A9" w:rsidRDefault="001F70A9" w:rsidP="001F70A9"/>
    <w:p w:rsidR="001F70A9" w:rsidRDefault="001F70A9" w:rsidP="001F70A9">
      <w:r>
        <w:tab/>
      </w:r>
    </w:p>
    <w:p w:rsidR="001F70A9" w:rsidRDefault="001F70A9" w:rsidP="001F70A9">
      <w:r>
        <w:tab/>
        <w:t>//AQUÍ TERMINA</w:t>
      </w:r>
    </w:p>
    <w:p w:rsidR="001F70A9" w:rsidRDefault="001F70A9" w:rsidP="001F70A9">
      <w:r>
        <w:t xml:space="preserve">  </w:t>
      </w:r>
    </w:p>
    <w:p w:rsidR="001F70A9" w:rsidRDefault="001F70A9" w:rsidP="001F70A9">
      <w:r>
        <w:t xml:space="preserve">  /* </w:t>
      </w:r>
    </w:p>
    <w:p w:rsidR="001F70A9" w:rsidRDefault="001F70A9" w:rsidP="001F70A9">
      <w:r>
        <w:t xml:space="preserve">   * DIFICULTAD 1 -&gt; 7 X 9 CON 4 BLOQUES DISTINTOS, LOGRANDO 20 DE CADA COLOR</w:t>
      </w:r>
    </w:p>
    <w:p w:rsidR="001F70A9" w:rsidRDefault="001F70A9" w:rsidP="001F70A9">
      <w:r>
        <w:t xml:space="preserve">   * DIFICULTAD 2 -&gt; 11 X 17 CON 5 BLOQUES DISTINTOS, LOGRANDO 15 DE CADA COLOR</w:t>
      </w:r>
    </w:p>
    <w:p w:rsidR="001F70A9" w:rsidRDefault="001F70A9" w:rsidP="001F70A9">
      <w:r>
        <w:t xml:space="preserve">   * DIFICULTAD 3 -&gt; 15 X 27 CON 6 BLOQUES DE COLORES, LOGRANDO 10 DE CADA COLOR PARA GANAR</w:t>
      </w:r>
    </w:p>
    <w:p w:rsidR="001F70A9" w:rsidRDefault="001F70A9" w:rsidP="001F70A9">
      <w:r>
        <w:t xml:space="preserve">   * */</w:t>
      </w:r>
    </w:p>
    <w:p w:rsidR="001F70A9" w:rsidRDefault="001F70A9" w:rsidP="001F70A9">
      <w:r>
        <w:t xml:space="preserve">  </w:t>
      </w:r>
    </w:p>
    <w:p w:rsidR="001F70A9" w:rsidRDefault="001F70A9" w:rsidP="001F70A9">
      <w:r>
        <w:t xml:space="preserve">  //*********************************** AQUI EMPIEZA LA EJECUCIÓN DEL PROGRAMA *****************************//)</w:t>
      </w:r>
    </w:p>
    <w:p w:rsidR="001F70A9" w:rsidRDefault="001F70A9" w:rsidP="001F70A9">
      <w:r>
        <w:tab/>
        <w:t xml:space="preserve">  val dificultad = imprimirMenu()</w:t>
      </w:r>
    </w:p>
    <w:p w:rsidR="001F70A9" w:rsidRDefault="001F70A9" w:rsidP="001F70A9">
      <w:r>
        <w:lastRenderedPageBreak/>
        <w:tab/>
        <w:t xml:space="preserve">  //Llamamos a jugarToyBlast en funcion de la dificultad, generando el tablero con las posiciones que correspondan y con una Lista inicializada a 0 para las puntuaciones</w:t>
      </w:r>
    </w:p>
    <w:p w:rsidR="001F70A9" w:rsidRDefault="001F70A9" w:rsidP="001F70A9">
      <w:r>
        <w:tab/>
        <w:t xml:space="preserve">  if(dificultad == 1){</w:t>
      </w:r>
    </w:p>
    <w:p w:rsidR="001F70A9" w:rsidRDefault="001F70A9" w:rsidP="001F70A9">
      <w:r>
        <w:tab/>
        <w:t xml:space="preserve">    jugarToyBlast(generarTablero(63, Nil, 4), dificultad,List(0,0,0,0))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if(dificultad == 2){</w:t>
      </w:r>
    </w:p>
    <w:p w:rsidR="001F70A9" w:rsidRDefault="001F70A9" w:rsidP="001F70A9">
      <w:r>
        <w:tab/>
        <w:t xml:space="preserve">    jugarToyBlast(generarTablero(187, Nil, 5), dificultad,List(0,0,0,0,0))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if(dificultad == 3){</w:t>
      </w:r>
    </w:p>
    <w:p w:rsidR="001F70A9" w:rsidRDefault="001F70A9" w:rsidP="001F70A9">
      <w:r>
        <w:tab/>
        <w:t xml:space="preserve">    jugarToyBlast(generarTablero(405, Nil, 6), dificultad,List(0,0,0,0,0,0))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else{</w:t>
      </w:r>
    </w:p>
    <w:p w:rsidR="001F70A9" w:rsidRDefault="001F70A9" w:rsidP="001F70A9">
      <w:r>
        <w:tab/>
        <w:t xml:space="preserve">    terminarJuego()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</w:t>
      </w:r>
    </w:p>
    <w:p w:rsidR="001F70A9" w:rsidRDefault="001F70A9" w:rsidP="001F70A9"/>
    <w:p w:rsidR="001F70A9" w:rsidRDefault="001F70A9" w:rsidP="001F70A9">
      <w:r>
        <w:t>}</w:t>
      </w:r>
    </w:p>
    <w:p w:rsidR="001F70A9" w:rsidRDefault="001F70A9">
      <w:r>
        <w:br w:type="page"/>
      </w:r>
    </w:p>
    <w:p w:rsidR="001F70A9" w:rsidRDefault="001F70A9" w:rsidP="001F70A9"/>
    <w:p w:rsidR="001F70A9" w:rsidRDefault="001F70A9" w:rsidP="001F70A9">
      <w:pPr>
        <w:pStyle w:val="Prrafodelista"/>
        <w:numPr>
          <w:ilvl w:val="0"/>
          <w:numId w:val="8"/>
        </w:numPr>
      </w:pPr>
      <w:r>
        <w:t>MainGUI: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>import scala.util.Random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>import Console._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>import javax.swing._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>import javax.imageio.ImageIO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>import java._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>import java.lang.Short</w:t>
      </w:r>
    </w:p>
    <w:p w:rsidR="001F70A9" w:rsidRPr="001F70A9" w:rsidRDefault="001F70A9" w:rsidP="001F70A9">
      <w:pPr>
        <w:rPr>
          <w:lang w:val="en-GB"/>
        </w:rPr>
      </w:pPr>
    </w:p>
    <w:p w:rsidR="001F70A9" w:rsidRPr="001F70A9" w:rsidRDefault="001F70A9" w:rsidP="001F70A9">
      <w:pPr>
        <w:rPr>
          <w:lang w:val="en-GB"/>
        </w:rPr>
      </w:pPr>
    </w:p>
    <w:p w:rsidR="001F70A9" w:rsidRPr="001F70A9" w:rsidRDefault="001F70A9" w:rsidP="001F70A9">
      <w:pPr>
        <w:rPr>
          <w:lang w:val="en-GB"/>
        </w:rPr>
      </w:pP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>object Main extends App{</w:t>
      </w:r>
    </w:p>
    <w:p w:rsidR="001F70A9" w:rsidRPr="001F70A9" w:rsidRDefault="001F70A9" w:rsidP="001F70A9">
      <w:pPr>
        <w:rPr>
          <w:lang w:val="en-GB"/>
        </w:rPr>
      </w:pP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def compruebaArriba(anterior:Int, tablero:List[Int], fila:Int, columna:Int, columnas:Int, filas:Int): List[Int] ={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//Comprobamos que anterior (es el bloque que estamos comprobando) es igual a su posicion de encima</w:t>
      </w:r>
    </w:p>
    <w:p w:rsidR="001F70A9" w:rsidRDefault="001F70A9" w:rsidP="001F70A9">
      <w:r>
        <w:t xml:space="preserve">    if(anterior == devuelveBloque(tablero, (fila - 1) * columnas + columna)){</w:t>
      </w:r>
    </w:p>
    <w:p w:rsidR="001F70A9" w:rsidRDefault="001F70A9" w:rsidP="001F70A9">
      <w:r>
        <w:t xml:space="preserve">      //Si es igual, ponemos la posicion comprobada más la de arriba a 0 y volvemos a llamar a compruebaPiezas para que vaya siguiendo los distintos bloques y comprobando si</w:t>
      </w:r>
    </w:p>
    <w:p w:rsidR="001F70A9" w:rsidRDefault="001F70A9" w:rsidP="001F70A9">
      <w:r>
        <w:t xml:space="preserve">      //Hay mas combinaciones</w:t>
      </w:r>
    </w:p>
    <w:p w:rsidR="001F70A9" w:rsidRDefault="001F70A9" w:rsidP="001F70A9">
      <w:r>
        <w:t xml:space="preserve">      /*</w:t>
      </w:r>
    </w:p>
    <w:p w:rsidR="001F70A9" w:rsidRDefault="001F70A9" w:rsidP="001F70A9">
      <w:r>
        <w:t xml:space="preserve">      def compruebaPiezas(tablero:List[Int], columna:Int, fila:Int, filas:Int,columnas:Int, anterior:Int, dificultad:Int): List[Int] ={</w:t>
      </w:r>
    </w:p>
    <w:p w:rsidR="001F70A9" w:rsidRDefault="001F70A9" w:rsidP="001F70A9">
      <w:r>
        <w:t xml:space="preserve">      tableroAux = poner((fila * columnas) + columna, 0, tablero, Nil)</w:t>
      </w:r>
    </w:p>
    <w:p w:rsidR="001F70A9" w:rsidRDefault="001F70A9" w:rsidP="001F70A9">
      <w:r>
        <w:t xml:space="preserve">      tableroAux2 = poner(((fila - 1) * columnas) + columna, 0, tableroAux, Nil)</w:t>
      </w:r>
    </w:p>
    <w:p w:rsidR="001F70A9" w:rsidRDefault="001F70A9" w:rsidP="001F70A9">
      <w:r>
        <w:t xml:space="preserve">      compruebaPiezas(tableroAux2, columna, fila - 1, filas, columnas, anterior, 0)</w:t>
      </w:r>
    </w:p>
    <w:p w:rsidR="001F70A9" w:rsidRDefault="001F70A9" w:rsidP="001F70A9"/>
    <w:p w:rsidR="001F70A9" w:rsidRDefault="001F70A9" w:rsidP="001F70A9">
      <w:r>
        <w:t xml:space="preserve">      ¡IMPORTANTE!</w:t>
      </w:r>
    </w:p>
    <w:p w:rsidR="001F70A9" w:rsidRDefault="001F70A9" w:rsidP="001F70A9">
      <w:r>
        <w:lastRenderedPageBreak/>
        <w:t xml:space="preserve">      En este caso de arriba, la dificultad la pasamos como 0 ya que no nos va a hacer falta en las comprobaciones, solo es necesaria en el caso de la bomba que elimina todos</w:t>
      </w:r>
    </w:p>
    <w:p w:rsidR="001F70A9" w:rsidRDefault="001F70A9" w:rsidP="001F70A9">
      <w:r>
        <w:t xml:space="preserve">      los bloques de un color</w:t>
      </w:r>
    </w:p>
    <w:p w:rsidR="001F70A9" w:rsidRDefault="001F70A9" w:rsidP="001F70A9">
      <w:r>
        <w:t xml:space="preserve">      */</w:t>
      </w:r>
    </w:p>
    <w:p w:rsidR="001F70A9" w:rsidRDefault="001F70A9" w:rsidP="001F70A9">
      <w:r>
        <w:t xml:space="preserve">      compruebaPiezas(poner(((fila -1) * columnas + columna),0,poner((fila * columnas) + columna, 0, tablero,Nil),Nil), columna, (fila - 1), filas, columnas, anterior, 1)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else{</w:t>
      </w:r>
    </w:p>
    <w:p w:rsidR="001F70A9" w:rsidRDefault="001F70A9" w:rsidP="001F70A9">
      <w:r>
        <w:t xml:space="preserve">      tablero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/>
    <w:p w:rsidR="001F70A9" w:rsidRDefault="001F70A9" w:rsidP="001F70A9">
      <w:r>
        <w:t xml:space="preserve">  //En el resto de csos la comprobación se realiza como en el método anterior, solo que comprobando debajo, derecha e izquierda respectivamente</w:t>
      </w:r>
    </w:p>
    <w:p w:rsidR="001F70A9" w:rsidRPr="001F70A9" w:rsidRDefault="001F70A9" w:rsidP="001F70A9">
      <w:pPr>
        <w:rPr>
          <w:lang w:val="en-GB"/>
        </w:rPr>
      </w:pPr>
      <w:r>
        <w:t xml:space="preserve">  </w:t>
      </w:r>
      <w:r w:rsidRPr="001F70A9">
        <w:rPr>
          <w:lang w:val="en-GB"/>
        </w:rPr>
        <w:t>def compruebaAbajo(anterior:Int, tablero:List[Int], fila:Int, columna:Int, columnas:Int, filas:Int): List[Int] ={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if(anterior == devuelveBloque(tablero, (fila + 1) * columnas + columna)){</w:t>
      </w:r>
    </w:p>
    <w:p w:rsidR="001F70A9" w:rsidRDefault="001F70A9" w:rsidP="001F70A9">
      <w:r>
        <w:t xml:space="preserve">      compruebaPiezas(poner((fila + 1) * columnas + columna, 0, poner((fila * columnas) + columna, 0,tablero,Nil),Nil), columna, (fila + 1), filas, columnas, anterior, 1)</w:t>
      </w:r>
    </w:p>
    <w:p w:rsidR="001F70A9" w:rsidRPr="001F70A9" w:rsidRDefault="001F70A9" w:rsidP="001F70A9">
      <w:pPr>
        <w:rPr>
          <w:lang w:val="en-GB"/>
        </w:rPr>
      </w:pPr>
      <w:r>
        <w:t xml:space="preserve">  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else{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tablero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}</w:t>
      </w:r>
    </w:p>
    <w:p w:rsidR="001F70A9" w:rsidRPr="001F70A9" w:rsidRDefault="001F70A9" w:rsidP="001F70A9">
      <w:pPr>
        <w:rPr>
          <w:lang w:val="en-GB"/>
        </w:rPr>
      </w:pP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def compruebaDerecha(anterior:Int, tablero:List[Int], fila:Int, columna:Int, columnas:Int, filas:Int): List[Int] ={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if(anterior == devuelveBloque(tablero, fila  * columnas + (columna + 1))){</w:t>
      </w:r>
    </w:p>
    <w:p w:rsidR="001F70A9" w:rsidRDefault="001F70A9" w:rsidP="001F70A9">
      <w:r>
        <w:t xml:space="preserve">      compruebaPiezas(poner(fila  * columnas + (columna + 1), 0,poner((fila * columnas) + columna, 0,tablero,Nil),Nil), (columna + 1), fila, filas, columnas, anterior, 1)</w:t>
      </w:r>
    </w:p>
    <w:p w:rsidR="001F70A9" w:rsidRPr="001F70A9" w:rsidRDefault="001F70A9" w:rsidP="001F70A9">
      <w:pPr>
        <w:rPr>
          <w:lang w:val="en-GB"/>
        </w:rPr>
      </w:pPr>
      <w:r>
        <w:lastRenderedPageBreak/>
        <w:t xml:space="preserve">  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else{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tablero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}</w:t>
      </w:r>
    </w:p>
    <w:p w:rsidR="001F70A9" w:rsidRPr="001F70A9" w:rsidRDefault="001F70A9" w:rsidP="001F70A9">
      <w:pPr>
        <w:rPr>
          <w:lang w:val="en-GB"/>
        </w:rPr>
      </w:pP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def compruebaIzquierda(anterior:Int, tablero:List[Int], fila:Int, columna:Int, columnas:Int, filas:Int): List[Int] ={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if(anterior == devuelveBloque(tablero, fila  * columnas + (columna - 1))){</w:t>
      </w:r>
    </w:p>
    <w:p w:rsidR="001F70A9" w:rsidRDefault="001F70A9" w:rsidP="001F70A9">
      <w:r>
        <w:t xml:space="preserve">      compruebaPiezas(poner(fila  * columnas + (columna - 1), 0, poner((fila * columnas) + columna, 0,tablero,Nil),Nil), (columna - 1), fila, filas, columnas, anterior, 1)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else{</w:t>
      </w:r>
    </w:p>
    <w:p w:rsidR="001F70A9" w:rsidRDefault="001F70A9" w:rsidP="001F70A9">
      <w:r>
        <w:t xml:space="preserve">      tablero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/>
    <w:p w:rsidR="001F70A9" w:rsidRDefault="001F70A9" w:rsidP="001F70A9">
      <w:r>
        <w:t xml:space="preserve">  //Esta bomba elimina la fila en la que se encuentra</w:t>
      </w:r>
    </w:p>
    <w:p w:rsidR="001F70A9" w:rsidRPr="001F70A9" w:rsidRDefault="001F70A9" w:rsidP="001F70A9">
      <w:pPr>
        <w:rPr>
          <w:lang w:val="en-GB"/>
        </w:rPr>
      </w:pPr>
      <w:r>
        <w:t xml:space="preserve">  </w:t>
      </w:r>
      <w:r w:rsidRPr="001F70A9">
        <w:rPr>
          <w:lang w:val="en-GB"/>
        </w:rPr>
        <w:t>def bombaFila(tablero:List[Int], columnas:Int, fila:Int, columna:Int) : List[Int] ={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//Se empieza en columna = 0, cuando lleguemos a columna == columnas, se devuelve el tablero ya que habremos recorrido toda</w:t>
      </w:r>
    </w:p>
    <w:p w:rsidR="001F70A9" w:rsidRPr="001F70A9" w:rsidRDefault="001F70A9" w:rsidP="001F70A9">
      <w:pPr>
        <w:rPr>
          <w:lang w:val="en-GB"/>
        </w:rPr>
      </w:pPr>
      <w:r>
        <w:t xml:space="preserve">    </w:t>
      </w:r>
      <w:r w:rsidRPr="001F70A9">
        <w:rPr>
          <w:lang w:val="en-GB"/>
        </w:rPr>
        <w:t>if(columna == columnas) return tablero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else{</w:t>
      </w:r>
    </w:p>
    <w:p w:rsidR="001F70A9" w:rsidRDefault="001F70A9" w:rsidP="001F70A9">
      <w:r w:rsidRPr="001F70A9">
        <w:rPr>
          <w:lang w:val="en-GB"/>
        </w:rPr>
        <w:t xml:space="preserve">      </w:t>
      </w:r>
      <w:r>
        <w:t>//El código expandido es el siguiente</w:t>
      </w:r>
    </w:p>
    <w:p w:rsidR="001F70A9" w:rsidRDefault="001F70A9" w:rsidP="001F70A9">
      <w:r>
        <w:t xml:space="preserve">      /*</w:t>
      </w:r>
    </w:p>
    <w:p w:rsidR="001F70A9" w:rsidRDefault="001F70A9" w:rsidP="001F70A9">
      <w:r>
        <w:t xml:space="preserve">      tableroAux = (poner((fila * columnas) + columna), 0, tablero, Nil)</w:t>
      </w:r>
    </w:p>
    <w:p w:rsidR="001F70A9" w:rsidRDefault="001F70A9" w:rsidP="001F70A9">
      <w:r>
        <w:t xml:space="preserve">      bombaFila(tableroAux, columnas, fila, columna + 1)</w:t>
      </w:r>
    </w:p>
    <w:p w:rsidR="001F70A9" w:rsidRDefault="001F70A9" w:rsidP="001F70A9">
      <w:r>
        <w:t xml:space="preserve">      */</w:t>
      </w:r>
    </w:p>
    <w:p w:rsidR="001F70A9" w:rsidRDefault="001F70A9" w:rsidP="001F70A9">
      <w:r>
        <w:lastRenderedPageBreak/>
        <w:t xml:space="preserve">      return bombaFila(poner(((fila * columnas) + columna), 0,tablero,Nil), columnas, fila, columna +1)</w:t>
      </w:r>
    </w:p>
    <w:p w:rsidR="001F70A9" w:rsidRPr="001F70A9" w:rsidRDefault="001F70A9" w:rsidP="001F70A9">
      <w:pPr>
        <w:rPr>
          <w:lang w:val="en-GB"/>
        </w:rPr>
      </w:pPr>
      <w:r>
        <w:t xml:space="preserve">  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}</w:t>
      </w:r>
    </w:p>
    <w:p w:rsidR="001F70A9" w:rsidRPr="001F70A9" w:rsidRDefault="001F70A9" w:rsidP="001F70A9">
      <w:pPr>
        <w:rPr>
          <w:lang w:val="en-GB"/>
        </w:rPr>
      </w:pP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def bombaColumna(tablero:List[Int], columnas:Int, filas:Int, fila:Int, columna:Int) : List[Int] ={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//En este caso se comprueba igual que en el de arriba, pero con el numero de filas como tope, ya que lo que elimina es una columna</w:t>
      </w:r>
    </w:p>
    <w:p w:rsidR="001F70A9" w:rsidRPr="001F70A9" w:rsidRDefault="001F70A9" w:rsidP="001F70A9">
      <w:pPr>
        <w:rPr>
          <w:lang w:val="en-GB"/>
        </w:rPr>
      </w:pPr>
      <w:r>
        <w:t xml:space="preserve">    </w:t>
      </w:r>
      <w:r w:rsidRPr="001F70A9">
        <w:rPr>
          <w:lang w:val="en-GB"/>
        </w:rPr>
        <w:t>if(fila == filas) return tablero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else{</w:t>
      </w:r>
    </w:p>
    <w:p w:rsidR="001F70A9" w:rsidRDefault="001F70A9" w:rsidP="001F70A9">
      <w:r w:rsidRPr="001F70A9">
        <w:rPr>
          <w:lang w:val="en-GB"/>
        </w:rPr>
        <w:t xml:space="preserve">      </w:t>
      </w:r>
      <w:r>
        <w:t>return bombaColumna(poner(((fila * columnas) + columna), 0,tablero,Nil), columnas, filas, fila + 1, columna)</w:t>
      </w:r>
    </w:p>
    <w:p w:rsidR="001F70A9" w:rsidRPr="001F70A9" w:rsidRDefault="001F70A9" w:rsidP="001F70A9">
      <w:pPr>
        <w:rPr>
          <w:lang w:val="en-GB"/>
        </w:rPr>
      </w:pPr>
      <w:r>
        <w:t xml:space="preserve">  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}</w:t>
      </w:r>
    </w:p>
    <w:p w:rsidR="001F70A9" w:rsidRPr="001F70A9" w:rsidRDefault="001F70A9" w:rsidP="001F70A9">
      <w:pPr>
        <w:rPr>
          <w:lang w:val="en-GB"/>
        </w:rPr>
      </w:pP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def bombaTNT(tablero:List[Int], columnas:Int, filas:Int, columna:Int, fila:Int): List[Int] ={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//comprobamos donde estamos situados para explotar los bloques que correspondan</w:t>
      </w:r>
    </w:p>
    <w:p w:rsidR="001F70A9" w:rsidRDefault="001F70A9" w:rsidP="001F70A9">
      <w:r>
        <w:t xml:space="preserve">    if(fila == 0 &amp;&amp; columna == 0){</w:t>
      </w:r>
    </w:p>
    <w:p w:rsidR="001F70A9" w:rsidRDefault="001F70A9" w:rsidP="001F70A9">
      <w:r>
        <w:t xml:space="preserve">      /*</w:t>
      </w:r>
    </w:p>
    <w:p w:rsidR="001F70A9" w:rsidRDefault="001F70A9" w:rsidP="001F70A9">
      <w:r>
        <w:t xml:space="preserve">      Si estamos en la esquina superior izquierda, solo se puede eliminar a la derecha, abajo, y la diagonal inferior derecha</w:t>
      </w:r>
    </w:p>
    <w:p w:rsidR="001F70A9" w:rsidRDefault="001F70A9" w:rsidP="001F70A9">
      <w:r>
        <w:t xml:space="preserve">      val tableroAux1:List[Int] = poner(1,0,tablero,Nil)</w:t>
      </w:r>
    </w:p>
    <w:p w:rsidR="001F70A9" w:rsidRDefault="001F70A9" w:rsidP="001F70A9">
      <w:r>
        <w:t xml:space="preserve">      val tableroAux2:List[Int] = poner(columnas,0,tableroAux1,Nil)</w:t>
      </w:r>
    </w:p>
    <w:p w:rsidR="001F70A9" w:rsidRDefault="001F70A9" w:rsidP="001F70A9">
      <w:r>
        <w:t xml:space="preserve">      val tableroAux3:List[Int] = poner(columnas + 1, 0 , tableroAux2, Nil)</w:t>
      </w:r>
    </w:p>
    <w:p w:rsidR="001F70A9" w:rsidRDefault="001F70A9" w:rsidP="001F70A9">
      <w:r>
        <w:t xml:space="preserve">      poner(0, 0 , tableroAux3, Nil)</w:t>
      </w:r>
    </w:p>
    <w:p w:rsidR="001F70A9" w:rsidRDefault="001F70A9" w:rsidP="001F70A9">
      <w:r>
        <w:t xml:space="preserve">      */</w:t>
      </w:r>
    </w:p>
    <w:p w:rsidR="001F70A9" w:rsidRDefault="001F70A9" w:rsidP="001F70A9">
      <w:r>
        <w:t xml:space="preserve">      poner(0, 0 , poner(columnas + 1, 0 , poner(columnas,0,poner(1,0,tablero,Nil),Nil), Nil), Nil)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 if(fila == 0 &amp;&amp; columna == (columnas - 1)){</w:t>
      </w:r>
    </w:p>
    <w:p w:rsidR="001F70A9" w:rsidRDefault="001F70A9" w:rsidP="001F70A9">
      <w:r>
        <w:lastRenderedPageBreak/>
        <w:t xml:space="preserve">      //Si estamos en la esquina superior derecha, solo se puede eliminar abajo, izquierda y diagonal inferior izquierda</w:t>
      </w:r>
    </w:p>
    <w:p w:rsidR="001F70A9" w:rsidRDefault="001F70A9" w:rsidP="001F70A9">
      <w:r>
        <w:t xml:space="preserve">      poner((columnas + columna - 1), 0 , poner((columnas + columna), 0 , poner((columna - 1),0,poner(columna,0,tablero,Nil),Nil), Nil), Nil)</w:t>
      </w:r>
    </w:p>
    <w:p w:rsidR="001F70A9" w:rsidRPr="001F70A9" w:rsidRDefault="001F70A9" w:rsidP="001F70A9">
      <w:pPr>
        <w:rPr>
          <w:lang w:val="en-GB"/>
        </w:rPr>
      </w:pPr>
      <w:r>
        <w:t xml:space="preserve">  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else if(fila == (filas -1) &amp;&amp; columna == 0){</w:t>
      </w:r>
    </w:p>
    <w:p w:rsidR="001F70A9" w:rsidRDefault="001F70A9" w:rsidP="001F70A9">
      <w:r w:rsidRPr="001F70A9">
        <w:rPr>
          <w:lang w:val="en-GB"/>
        </w:rPr>
        <w:t xml:space="preserve">      </w:t>
      </w:r>
      <w:r>
        <w:t>//Si estamos en la esquina inferior izquierda, solo se puede eliminar arriba, derecha y esquina superior derecha</w:t>
      </w:r>
    </w:p>
    <w:p w:rsidR="001F70A9" w:rsidRDefault="001F70A9" w:rsidP="001F70A9">
      <w:r>
        <w:t xml:space="preserve">      poner((((filas - 1) * columnas) + 1), 0 , poner(((fila - 1) * columnas), 0 , poner(((fila * columnas) + 1),0,poner((fila * columnas),0,tablero,Nil),Nil), Nil), Nil)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 if(fila == (filas - 1) &amp;&amp; columna == (columnas - 1)){</w:t>
      </w:r>
    </w:p>
    <w:p w:rsidR="001F70A9" w:rsidRDefault="001F70A9" w:rsidP="001F70A9">
      <w:r>
        <w:t xml:space="preserve">      //Si estamos en la esquina inferior derecha, solo se puede eliminar arriba, izquierda y diagonal superior izquierda</w:t>
      </w:r>
    </w:p>
    <w:p w:rsidR="001F70A9" w:rsidRDefault="001F70A9" w:rsidP="001F70A9">
      <w:r>
        <w:t xml:space="preserve">      poner((((fila - 1) * columnas) + (columna - 1)), 0 , poner((((fila - 1) * columnas) + columna), 0 , poner(((fila * columnas) + (columna - 1)),0,poner(((fila * columnas) + columna),0,tablero,Nil),Nil), Nil), Nil)</w:t>
      </w:r>
    </w:p>
    <w:p w:rsidR="001F70A9" w:rsidRPr="001F70A9" w:rsidRDefault="001F70A9" w:rsidP="001F70A9">
      <w:pPr>
        <w:rPr>
          <w:lang w:val="en-GB"/>
        </w:rPr>
      </w:pPr>
      <w:r>
        <w:t xml:space="preserve">    </w:t>
      </w:r>
      <w:r w:rsidRPr="001F70A9">
        <w:rPr>
          <w:lang w:val="en-GB"/>
        </w:rPr>
        <w:t>}</w:t>
      </w:r>
    </w:p>
    <w:p w:rsidR="001F70A9" w:rsidRDefault="001F70A9" w:rsidP="001F70A9">
      <w:r w:rsidRPr="001F70A9">
        <w:rPr>
          <w:lang w:val="en-GB"/>
        </w:rPr>
        <w:t xml:space="preserve">    else if(fila == 0 &amp;&amp; columna != 0 &amp;&amp; columna != </w:t>
      </w:r>
      <w:r>
        <w:t>(columnas -1)){</w:t>
      </w:r>
    </w:p>
    <w:p w:rsidR="001F70A9" w:rsidRDefault="001F70A9" w:rsidP="001F70A9">
      <w:r>
        <w:t xml:space="preserve">      //Si estamos en la primera fila y no estamos en las esquinas, se puede eliminar a izquierda, derecha, debajo, diagonal inferior izquierda y diagonal inferior derecha</w:t>
      </w:r>
    </w:p>
    <w:p w:rsidR="001F70A9" w:rsidRDefault="001F70A9" w:rsidP="001F70A9">
      <w:r>
        <w:t xml:space="preserve">      poner((columnas + columna - 1), 0 , poner((columnas + columna + 1), 0 , poner((columnas + columna), 0 , poner((columna + 1), 0 , poner((columna - 1),0,poner(columna,0,tablero,Nil),Nil), Nil), Nil), Nil), Nil)</w:t>
      </w:r>
    </w:p>
    <w:p w:rsidR="001F70A9" w:rsidRPr="001F70A9" w:rsidRDefault="001F70A9" w:rsidP="001F70A9">
      <w:pPr>
        <w:rPr>
          <w:lang w:val="en-GB"/>
        </w:rPr>
      </w:pPr>
      <w:r>
        <w:t xml:space="preserve">    </w:t>
      </w:r>
      <w:r w:rsidRPr="001F70A9">
        <w:rPr>
          <w:lang w:val="en-GB"/>
        </w:rPr>
        <w:t>}</w:t>
      </w:r>
    </w:p>
    <w:p w:rsidR="001F70A9" w:rsidRDefault="001F70A9" w:rsidP="001F70A9">
      <w:r w:rsidRPr="001F70A9">
        <w:rPr>
          <w:lang w:val="en-GB"/>
        </w:rPr>
        <w:t xml:space="preserve">    else if(fila == (filas - 1) &amp;&amp; columna != </w:t>
      </w:r>
      <w:r>
        <w:t>0 &amp;&amp; columna != (columnas -1)){</w:t>
      </w:r>
    </w:p>
    <w:p w:rsidR="001F70A9" w:rsidRDefault="001F70A9" w:rsidP="001F70A9">
      <w:r>
        <w:t xml:space="preserve">      //Si estamos en la ultima fila y no estamos en las esquinas, se puede eliminar a izquierda, derecha, debajo, diagonal superior izquierda y diagonal superior derecha</w:t>
      </w:r>
    </w:p>
    <w:p w:rsidR="001F70A9" w:rsidRDefault="001F70A9" w:rsidP="001F70A9">
      <w:r>
        <w:t xml:space="preserve">      poner((((fila -1 ) * columnas) + columna ),0,poner((((fila -1 ) * columnas) + (columna + 1)),0,poner((((fila -1 ) * columnas) + (columna - 1)),0,poner(((fila * columnas) + (columna - 1)),0,poner(((fila * columnas) + (columna + 1)),0,poner(((fila * columnas) + columna),0,tablero,Nil),Nil),Nil),Nil),Nil),Nil)</w:t>
      </w:r>
    </w:p>
    <w:p w:rsidR="001F70A9" w:rsidRPr="001F70A9" w:rsidRDefault="001F70A9" w:rsidP="001F70A9">
      <w:pPr>
        <w:rPr>
          <w:lang w:val="en-GB"/>
        </w:rPr>
      </w:pPr>
      <w:r>
        <w:t xml:space="preserve">    </w:t>
      </w:r>
      <w:r w:rsidRPr="001F70A9">
        <w:rPr>
          <w:lang w:val="en-GB"/>
        </w:rPr>
        <w:t>}</w:t>
      </w:r>
    </w:p>
    <w:p w:rsidR="001F70A9" w:rsidRDefault="001F70A9" w:rsidP="001F70A9">
      <w:r w:rsidRPr="001F70A9">
        <w:rPr>
          <w:lang w:val="en-GB"/>
        </w:rPr>
        <w:lastRenderedPageBreak/>
        <w:t xml:space="preserve">    else if(columna == 0 &amp;&amp; fila != 0 &amp;&amp; fila != </w:t>
      </w:r>
      <w:r>
        <w:t>(filas - 1)){</w:t>
      </w:r>
    </w:p>
    <w:p w:rsidR="001F70A9" w:rsidRDefault="001F70A9" w:rsidP="001F70A9">
      <w:r>
        <w:t xml:space="preserve">      //Si estamos en la columna izquierda y no estamos en las esquinas, eliminamos arriba, abajo, derecha, diagonal superior derecha y diagonal inferior derecha</w:t>
      </w:r>
    </w:p>
    <w:p w:rsidR="001F70A9" w:rsidRDefault="001F70A9" w:rsidP="001F70A9">
      <w:r>
        <w:t xml:space="preserve">      poner(((fila - 1) * (columnas + 1)),0,poner(((fila + 1) * (columnas + 1)),0,poner(((fila + 1) * columnas),0,poner(((fila - 1) * columnas),0,poner(((fila * columnas) + 1),0,poner((fila * columnas),0,tablero,Nil),Nil),Nil),Nil),Nil),Nil)</w:t>
      </w:r>
    </w:p>
    <w:p w:rsidR="001F70A9" w:rsidRPr="001F70A9" w:rsidRDefault="001F70A9" w:rsidP="001F70A9">
      <w:pPr>
        <w:rPr>
          <w:lang w:val="en-GB"/>
        </w:rPr>
      </w:pPr>
      <w:r>
        <w:t xml:space="preserve">    </w:t>
      </w:r>
      <w:r w:rsidRPr="001F70A9">
        <w:rPr>
          <w:lang w:val="en-GB"/>
        </w:rPr>
        <w:t>}</w:t>
      </w:r>
    </w:p>
    <w:p w:rsidR="001F70A9" w:rsidRDefault="001F70A9" w:rsidP="001F70A9">
      <w:r w:rsidRPr="001F70A9">
        <w:rPr>
          <w:lang w:val="en-GB"/>
        </w:rPr>
        <w:t xml:space="preserve">    else if(columna == (columnas - 1) &amp;&amp; fila != </w:t>
      </w:r>
      <w:r>
        <w:t>0 &amp;&amp; fila != filas -1){</w:t>
      </w:r>
    </w:p>
    <w:p w:rsidR="001F70A9" w:rsidRDefault="001F70A9" w:rsidP="001F70A9">
      <w:r>
        <w:t xml:space="preserve">      //Si estamos en la columna derecha y no estamos en las esquinas, eliminamos arriba, abajo, izquierda, diagonal superior izquierda y diagonal inferior izquierda</w:t>
      </w:r>
    </w:p>
    <w:p w:rsidR="001F70A9" w:rsidRDefault="001F70A9" w:rsidP="001F70A9">
      <w:r>
        <w:t xml:space="preserve">      poner((((fila - 1) + columnas) + (columna - 1)),0,poner((((fila + 1) + columnas) + (columna - 1)),0,poner((((fila + 1) + columnas) + columna),0,poner((((fila - 1) + columnas) + columna),0,poner(((fila + columnas) + (columna -1)),0,poner(((fila + columnas) + columna),0,tablero,Nil),Nil),Nil),Nil),Nil),Nil)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else{</w:t>
      </w:r>
    </w:p>
    <w:p w:rsidR="001F70A9" w:rsidRDefault="001F70A9" w:rsidP="001F70A9">
      <w:r>
        <w:t xml:space="preserve">      //Si estamos en cualquier otra posicion, eliminamos la matriz de 3x3</w:t>
      </w:r>
    </w:p>
    <w:p w:rsidR="001F70A9" w:rsidRDefault="001F70A9" w:rsidP="001F70A9">
      <w:r>
        <w:t xml:space="preserve">      poner((((fila + 1 ) * columnas) + (columna + 1)),0,poner((((fila + 1 ) * columnas) + (columna -1)),0,poner((((fila + 1 ) * columnas) + (columna)),0,poner((((fila - 1 ) * columnas) + (columna - 1)),0,poner((((fila - 1 ) * columnas) + (columna + 1)),0,poner((((fila - 1 ) * columnas) + (columna)),0,poner(((fila * columnas) + (columna + 1)),0,poner(((fila * columnas) + (columna + 1)),0,poner(((fila * columnas) + columna),0,tablero,Nil),Nil),Nil),Nil),Nil),Nil),Nil),Nil),Nil)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>
      <w:r>
        <w:t xml:space="preserve">  //Eliminamos todos los bloques del mismo color que se haya pasado como parametro</w:t>
      </w:r>
    </w:p>
    <w:p w:rsidR="001F70A9" w:rsidRPr="001F70A9" w:rsidRDefault="001F70A9" w:rsidP="001F70A9">
      <w:pPr>
        <w:rPr>
          <w:lang w:val="en-GB"/>
        </w:rPr>
      </w:pPr>
      <w:r>
        <w:t xml:space="preserve">  </w:t>
      </w:r>
      <w:r w:rsidRPr="001F70A9">
        <w:rPr>
          <w:lang w:val="en-GB"/>
        </w:rPr>
        <w:t>def bombaColores(tablero:List[Int], bloque:Int, pos:Int, tam:Int): List[Int] ={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if(pos == tam) { //Si estamos en el final devolvemos el tablero</w:t>
      </w:r>
    </w:p>
    <w:p w:rsidR="001F70A9" w:rsidRDefault="001F70A9" w:rsidP="001F70A9">
      <w:r>
        <w:t xml:space="preserve">      return tablero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else{</w:t>
      </w:r>
    </w:p>
    <w:p w:rsidR="001F70A9" w:rsidRDefault="001F70A9" w:rsidP="001F70A9">
      <w:r>
        <w:t xml:space="preserve">      //Si no, comprobamos que la posicion en la que estamos es igual al bloque que queremos eliminar</w:t>
      </w:r>
    </w:p>
    <w:p w:rsidR="001F70A9" w:rsidRDefault="001F70A9" w:rsidP="001F70A9">
      <w:r>
        <w:lastRenderedPageBreak/>
        <w:t xml:space="preserve">      if(devuelveBloque(tablero, pos) == bloque){</w:t>
      </w:r>
    </w:p>
    <w:p w:rsidR="001F70A9" w:rsidRDefault="001F70A9" w:rsidP="001F70A9">
      <w:r>
        <w:t xml:space="preserve">        //Si es igual, ponemos un 0 en esa posicion y llamamos al metodo con pos + 1</w:t>
      </w:r>
    </w:p>
    <w:p w:rsidR="001F70A9" w:rsidRDefault="001F70A9" w:rsidP="001F70A9">
      <w:r>
        <w:t xml:space="preserve">        bombaColores(poner(pos, 0, tablero, Nil), bloque, pos + 1, tam)</w:t>
      </w:r>
    </w:p>
    <w:p w:rsidR="001F70A9" w:rsidRDefault="001F70A9" w:rsidP="001F70A9">
      <w:r>
        <w:t xml:space="preserve">      }</w:t>
      </w:r>
    </w:p>
    <w:p w:rsidR="001F70A9" w:rsidRDefault="001F70A9" w:rsidP="001F70A9">
      <w:r>
        <w:t xml:space="preserve">      else{</w:t>
      </w:r>
    </w:p>
    <w:p w:rsidR="001F70A9" w:rsidRDefault="001F70A9" w:rsidP="001F70A9">
      <w:r>
        <w:t xml:space="preserve">        //Si no es igual, pasamos esa posicion sin modificarla</w:t>
      </w:r>
    </w:p>
    <w:p w:rsidR="001F70A9" w:rsidRDefault="001F70A9" w:rsidP="001F70A9">
      <w:r>
        <w:t xml:space="preserve">        bombaColores(tablero, bloque, pos + 1, tam)</w:t>
      </w:r>
    </w:p>
    <w:p w:rsidR="001F70A9" w:rsidRDefault="001F70A9" w:rsidP="001F70A9">
      <w:r>
        <w:t xml:space="preserve">      }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/>
    <w:p w:rsidR="001F70A9" w:rsidRDefault="001F70A9" w:rsidP="001F70A9">
      <w:r>
        <w:t xml:space="preserve">  //Pone la bomba que se le pasa por parametro en el tablero</w:t>
      </w:r>
    </w:p>
    <w:p w:rsidR="001F70A9" w:rsidRPr="001F70A9" w:rsidRDefault="001F70A9" w:rsidP="001F70A9">
      <w:pPr>
        <w:rPr>
          <w:lang w:val="en-GB"/>
        </w:rPr>
      </w:pPr>
      <w:r>
        <w:t xml:space="preserve">  </w:t>
      </w:r>
      <w:r w:rsidRPr="001F70A9">
        <w:rPr>
          <w:lang w:val="en-GB"/>
        </w:rPr>
        <w:t>def ponerBomba(tablero:List[Int], fila:Int, columna:Int, columnas:Int, bomba:Int): List[Int]={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return poner((fila * columnas) + columna, bomba,tablero,Nil)</w:t>
      </w:r>
    </w:p>
    <w:p w:rsidR="001F70A9" w:rsidRDefault="001F70A9" w:rsidP="001F70A9">
      <w:r>
        <w:t xml:space="preserve">  }</w:t>
      </w:r>
    </w:p>
    <w:p w:rsidR="001F70A9" w:rsidRDefault="001F70A9" w:rsidP="001F70A9"/>
    <w:p w:rsidR="001F70A9" w:rsidRDefault="001F70A9" w:rsidP="001F70A9">
      <w:r>
        <w:t xml:space="preserve">  def imprimirLetra(bloque:Int): String ={</w:t>
      </w:r>
    </w:p>
    <w:p w:rsidR="001F70A9" w:rsidRDefault="001F70A9" w:rsidP="001F70A9">
      <w:r>
        <w:t xml:space="preserve">    bloque match{</w:t>
      </w:r>
    </w:p>
    <w:p w:rsidR="001F70A9" w:rsidRPr="001F70A9" w:rsidRDefault="001F70A9" w:rsidP="001F70A9">
      <w:pPr>
        <w:rPr>
          <w:lang w:val="en-GB"/>
        </w:rPr>
      </w:pPr>
      <w:r>
        <w:t xml:space="preserve">      </w:t>
      </w:r>
      <w:r w:rsidRPr="001F70A9">
        <w:rPr>
          <w:lang w:val="en-GB"/>
        </w:rPr>
        <w:t>case 1 =&gt; return "azules"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2 =&gt; return "rojos"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3 =&gt; return "naranjas"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4 =&gt; return "verdes"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5 =&gt; return "plateados"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6 =&gt; return "morados"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7 =&gt; return "a"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case 8 =&gt; return "b"</w:t>
      </w:r>
    </w:p>
    <w:p w:rsidR="001F70A9" w:rsidRDefault="001F70A9" w:rsidP="001F70A9">
      <w:r w:rsidRPr="001F70A9">
        <w:rPr>
          <w:lang w:val="en-GB"/>
        </w:rPr>
        <w:t xml:space="preserve">      </w:t>
      </w:r>
      <w:r>
        <w:t>case 9 =&gt; return "c"</w:t>
      </w:r>
    </w:p>
    <w:p w:rsidR="001F70A9" w:rsidRDefault="001F70A9" w:rsidP="001F70A9"/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/>
    <w:p w:rsidR="001F70A9" w:rsidRDefault="001F70A9" w:rsidP="001F70A9"/>
    <w:p w:rsidR="001F70A9" w:rsidRDefault="001F70A9" w:rsidP="001F70A9">
      <w:r>
        <w:t xml:space="preserve">  //Comprueba piezas es el método encargado de llamar a los metodos compruebaAbajo,compruebaArriba, compruebaDerecha y compruebaIzquierda en función de la posición en la que nos</w:t>
      </w:r>
    </w:p>
    <w:p w:rsidR="001F70A9" w:rsidRDefault="001F70A9" w:rsidP="001F70A9">
      <w:r>
        <w:t xml:space="preserve">  //encontremos</w:t>
      </w:r>
    </w:p>
    <w:p w:rsidR="001F70A9" w:rsidRDefault="001F70A9" w:rsidP="001F70A9">
      <w:r>
        <w:t xml:space="preserve">  //También comprueba si el bloque que se le ha pasado es una bomba y llama a la funcíón que corresponda en cada caso</w:t>
      </w:r>
    </w:p>
    <w:p w:rsidR="001F70A9" w:rsidRPr="001F70A9" w:rsidRDefault="001F70A9" w:rsidP="001F70A9">
      <w:pPr>
        <w:rPr>
          <w:lang w:val="en-GB"/>
        </w:rPr>
      </w:pPr>
      <w:r>
        <w:t xml:space="preserve">  </w:t>
      </w:r>
      <w:r w:rsidRPr="001F70A9">
        <w:rPr>
          <w:lang w:val="en-GB"/>
        </w:rPr>
        <w:t>def compruebaPiezas(tablero:List[Int], columna:Int, fila:Int, filas:Int,columnas:Int, anterior:Int, dificultad:Int): List[Int] ={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//bombas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if (anterior == 7){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  val r1 = new scala.util.Random(System.currentTimeMillis())</w:t>
      </w:r>
    </w:p>
    <w:p w:rsidR="001F70A9" w:rsidRDefault="001F70A9" w:rsidP="001F70A9">
      <w:r w:rsidRPr="001F70A9">
        <w:rPr>
          <w:lang w:val="en-GB"/>
        </w:rPr>
        <w:tab/>
        <w:t xml:space="preserve">    </w:t>
      </w:r>
      <w:r>
        <w:t>if((r1.nextInt(5000) + 1) &lt; 2500){</w:t>
      </w:r>
    </w:p>
    <w:p w:rsidR="001F70A9" w:rsidRDefault="001F70A9" w:rsidP="001F70A9">
      <w:r>
        <w:tab/>
        <w:t xml:space="preserve">      bombaFila(tablero,columnas,fila,0)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tab/>
        <w:t xml:space="preserve">    else{</w:t>
      </w:r>
    </w:p>
    <w:p w:rsidR="001F70A9" w:rsidRDefault="001F70A9" w:rsidP="001F70A9">
      <w:r>
        <w:tab/>
        <w:t xml:space="preserve">      bombaColumna(tablero,columnas,filas,0,columna)</w:t>
      </w:r>
    </w:p>
    <w:p w:rsidR="001F70A9" w:rsidRPr="001F70A9" w:rsidRDefault="001F70A9" w:rsidP="001F70A9">
      <w:pPr>
        <w:rPr>
          <w:lang w:val="en-GB"/>
        </w:rPr>
      </w:pPr>
      <w:r>
        <w:tab/>
        <w:t xml:space="preserve">  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 if(anterior == 8){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  bombaTNT(tablero, columnas, filas, columna, fila)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else if(anterior == 9){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ab/>
        <w:t xml:space="preserve">    val r1 = new scala.util.Random(System.currentTimeMillis())</w:t>
      </w:r>
    </w:p>
    <w:p w:rsidR="001F70A9" w:rsidRDefault="001F70A9" w:rsidP="001F70A9">
      <w:r w:rsidRPr="001F70A9">
        <w:rPr>
          <w:lang w:val="en-GB"/>
        </w:rPr>
        <w:tab/>
        <w:t xml:space="preserve">    </w:t>
      </w:r>
      <w:r>
        <w:t>dificultad match{</w:t>
      </w:r>
    </w:p>
    <w:p w:rsidR="001F70A9" w:rsidRDefault="001F70A9" w:rsidP="001F70A9">
      <w:r>
        <w:lastRenderedPageBreak/>
        <w:tab/>
        <w:t xml:space="preserve">      case 1 =&gt; val bloque = r1.nextInt(4) + 1; bombaColores(poner(fila*columnas + columna, 0, tablero, Nil), bloque , 0, 63); </w:t>
      </w:r>
    </w:p>
    <w:p w:rsidR="001F70A9" w:rsidRDefault="001F70A9" w:rsidP="001F70A9">
      <w:r>
        <w:tab/>
        <w:t xml:space="preserve">      case 2 =&gt; val bloque = r1.nextInt(5) + 1; bombaColores(poner(fila*columnas + columna, 0, tablero, Nil), bloque, 0, 187);</w:t>
      </w:r>
    </w:p>
    <w:p w:rsidR="001F70A9" w:rsidRDefault="001F70A9" w:rsidP="001F70A9">
      <w:r>
        <w:tab/>
        <w:t xml:space="preserve">      case 3 =&gt; val bloque = r1.nextInt(6) + 1; bombaColores(poner(fila*columnas + columna, 0, tablero, Nil), bloque, 0, 405);</w:t>
      </w:r>
    </w:p>
    <w:p w:rsidR="001F70A9" w:rsidRDefault="001F70A9" w:rsidP="001F70A9">
      <w:r>
        <w:tab/>
        <w:t xml:space="preserve">    }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 xml:space="preserve">  //Esquina superior izquierda</w:t>
      </w:r>
    </w:p>
    <w:p w:rsidR="001F70A9" w:rsidRDefault="001F70A9" w:rsidP="001F70A9">
      <w:r>
        <w:tab/>
        <w:t xml:space="preserve">  else {</w:t>
      </w:r>
    </w:p>
    <w:p w:rsidR="001F70A9" w:rsidRDefault="001F70A9" w:rsidP="001F70A9">
      <w:r>
        <w:tab/>
      </w:r>
      <w:r>
        <w:tab/>
        <w:t xml:space="preserve">  if(fila == 0 &amp;&amp; columna == 0){</w:t>
      </w:r>
    </w:p>
    <w:p w:rsidR="001F70A9" w:rsidRDefault="001F70A9" w:rsidP="001F70A9">
      <w:r>
        <w:tab/>
      </w:r>
      <w:r>
        <w:tab/>
        <w:t xml:space="preserve">    compruebaAbajo(anterior, compruebaDerecha(anterior, tablero,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//Esquina superior derecha</w:t>
      </w:r>
    </w:p>
    <w:p w:rsidR="001F70A9" w:rsidRDefault="001F70A9" w:rsidP="001F70A9">
      <w:r>
        <w:tab/>
      </w:r>
      <w:r>
        <w:tab/>
        <w:t xml:space="preserve">  else if(fila == 0 &amp;&amp; columna == (columnas - 1)){</w:t>
      </w:r>
    </w:p>
    <w:p w:rsidR="001F70A9" w:rsidRDefault="001F70A9" w:rsidP="001F70A9">
      <w:r>
        <w:tab/>
      </w:r>
      <w:r>
        <w:tab/>
        <w:t xml:space="preserve">    compruebaAbajo(anterior, compruebaIzquierda(anterior, tablero,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//Esquina inferior izquierda</w:t>
      </w:r>
    </w:p>
    <w:p w:rsidR="001F70A9" w:rsidRDefault="001F70A9" w:rsidP="001F70A9">
      <w:r>
        <w:tab/>
      </w:r>
      <w:r>
        <w:tab/>
        <w:t xml:space="preserve">  else if(fila == (filas - 1) &amp;&amp; columna == 0){</w:t>
      </w:r>
    </w:p>
    <w:p w:rsidR="001F70A9" w:rsidRDefault="001F70A9" w:rsidP="001F70A9">
      <w:r>
        <w:tab/>
      </w:r>
      <w:r>
        <w:tab/>
        <w:t xml:space="preserve">    compruebaArriba(anterior, compruebaDerecha(anterior, tablero,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//Esquina inferior derecha</w:t>
      </w:r>
    </w:p>
    <w:p w:rsidR="001F70A9" w:rsidRDefault="001F70A9" w:rsidP="001F70A9">
      <w:r>
        <w:tab/>
      </w:r>
      <w:r>
        <w:tab/>
        <w:t xml:space="preserve">  else if(fila == (filas - 1) &amp;&amp; columna == (columnas - 1)){</w:t>
      </w:r>
    </w:p>
    <w:p w:rsidR="001F70A9" w:rsidRDefault="001F70A9" w:rsidP="001F70A9">
      <w:r>
        <w:tab/>
      </w:r>
      <w:r>
        <w:tab/>
        <w:t xml:space="preserve">    compruebaArriba(anterior, compruebaIzquierda(anterior, tablero,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else if(fila == 0){ </w:t>
      </w:r>
    </w:p>
    <w:p w:rsidR="001F70A9" w:rsidRDefault="001F70A9" w:rsidP="001F70A9">
      <w:r>
        <w:lastRenderedPageBreak/>
        <w:tab/>
      </w:r>
      <w:r>
        <w:tab/>
        <w:t xml:space="preserve">    compruebaAbajo(anterior, compruebaIzquierda(anterior, compruebaDerecha(anterior, tablero, fila, columna, columnas, filas),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else if(fila == (filas - 1)){</w:t>
      </w:r>
    </w:p>
    <w:p w:rsidR="001F70A9" w:rsidRDefault="001F70A9" w:rsidP="001F70A9">
      <w:r>
        <w:tab/>
      </w:r>
      <w:r>
        <w:tab/>
        <w:t xml:space="preserve">    compruebaArriba(anterior, compruebaIzquierda(anterior, compruebaDerecha(anterior, tablero, fila, columna, columnas, filas),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else if(columna == 0){</w:t>
      </w:r>
    </w:p>
    <w:p w:rsidR="001F70A9" w:rsidRDefault="001F70A9" w:rsidP="001F70A9">
      <w:r>
        <w:tab/>
      </w:r>
      <w:r>
        <w:tab/>
        <w:t xml:space="preserve">    compruebaAbajo(anterior, compruebaArriba(anterior, compruebaDerecha(anterior, tablero, fila, columna, columnas, filas),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else if(columna == (columnas - 1)){</w:t>
      </w:r>
    </w:p>
    <w:p w:rsidR="001F70A9" w:rsidRDefault="001F70A9" w:rsidP="001F70A9">
      <w:r>
        <w:tab/>
      </w:r>
      <w:r>
        <w:tab/>
        <w:t xml:space="preserve">    compruebaAbajo(anterior, compruebaArriba(anterior, compruebaIzquierda(anterior, tablero, fila, columna, columnas, filas),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</w:r>
      <w:r>
        <w:tab/>
        <w:t xml:space="preserve">  else{</w:t>
      </w:r>
    </w:p>
    <w:p w:rsidR="001F70A9" w:rsidRDefault="001F70A9" w:rsidP="001F70A9">
      <w:r>
        <w:tab/>
      </w:r>
      <w:r>
        <w:tab/>
        <w:t xml:space="preserve">    compruebaDerecha(anterior, compruebaAbajo(anterior, compruebaArriba(anterior, compruebaIzquierda(anterior, tablero, fila, columna, columnas, filas), fila, columna, columnas, filas), fila, columna, columnas, filas), fila, columna, columnas, filas)</w:t>
      </w:r>
    </w:p>
    <w:p w:rsidR="001F70A9" w:rsidRDefault="001F70A9" w:rsidP="001F70A9">
      <w:r>
        <w:tab/>
      </w:r>
      <w:r>
        <w:tab/>
        <w:t xml:space="preserve">  }</w:t>
      </w:r>
    </w:p>
    <w:p w:rsidR="001F70A9" w:rsidRDefault="001F70A9" w:rsidP="001F70A9">
      <w:r>
        <w:tab/>
        <w:t xml:space="preserve">  }</w:t>
      </w:r>
    </w:p>
    <w:p w:rsidR="001F70A9" w:rsidRDefault="001F70A9" w:rsidP="001F70A9">
      <w:r>
        <w:tab/>
        <w:t>}</w:t>
      </w:r>
    </w:p>
    <w:p w:rsidR="001F70A9" w:rsidRDefault="001F70A9" w:rsidP="001F70A9"/>
    <w:p w:rsidR="001F70A9" w:rsidRDefault="001F70A9" w:rsidP="001F70A9">
      <w:r>
        <w:t xml:space="preserve">  //Creación ventana Dificultad</w:t>
      </w:r>
    </w:p>
    <w:p w:rsidR="001F70A9" w:rsidRDefault="001F70A9" w:rsidP="001F70A9">
      <w:r>
        <w:t xml:space="preserve">  def ventanaDificultad(){</w:t>
      </w:r>
    </w:p>
    <w:p w:rsidR="001F70A9" w:rsidRDefault="001F70A9" w:rsidP="001F70A9">
      <w:r>
        <w:t xml:space="preserve">    val VentanaDificultad = new JFrame</w:t>
      </w:r>
    </w:p>
    <w:p w:rsidR="001F70A9" w:rsidRDefault="001F70A9" w:rsidP="001F70A9">
      <w:r>
        <w:t xml:space="preserve">    VentanaDificultad.setSize(500,300) //Anchura,Altura</w:t>
      </w:r>
    </w:p>
    <w:p w:rsidR="001F70A9" w:rsidRDefault="001F70A9" w:rsidP="001F70A9">
      <w:r>
        <w:lastRenderedPageBreak/>
        <w:t xml:space="preserve">    //Hacemos visible el jframe y lo centramos en la pantalla</w:t>
      </w:r>
    </w:p>
    <w:p w:rsidR="001F70A9" w:rsidRDefault="001F70A9" w:rsidP="001F70A9">
      <w:r>
        <w:t xml:space="preserve">    VentanaDificultad.setVisible(true)</w:t>
      </w:r>
    </w:p>
    <w:p w:rsidR="001F70A9" w:rsidRDefault="001F70A9" w:rsidP="001F70A9">
      <w:r>
        <w:t xml:space="preserve">    VentanaDificultad.setLocationRelativeTo(null)</w:t>
      </w:r>
    </w:p>
    <w:p w:rsidR="001F70A9" w:rsidRDefault="001F70A9" w:rsidP="001F70A9">
      <w:r>
        <w:t xml:space="preserve">    //Todo este código hace que el titulo quede centrado en la ventana</w:t>
      </w:r>
    </w:p>
    <w:p w:rsidR="001F70A9" w:rsidRDefault="001F70A9" w:rsidP="001F70A9">
      <w:r>
        <w:t xml:space="preserve">    VentanaDificultad.setTitle("*-*-*- BIENVENIDO A TOY BLAST -*-*-*")</w:t>
      </w:r>
    </w:p>
    <w:p w:rsidR="001F70A9" w:rsidRDefault="001F70A9" w:rsidP="001F70A9">
      <w:r>
        <w:t xml:space="preserve">    val currentTitle = VentanaDificultad.getTitle().trim()</w:t>
      </w:r>
    </w:p>
    <w:p w:rsidR="001F70A9" w:rsidRDefault="001F70A9" w:rsidP="001F70A9">
      <w:r>
        <w:t xml:space="preserve">    val font = VentanaDificultad.getFont()</w:t>
      </w:r>
    </w:p>
    <w:p w:rsidR="001F70A9" w:rsidRDefault="001F70A9" w:rsidP="001F70A9">
      <w:r>
        <w:t xml:space="preserve">    val fm = VentanaDificultad.getFontMetrics(font)</w:t>
      </w:r>
    </w:p>
    <w:p w:rsidR="001F70A9" w:rsidRPr="001F70A9" w:rsidRDefault="001F70A9" w:rsidP="001F70A9">
      <w:pPr>
        <w:rPr>
          <w:lang w:val="en-GB"/>
        </w:rPr>
      </w:pPr>
      <w:r>
        <w:t xml:space="preserve">    </w:t>
      </w:r>
      <w:r w:rsidRPr="001F70A9">
        <w:rPr>
          <w:lang w:val="en-GB"/>
        </w:rPr>
        <w:t>val frameWidth = VentanaDificultad.getWidth()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val titleWidth = fm.stringWidth(currentTitle)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val spaceWidth = fm.stringWidth(" ");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val centerPos = (frameWidth / 2) - (titleWidth / 2)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val spaceCount = centerPos / spaceWidth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val pad = String.format("%" + (spaceCount - 14) + "s", "")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VentanaDificultad.setTitle(pad + currentTitle)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VentanaDificultad.setDefaultCloseOperation(JFrame.EXIT_ON_CLOSE)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//Añadimos los tres botones para que en función del que pulsemos, se pasen unas variables de filas, columnas y dificultad</w:t>
      </w:r>
    </w:p>
    <w:p w:rsidR="001F70A9" w:rsidRDefault="001F70A9" w:rsidP="001F70A9">
      <w:r>
        <w:t xml:space="preserve">    val Nivel1 = new JButton</w:t>
      </w:r>
    </w:p>
    <w:p w:rsidR="001F70A9" w:rsidRDefault="001F70A9" w:rsidP="001F70A9">
      <w:r>
        <w:t xml:space="preserve">    Nivel1.setText("Nivel 1");</w:t>
      </w:r>
    </w:p>
    <w:p w:rsidR="001F70A9" w:rsidRDefault="001F70A9" w:rsidP="001F70A9">
      <w:r>
        <w:t xml:space="preserve">    Nivel1.addActionListener(ActionListener =&gt; {</w:t>
      </w:r>
    </w:p>
    <w:p w:rsidR="001F70A9" w:rsidRDefault="001F70A9" w:rsidP="001F70A9">
      <w:r>
        <w:t xml:space="preserve">      VentanaDificultad.setVisible(false); //Escondemos el frame</w:t>
      </w:r>
    </w:p>
    <w:p w:rsidR="001F70A9" w:rsidRDefault="001F70A9" w:rsidP="001F70A9">
      <w:r>
        <w:t xml:space="preserve">      VentanaDificultad.dispose(); //Elimina el frame</w:t>
      </w:r>
    </w:p>
    <w:p w:rsidR="001F70A9" w:rsidRDefault="001F70A9" w:rsidP="001F70A9">
      <w:r>
        <w:t xml:space="preserve">      creacionTableroInicial(7, 9, 1) //Creamos un tablero de 7 filas y 9 columnas</w:t>
      </w:r>
    </w:p>
    <w:p w:rsidR="001F70A9" w:rsidRDefault="001F70A9" w:rsidP="001F70A9">
      <w:r>
        <w:t xml:space="preserve">    })</w:t>
      </w:r>
    </w:p>
    <w:p w:rsidR="001F70A9" w:rsidRDefault="001F70A9" w:rsidP="001F70A9">
      <w:r>
        <w:t xml:space="preserve">    val Nivel2 = new JButton</w:t>
      </w:r>
    </w:p>
    <w:p w:rsidR="001F70A9" w:rsidRDefault="001F70A9" w:rsidP="001F70A9">
      <w:r>
        <w:t xml:space="preserve">    Nivel2.setText("Nivel 2");</w:t>
      </w:r>
    </w:p>
    <w:p w:rsidR="001F70A9" w:rsidRPr="001F70A9" w:rsidRDefault="001F70A9" w:rsidP="001F70A9">
      <w:pPr>
        <w:rPr>
          <w:lang w:val="en-GB"/>
        </w:rPr>
      </w:pPr>
      <w:r>
        <w:lastRenderedPageBreak/>
        <w:t xml:space="preserve">    </w:t>
      </w:r>
      <w:r w:rsidRPr="001F70A9">
        <w:rPr>
          <w:lang w:val="en-GB"/>
        </w:rPr>
        <w:t>Nivel2.addActionListener(ActionListener =&gt; 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VentanaDificultad.setVisible(false); //you can't see me!</w:t>
      </w:r>
    </w:p>
    <w:p w:rsidR="001F70A9" w:rsidRDefault="001F70A9" w:rsidP="001F70A9">
      <w:r w:rsidRPr="001F70A9">
        <w:rPr>
          <w:lang w:val="en-GB"/>
        </w:rPr>
        <w:t xml:space="preserve">      </w:t>
      </w:r>
      <w:r>
        <w:t>VentanaDificultad.dispose(); //Elimina el frame</w:t>
      </w:r>
    </w:p>
    <w:p w:rsidR="001F70A9" w:rsidRDefault="001F70A9" w:rsidP="001F70A9">
      <w:r>
        <w:t xml:space="preserve">      creacionTableroInicial(11, 17, 2) //Creamos un tablero de 11 filas y 17 columnas</w:t>
      </w:r>
    </w:p>
    <w:p w:rsidR="001F70A9" w:rsidRDefault="001F70A9" w:rsidP="001F70A9">
      <w:r>
        <w:t xml:space="preserve">    })</w:t>
      </w:r>
    </w:p>
    <w:p w:rsidR="001F70A9" w:rsidRDefault="001F70A9" w:rsidP="001F70A9">
      <w:r>
        <w:t xml:space="preserve">    val Nivel3 = new JButton</w:t>
      </w:r>
    </w:p>
    <w:p w:rsidR="001F70A9" w:rsidRDefault="001F70A9" w:rsidP="001F70A9">
      <w:r>
        <w:t xml:space="preserve">    Nivel3.setText("Nivel 3");</w:t>
      </w:r>
    </w:p>
    <w:p w:rsidR="001F70A9" w:rsidRPr="001F70A9" w:rsidRDefault="001F70A9" w:rsidP="001F70A9">
      <w:pPr>
        <w:rPr>
          <w:lang w:val="en-GB"/>
        </w:rPr>
      </w:pPr>
      <w:r>
        <w:t xml:space="preserve">    </w:t>
      </w:r>
      <w:r w:rsidRPr="001F70A9">
        <w:rPr>
          <w:lang w:val="en-GB"/>
        </w:rPr>
        <w:t>Nivel3.addActionListener(ActionListener =&gt; 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VentanaDificultad.setVisible(false); //you can't see me!</w:t>
      </w:r>
    </w:p>
    <w:p w:rsidR="001F70A9" w:rsidRDefault="001F70A9" w:rsidP="001F70A9">
      <w:r w:rsidRPr="001F70A9">
        <w:rPr>
          <w:lang w:val="en-GB"/>
        </w:rPr>
        <w:t xml:space="preserve">      </w:t>
      </w:r>
      <w:r>
        <w:t>VentanaDificultad.dispose(); //Elimina el frame</w:t>
      </w:r>
    </w:p>
    <w:p w:rsidR="001F70A9" w:rsidRDefault="001F70A9" w:rsidP="001F70A9">
      <w:r>
        <w:t xml:space="preserve">      creacionTableroInicial(15, 27,3) //Creamos un tablero de 15 filas y 27 columnas</w:t>
      </w:r>
    </w:p>
    <w:p w:rsidR="001F70A9" w:rsidRPr="001F70A9" w:rsidRDefault="001F70A9" w:rsidP="001F70A9">
      <w:pPr>
        <w:rPr>
          <w:lang w:val="en-GB"/>
        </w:rPr>
      </w:pPr>
      <w:r>
        <w:t xml:space="preserve">    </w:t>
      </w:r>
      <w:r w:rsidRPr="001F70A9">
        <w:rPr>
          <w:lang w:val="en-GB"/>
        </w:rPr>
        <w:t>})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val Label = new javax.swing.JLabel();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//Código para créacion de etiqueta y layout donde se van a colocar los botones, no tiene ninguna funcionalidad final, meramente estético</w:t>
      </w:r>
    </w:p>
    <w:p w:rsidR="001F70A9" w:rsidRDefault="001F70A9" w:rsidP="001F70A9">
      <w:r>
        <w:t xml:space="preserve">    Label.setText("Seleccione el nivel de dificultad:");</w:t>
      </w:r>
    </w:p>
    <w:p w:rsidR="001F70A9" w:rsidRPr="001F70A9" w:rsidRDefault="001F70A9" w:rsidP="001F70A9">
      <w:pPr>
        <w:rPr>
          <w:lang w:val="en-GB"/>
        </w:rPr>
      </w:pPr>
      <w:r>
        <w:t xml:space="preserve">    </w:t>
      </w:r>
      <w:r w:rsidRPr="001F70A9">
        <w:rPr>
          <w:lang w:val="en-GB"/>
        </w:rPr>
        <w:t>val layout = new javax.swing.GroupLayout(VentanaDificultad.getContentPane());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VentanaDificultad.getContentPane().setLayout(layout);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layout.setHorizontalGroup(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layout.createParallelGroup(javax.swing.GroupLayout.Alignment.LEADING)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.addGroup(layout.createSequentialGroup()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.addContainerGap()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.addGroup(layout.createParallelGroup(javax.swing.GroupLayout.Alignment.LEADING)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.addGroup(javax.swing.GroupLayout.Alignment.TRAILING, layout.createSequentialGroup()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  .addComponent(Nivel1, javax.swing.GroupLayout.PREFERRED_SIZE, 115, javax.swing.GroupLayout.PREFERRED_SIZE)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  .addPreferredGap(javax.swing.LayoutStyle.ComponentPlacement.RELATED, 72, Short.MAX_VALUE)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lastRenderedPageBreak/>
        <w:t xml:space="preserve">              .addComponent(Nivel2, javax.swing.GroupLayout.PREFERRED_SIZE, 115, javax.swing.GroupLayout.PREFERRED_SIZE)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  .addGap(63, 63, 63)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  .addComponent(Nivel3, javax.swing.GroupLayout.PREFERRED_SIZE, 115, javax.swing.GroupLayout.PREFERRED_SIZE))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.addGroup(layout.createSequentialGroup()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  .addComponent(Label, javax.swing.GroupLayout.PREFERRED_SIZE, 277, javax.swing.GroupLayout.PREFERRED_SIZE)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  .addGap(0, 0, Short.MAX_VALUE)))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.addContainerGap())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layout.setVerticalGroup(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layout.createParallelGroup(javax.swing.GroupLayout.Alignment.LEADING)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.addGroup(layout.createSequentialGroup()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.addGap(30, 30, 30)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.addComponent(Label, javax.swing.GroupLayout.PREFERRED_SIZE, 32, javax.swing.GroupLayout.PREFERRED_SIZE)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.addGap(59, 59, 59)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.addGroup(layout.createParallelGroup(javax.swing.GroupLayout.Alignment.BASELINE)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.addComponent(Nivel1, javax.swing.GroupLayout.PREFERRED_SIZE, 45, javax.swing.GroupLayout.PREFERRED_SIZE)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.addComponent(Nivel2, javax.swing.GroupLayout.PREFERRED_SIZE, 45, javax.swing.GroupLayout.PREFERRED_SIZE)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.addComponent(Nivel3, javax.swing.GroupLayout.PREFERRED_SIZE, 45, javax.swing.GroupLayout.PREFERRED_SIZE))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.addContainerGap(62, Short.MAX_VALUE))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);</w:t>
      </w:r>
    </w:p>
    <w:p w:rsidR="001F70A9" w:rsidRPr="001F70A9" w:rsidRDefault="001F70A9" w:rsidP="001F70A9">
      <w:pPr>
        <w:rPr>
          <w:lang w:val="en-GB"/>
        </w:rPr>
      </w:pP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VentanaDificultad.pack()</w:t>
      </w:r>
    </w:p>
    <w:p w:rsidR="001F70A9" w:rsidRDefault="001F70A9" w:rsidP="001F70A9">
      <w:r w:rsidRPr="001F70A9">
        <w:rPr>
          <w:lang w:val="en-GB"/>
        </w:rPr>
        <w:t xml:space="preserve">  </w:t>
      </w:r>
      <w:r>
        <w:t>}</w:t>
      </w:r>
    </w:p>
    <w:p w:rsidR="001F70A9" w:rsidRDefault="001F70A9" w:rsidP="001F70A9"/>
    <w:p w:rsidR="001F70A9" w:rsidRDefault="001F70A9" w:rsidP="001F70A9">
      <w:r>
        <w:t xml:space="preserve">  //Generamos un tablero de enteros para ir haciendo nuestras comparaciones más adelante</w:t>
      </w:r>
    </w:p>
    <w:p w:rsidR="001F70A9" w:rsidRPr="001F70A9" w:rsidRDefault="001F70A9" w:rsidP="001F70A9">
      <w:pPr>
        <w:rPr>
          <w:lang w:val="en-GB"/>
        </w:rPr>
      </w:pPr>
      <w:r>
        <w:t xml:space="preserve">  </w:t>
      </w:r>
      <w:r w:rsidRPr="001F70A9">
        <w:rPr>
          <w:lang w:val="en-GB"/>
        </w:rPr>
        <w:t>def generarTablero(tam:Int,tablero:List[Int],bloques:Int):List[Int]={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if(tam==0) tablero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else{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val x : List[Int]= tablero:::List(Random.nextInt(bloques)+1)</w:t>
      </w:r>
    </w:p>
    <w:p w:rsidR="001F70A9" w:rsidRDefault="001F70A9" w:rsidP="001F70A9">
      <w:r w:rsidRPr="001F70A9">
        <w:rPr>
          <w:lang w:val="en-GB"/>
        </w:rPr>
        <w:t xml:space="preserve">      </w:t>
      </w:r>
      <w:r>
        <w:t>generarTablero(tam-1,x,bloques)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/>
    <w:p w:rsidR="001F70A9" w:rsidRDefault="001F70A9" w:rsidP="001F70A9"/>
    <w:p w:rsidR="001F70A9" w:rsidRDefault="001F70A9" w:rsidP="001F70A9">
      <w:r>
        <w:t xml:space="preserve">  //Devuelve el bloque en la posicion pasada por parametro</w:t>
      </w:r>
    </w:p>
    <w:p w:rsidR="001F70A9" w:rsidRDefault="001F70A9" w:rsidP="001F70A9">
      <w:r>
        <w:t xml:space="preserve">  def devuelveBloque(tablero:List[Int],pos:Int):Int={</w:t>
      </w:r>
    </w:p>
    <w:p w:rsidR="001F70A9" w:rsidRDefault="001F70A9" w:rsidP="001F70A9">
      <w:r>
        <w:t xml:space="preserve">    if(pos == 0) tablero.head</w:t>
      </w:r>
    </w:p>
    <w:p w:rsidR="001F70A9" w:rsidRDefault="001F70A9" w:rsidP="001F70A9">
      <w:r>
        <w:t xml:space="preserve">    else devuelveBloque(tablero.tail,pos-1)</w:t>
      </w:r>
    </w:p>
    <w:p w:rsidR="001F70A9" w:rsidRDefault="001F70A9" w:rsidP="001F70A9">
      <w:r>
        <w:t xml:space="preserve">  }</w:t>
      </w:r>
    </w:p>
    <w:p w:rsidR="001F70A9" w:rsidRDefault="001F70A9" w:rsidP="001F70A9">
      <w:r>
        <w:t xml:space="preserve">  //Este método recorre la lista de botones que vamos a generar más adelante y los añade al frame que pasamos por parametro</w:t>
      </w:r>
    </w:p>
    <w:p w:rsidR="001F70A9" w:rsidRPr="001F70A9" w:rsidRDefault="001F70A9" w:rsidP="001F70A9">
      <w:pPr>
        <w:rPr>
          <w:lang w:val="en-GB"/>
        </w:rPr>
      </w:pPr>
      <w:r>
        <w:t xml:space="preserve">  </w:t>
      </w:r>
      <w:r w:rsidRPr="001F70A9">
        <w:rPr>
          <w:lang w:val="en-GB"/>
        </w:rPr>
        <w:t>def anadeBotones(tablero:List[JButton], frame:JFrame){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if(!tablero.isEmpty){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frame.add(tablero.head)</w:t>
      </w:r>
    </w:p>
    <w:p w:rsidR="001F70A9" w:rsidRDefault="001F70A9" w:rsidP="001F70A9">
      <w:r w:rsidRPr="001F70A9">
        <w:rPr>
          <w:lang w:val="en-GB"/>
        </w:rPr>
        <w:t xml:space="preserve">      </w:t>
      </w:r>
      <w:r>
        <w:t>anadeBotones(tablero.tail, frame)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/>
    <w:p w:rsidR="001F70A9" w:rsidRDefault="001F70A9" w:rsidP="001F70A9">
      <w:r>
        <w:t xml:space="preserve">  //Pone el item n en la posicion pos de la lista l</w:t>
      </w:r>
    </w:p>
    <w:p w:rsidR="001F70A9" w:rsidRPr="001F70A9" w:rsidRDefault="001F70A9" w:rsidP="001F70A9">
      <w:pPr>
        <w:rPr>
          <w:lang w:val="en-GB"/>
        </w:rPr>
      </w:pPr>
      <w:r>
        <w:t xml:space="preserve">  </w:t>
      </w:r>
      <w:r w:rsidRPr="001F70A9">
        <w:rPr>
          <w:lang w:val="en-GB"/>
        </w:rPr>
        <w:t>def poner(pos:Int,n:Int,l:List[Int],laux:List[Int]):List[Int]={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lastRenderedPageBreak/>
        <w:t xml:space="preserve">    if(pos==0) laux:::List[Int](n):::l.tail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else poner(pos-1,n,l.tail,laux:::List[Int](l.head))</w:t>
      </w:r>
    </w:p>
    <w:p w:rsidR="001F70A9" w:rsidRDefault="001F70A9" w:rsidP="001F70A9">
      <w:r w:rsidRPr="001F70A9">
        <w:rPr>
          <w:lang w:val="en-GB"/>
        </w:rPr>
        <w:t xml:space="preserve">  </w:t>
      </w:r>
      <w:r>
        <w:t>}</w:t>
      </w:r>
    </w:p>
    <w:p w:rsidR="001F70A9" w:rsidRDefault="001F70A9" w:rsidP="001F70A9"/>
    <w:p w:rsidR="001F70A9" w:rsidRDefault="001F70A9" w:rsidP="001F70A9">
      <w:r>
        <w:t xml:space="preserve">  def intercambiarCasilla(pos1: Int, pos2: Int, lista: List[Int]): List[Int] = {</w:t>
      </w:r>
    </w:p>
    <w:p w:rsidR="001F70A9" w:rsidRDefault="001F70A9" w:rsidP="001F70A9">
      <w:r>
        <w:t xml:space="preserve">    //Dado que hemos intentado ahorrar todos los val posible, vamos dejar comentado el código de manera más extensa para que se entienda mejor</w:t>
      </w:r>
    </w:p>
    <w:p w:rsidR="001F70A9" w:rsidRDefault="001F70A9" w:rsidP="001F70A9">
      <w:r>
        <w:t xml:space="preserve">    /*</w:t>
      </w:r>
    </w:p>
    <w:p w:rsidR="001F70A9" w:rsidRDefault="001F70A9" w:rsidP="001F70A9">
      <w:r>
        <w:t xml:space="preserve">    val ficha1 = devuelveBloque(lista, pos1)</w:t>
      </w:r>
    </w:p>
    <w:p w:rsidR="001F70A9" w:rsidRDefault="001F70A9" w:rsidP="001F70A9">
      <w:r>
        <w:t xml:space="preserve">    val ficha2 = devuelveBloque(lista, pos2)</w:t>
      </w:r>
    </w:p>
    <w:p w:rsidR="001F70A9" w:rsidRDefault="001F70A9" w:rsidP="001F70A9">
      <w:r>
        <w:t xml:space="preserve">    val tableroAux = poner(pos1, ficha2, lista, Nil)</w:t>
      </w:r>
    </w:p>
    <w:p w:rsidR="001F70A9" w:rsidRDefault="001F70A9" w:rsidP="001F70A9">
      <w:r>
        <w:t xml:space="preserve">    poner(pos2,ficha1,tableroAux,Nil)</w:t>
      </w:r>
    </w:p>
    <w:p w:rsidR="001F70A9" w:rsidRDefault="001F70A9" w:rsidP="001F70A9"/>
    <w:p w:rsidR="001F70A9" w:rsidRDefault="001F70A9" w:rsidP="001F70A9">
      <w:r>
        <w:t xml:space="preserve">    Lo que hemos hecho ha sido ir sustituyendo la parte derecha de la igualacion en las llamadas a funciones que las prosiguen, en este caso quedaría así paso a paso:</w:t>
      </w:r>
    </w:p>
    <w:p w:rsidR="001F70A9" w:rsidRDefault="001F70A9" w:rsidP="001F70A9">
      <w:r>
        <w:t xml:space="preserve">        1) Dado que ficha1 = devuelveBloque(lista,pos1) -&gt; en poner(pos2, ficha1,tableroAux,Nil) sustituimos, quedando así -&gt; poner(pos2,devuelveBloque(lista, pos1),tableroAux,Nil)</w:t>
      </w:r>
    </w:p>
    <w:p w:rsidR="001F70A9" w:rsidRDefault="001F70A9" w:rsidP="001F70A9">
      <w:r>
        <w:t xml:space="preserve">        2) tableroAux = poner(pos1, ficha2, lista, Nil) -&gt; sustuituimos ficha2 por su igualación -&gt; poner(pos1, devuelveBloque(lista, pos2), lista, Nil)</w:t>
      </w:r>
    </w:p>
    <w:p w:rsidR="001F70A9" w:rsidRDefault="001F70A9" w:rsidP="001F70A9">
      <w:r>
        <w:t xml:space="preserve">        3) Por ultimo, en poner(pos2,devuelveBloque(lista, pos1),tableroAux,Nil), sustituimos tableroAux por lo de arriba -&gt; poner(pos1, devuelveBloque(lista, pos2), lista, Nil)</w:t>
      </w:r>
    </w:p>
    <w:p w:rsidR="001F70A9" w:rsidRDefault="001F70A9" w:rsidP="001F70A9">
      <w:r>
        <w:t xml:space="preserve">            -&gt; poner(pos2,devuelveBloque(lista, pos1),poner(pos1, devuelveBloque(lista, pos2), lista, Nil) ,Nil)</w:t>
      </w:r>
    </w:p>
    <w:p w:rsidR="001F70A9" w:rsidRDefault="001F70A9" w:rsidP="001F70A9">
      <w:r>
        <w:t xml:space="preserve">    */</w:t>
      </w:r>
    </w:p>
    <w:p w:rsidR="001F70A9" w:rsidRDefault="001F70A9" w:rsidP="001F70A9">
      <w:r>
        <w:t xml:space="preserve">    poner(pos2,devuelveBloque(lista,pos1),poner(pos1,devuelveBloque(lista,pos2),lista,Nil),Nil)</w:t>
      </w:r>
    </w:p>
    <w:p w:rsidR="001F70A9" w:rsidRPr="001F70A9" w:rsidRDefault="001F70A9" w:rsidP="001F70A9">
      <w:pPr>
        <w:rPr>
          <w:lang w:val="en-GB"/>
        </w:rPr>
      </w:pPr>
      <w:r>
        <w:t xml:space="preserve">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def subirCeros(pos:Int,col:Int,l:List[Int]):List[Int]={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if (pos==0) l</w:t>
      </w:r>
    </w:p>
    <w:p w:rsidR="001F70A9" w:rsidRDefault="001F70A9" w:rsidP="001F70A9">
      <w:r>
        <w:t xml:space="preserve">    else if (devuelveBloque(l, pos) == 0) subirCerosAux(pos,pos-col,col,l)</w:t>
      </w:r>
    </w:p>
    <w:p w:rsidR="001F70A9" w:rsidRDefault="001F70A9" w:rsidP="001F70A9">
      <w:r>
        <w:lastRenderedPageBreak/>
        <w:t xml:space="preserve">    else subirCeros(pos-1,col,l)</w:t>
      </w:r>
    </w:p>
    <w:p w:rsidR="001F70A9" w:rsidRPr="001F70A9" w:rsidRDefault="001F70A9" w:rsidP="001F70A9">
      <w:pPr>
        <w:rPr>
          <w:lang w:val="en-GB"/>
        </w:rPr>
      </w:pPr>
      <w:r>
        <w:t xml:space="preserve">  </w:t>
      </w:r>
      <w:r w:rsidRPr="001F70A9">
        <w:rPr>
          <w:lang w:val="en-GB"/>
        </w:rPr>
        <w:t>}</w:t>
      </w:r>
    </w:p>
    <w:p w:rsidR="001F70A9" w:rsidRPr="001F70A9" w:rsidRDefault="001F70A9" w:rsidP="001F70A9">
      <w:pPr>
        <w:rPr>
          <w:lang w:val="en-GB"/>
        </w:rPr>
      </w:pP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def subirCerosAux(pos:Int,pos2:Int,col:Int,l:List[Int]):List[Int]={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if(pos&lt;=col || pos2&lt;1)subirCeros(pos-1,col,l)</w:t>
      </w:r>
    </w:p>
    <w:p w:rsidR="001F70A9" w:rsidRDefault="001F70A9" w:rsidP="001F70A9">
      <w:r>
        <w:t xml:space="preserve">    else if(devuelveBloque(l, pos2) == 0) subirCerosAux(pos,pos2-col,col,l)</w:t>
      </w:r>
    </w:p>
    <w:p w:rsidR="001F70A9" w:rsidRDefault="001F70A9" w:rsidP="001F70A9">
      <w:r>
        <w:t xml:space="preserve">    else subirCeros(pos-1,col,intercambiarCasilla(pos,pos2,l))</w:t>
      </w:r>
    </w:p>
    <w:p w:rsidR="001F70A9" w:rsidRDefault="001F70A9" w:rsidP="001F70A9">
      <w:r>
        <w:t xml:space="preserve">  }</w:t>
      </w:r>
    </w:p>
    <w:p w:rsidR="001F70A9" w:rsidRDefault="001F70A9" w:rsidP="001F70A9"/>
    <w:p w:rsidR="001F70A9" w:rsidRDefault="001F70A9" w:rsidP="001F70A9">
      <w:r>
        <w:t xml:space="preserve">  //Sustituye los ceros por piezas en funcion de la dificultad</w:t>
      </w:r>
    </w:p>
    <w:p w:rsidR="001F70A9" w:rsidRPr="001F70A9" w:rsidRDefault="001F70A9" w:rsidP="001F70A9">
      <w:pPr>
        <w:rPr>
          <w:lang w:val="en-GB"/>
        </w:rPr>
      </w:pPr>
      <w:r>
        <w:t xml:space="preserve">  </w:t>
      </w:r>
      <w:r w:rsidRPr="001F70A9">
        <w:rPr>
          <w:lang w:val="en-GB"/>
        </w:rPr>
        <w:t>def rellenarTablero(tablero:List[Int], tam:Int, pos:Int, bloques:Int):List[Int] ={</w:t>
      </w:r>
    </w:p>
    <w:p w:rsidR="001F70A9" w:rsidRDefault="001F70A9" w:rsidP="001F70A9">
      <w:r w:rsidRPr="001F70A9">
        <w:rPr>
          <w:lang w:val="en-GB"/>
        </w:rPr>
        <w:t xml:space="preserve">    </w:t>
      </w:r>
      <w:r>
        <w:t>//Si ya hemos recorrido todo el tablero, devolvemos el mismo</w:t>
      </w:r>
    </w:p>
    <w:p w:rsidR="001F70A9" w:rsidRPr="001F70A9" w:rsidRDefault="001F70A9" w:rsidP="001F70A9">
      <w:pPr>
        <w:rPr>
          <w:lang w:val="en-GB"/>
        </w:rPr>
      </w:pPr>
      <w:r>
        <w:t xml:space="preserve">    </w:t>
      </w:r>
      <w:r w:rsidRPr="001F70A9">
        <w:rPr>
          <w:lang w:val="en-GB"/>
        </w:rPr>
        <w:t>if(tam == pos) tablero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else{</w:t>
      </w:r>
    </w:p>
    <w:p w:rsidR="001F70A9" w:rsidRDefault="001F70A9" w:rsidP="001F70A9">
      <w:r w:rsidRPr="001F70A9">
        <w:rPr>
          <w:lang w:val="en-GB"/>
        </w:rPr>
        <w:t xml:space="preserve">      </w:t>
      </w:r>
      <w:r>
        <w:t>//Si no, comprobamos si la posicion en la que nos encontramos es igual a 0</w:t>
      </w:r>
    </w:p>
    <w:p w:rsidR="001F70A9" w:rsidRDefault="001F70A9" w:rsidP="001F70A9">
      <w:r>
        <w:t xml:space="preserve">      if(devuelveBloque(tablero, pos) == 0){</w:t>
      </w:r>
    </w:p>
    <w:p w:rsidR="001F70A9" w:rsidRDefault="001F70A9" w:rsidP="001F70A9">
      <w:r>
        <w:t xml:space="preserve">        //Si es igual a cero, ponemos el bloque correspondiente en esa posicion y llamamos a rellenar con pos+1, el código extendido quedaría así</w:t>
      </w:r>
    </w:p>
    <w:p w:rsidR="001F70A9" w:rsidRDefault="001F70A9" w:rsidP="001F70A9">
      <w:r>
        <w:t xml:space="preserve">        /*</w:t>
      </w:r>
    </w:p>
    <w:p w:rsidR="001F70A9" w:rsidRDefault="001F70A9" w:rsidP="001F70A9">
      <w:r>
        <w:t xml:space="preserve">        val bloqueNuevo = Random.nextInt(bloques)+1</w:t>
      </w:r>
    </w:p>
    <w:p w:rsidR="001F70A9" w:rsidRDefault="001F70A9" w:rsidP="001F70A9">
      <w:r>
        <w:t xml:space="preserve">        val tableroAux = poner(pos,bloqueNuevo, tablero, Nil)</w:t>
      </w:r>
    </w:p>
    <w:p w:rsidR="001F70A9" w:rsidRDefault="001F70A9" w:rsidP="001F70A9">
      <w:r>
        <w:t xml:space="preserve">        rellenarTablero(tableroAux, tam, pos + 1, bloques)</w:t>
      </w:r>
    </w:p>
    <w:p w:rsidR="001F70A9" w:rsidRDefault="001F70A9" w:rsidP="001F70A9">
      <w:r>
        <w:t xml:space="preserve">        */</w:t>
      </w:r>
    </w:p>
    <w:p w:rsidR="001F70A9" w:rsidRDefault="001F70A9" w:rsidP="001F70A9">
      <w:r>
        <w:t xml:space="preserve">        rellenarTablero(poner(pos, Random.nextInt(bloques)+1, tablero, Nil), tam, (pos + 1), bloques)</w:t>
      </w:r>
    </w:p>
    <w:p w:rsidR="001F70A9" w:rsidRDefault="001F70A9" w:rsidP="001F70A9">
      <w:r>
        <w:t xml:space="preserve">      }</w:t>
      </w:r>
    </w:p>
    <w:p w:rsidR="001F70A9" w:rsidRDefault="001F70A9" w:rsidP="001F70A9">
      <w:r>
        <w:t xml:space="preserve">      else{</w:t>
      </w:r>
    </w:p>
    <w:p w:rsidR="001F70A9" w:rsidRDefault="001F70A9" w:rsidP="001F70A9">
      <w:r>
        <w:t xml:space="preserve">        //Si no es igual a cero, pasamos esa posición sin modificarla</w:t>
      </w:r>
    </w:p>
    <w:p w:rsidR="001F70A9" w:rsidRDefault="001F70A9" w:rsidP="001F70A9">
      <w:r>
        <w:lastRenderedPageBreak/>
        <w:t xml:space="preserve">        rellenarTablero(tablero, tam, pos+1, bloques)</w:t>
      </w:r>
    </w:p>
    <w:p w:rsidR="001F70A9" w:rsidRDefault="001F70A9" w:rsidP="001F70A9">
      <w:r>
        <w:t xml:space="preserve">      }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>
      <w:r>
        <w:t xml:space="preserve">  //Cuenta los ceros del tablero</w:t>
      </w:r>
    </w:p>
    <w:p w:rsidR="001F70A9" w:rsidRDefault="001F70A9" w:rsidP="001F70A9">
      <w:r>
        <w:t xml:space="preserve">  def compruebaPuntuacion(tablero:List[Int]): Int = {</w:t>
      </w:r>
    </w:p>
    <w:p w:rsidR="001F70A9" w:rsidRPr="001F70A9" w:rsidRDefault="001F70A9" w:rsidP="001F70A9">
      <w:pPr>
        <w:rPr>
          <w:lang w:val="en-GB"/>
        </w:rPr>
      </w:pPr>
      <w:r>
        <w:t xml:space="preserve">    </w:t>
      </w:r>
      <w:r w:rsidRPr="001F70A9">
        <w:rPr>
          <w:lang w:val="en-GB"/>
        </w:rPr>
        <w:t>if(tablero.isEmpty) return 0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else{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if(tablero.head == 0){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return 1 + compruebaPuntuacion(tablero.tail)</w:t>
      </w:r>
    </w:p>
    <w:p w:rsidR="001F70A9" w:rsidRDefault="001F70A9" w:rsidP="001F70A9">
      <w:r w:rsidRPr="001F70A9">
        <w:rPr>
          <w:lang w:val="en-GB"/>
        </w:rPr>
        <w:t xml:space="preserve">      </w:t>
      </w:r>
      <w:r>
        <w:t>}</w:t>
      </w:r>
    </w:p>
    <w:p w:rsidR="001F70A9" w:rsidRDefault="001F70A9" w:rsidP="001F70A9">
      <w:r>
        <w:t xml:space="preserve">      else{</w:t>
      </w:r>
    </w:p>
    <w:p w:rsidR="001F70A9" w:rsidRDefault="001F70A9" w:rsidP="001F70A9">
      <w:r>
        <w:t xml:space="preserve">        return 0 + compruebaPuntuacion(tablero.tail)</w:t>
      </w:r>
    </w:p>
    <w:p w:rsidR="001F70A9" w:rsidRDefault="001F70A9" w:rsidP="001F70A9">
      <w:r>
        <w:t xml:space="preserve">      }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>
      <w:r>
        <w:t xml:space="preserve">  //Crea la lista de botones en funcion de la dificultad</w:t>
      </w:r>
    </w:p>
    <w:p w:rsidR="001F70A9" w:rsidRPr="001F70A9" w:rsidRDefault="001F70A9" w:rsidP="001F70A9">
      <w:pPr>
        <w:rPr>
          <w:lang w:val="en-GB"/>
        </w:rPr>
      </w:pPr>
      <w:r>
        <w:t xml:space="preserve">  </w:t>
      </w:r>
      <w:r w:rsidRPr="001F70A9">
        <w:rPr>
          <w:lang w:val="en-GB"/>
        </w:rPr>
        <w:t>def creaBotones(dificultad:Int, tablero:List[JButton],filas:Int,columnas:Int,fila:Int,columna:Int, frame:JFrame, listaNumeros:List[Int], puntuacion:List[Int]): List[JButton]={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if(fila&lt;filas){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if(columna&lt;columnas){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val b = new JButton</w:t>
      </w:r>
    </w:p>
    <w:p w:rsidR="001F70A9" w:rsidRDefault="001F70A9" w:rsidP="001F70A9">
      <w:r w:rsidRPr="001F70A9">
        <w:rPr>
          <w:lang w:val="en-GB"/>
        </w:rPr>
        <w:t xml:space="preserve">        </w:t>
      </w:r>
      <w:r>
        <w:t>//Los botones miden 60 pixeles por lado, por lo que su desplazamiento va a ser fila * 60px en vertical y columna * 60px en horizontal</w:t>
      </w:r>
    </w:p>
    <w:p w:rsidR="001F70A9" w:rsidRPr="001F70A9" w:rsidRDefault="001F70A9" w:rsidP="001F70A9">
      <w:pPr>
        <w:rPr>
          <w:lang w:val="en-GB"/>
        </w:rPr>
      </w:pPr>
      <w:r>
        <w:t xml:space="preserve">        </w:t>
      </w:r>
      <w:r w:rsidRPr="001F70A9">
        <w:rPr>
          <w:lang w:val="en-GB"/>
        </w:rPr>
        <w:t>b.setSize(60, 60)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b.setLocation(columna*60, fila*60)</w:t>
      </w:r>
    </w:p>
    <w:p w:rsidR="001F70A9" w:rsidRDefault="001F70A9" w:rsidP="001F70A9">
      <w:r w:rsidRPr="001F70A9">
        <w:rPr>
          <w:lang w:val="en-GB"/>
        </w:rPr>
        <w:t xml:space="preserve">        </w:t>
      </w:r>
      <w:r>
        <w:t>b.setOpaque(true)</w:t>
      </w:r>
    </w:p>
    <w:p w:rsidR="001F70A9" w:rsidRDefault="001F70A9" w:rsidP="001F70A9">
      <w:r>
        <w:lastRenderedPageBreak/>
        <w:t xml:space="preserve">        //Comprobamos el bloque del tablero para el que estamos creando el botón, y en función del mismo le damos un color u otro</w:t>
      </w:r>
    </w:p>
    <w:p w:rsidR="001F70A9" w:rsidRDefault="001F70A9" w:rsidP="001F70A9">
      <w:r>
        <w:t xml:space="preserve">        devuelveBloque(listaNumeros, (fila * columnas) + columna) match{</w:t>
      </w:r>
    </w:p>
    <w:p w:rsidR="001F70A9" w:rsidRPr="001F70A9" w:rsidRDefault="001F70A9" w:rsidP="001F70A9">
      <w:pPr>
        <w:rPr>
          <w:lang w:val="en-GB"/>
        </w:rPr>
      </w:pPr>
      <w:r>
        <w:t xml:space="preserve">          </w:t>
      </w:r>
      <w:r w:rsidRPr="001F70A9">
        <w:rPr>
          <w:lang w:val="en-GB"/>
        </w:rPr>
        <w:t>case 1 =&gt; 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b.setBackground(new java.awt.Color(0, 51, 255));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b.setForeground(new java.awt.Color(255, 255, 255));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case 2 =&gt; 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b.setBackground(new java.awt.Color(255, 0, 0));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b.setForeground(new java.awt.Color(255, 255, 255));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case 3 =&gt; 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b.setBackground(new java.awt.Color(255, 153, 51));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b.setForeground(new java.awt.Color(255, 255, 255));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case 4 =&gt; 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b.setBackground(new java.awt.Color(102, 255, 0));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b.setForeground(new java.awt.Color(255, 255, 255));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case 5 =&gt; 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b.setBackground(new java.awt.Color(204, 218, 222));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b.setForeground(new java.awt.Color(0, 0, 0));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case 6 =&gt; 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b.setBackground(new java.awt.Color(153, 30, 225));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b.setForeground(new java.awt.Color(255, 255, 255));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lastRenderedPageBreak/>
        <w:t xml:space="preserve">          case 7 =&gt; 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b.setBackground(new java.awt.Color(255, 255, 102));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b.setForeground(new java.awt.Color(0, 0, 0));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b.setText("ven")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case 8 =&gt; 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b.setBackground(new java.awt.Color(255, 255, 102));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b.setForeground(new java.awt.Color(0, 0, 0));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b.setText("tnt")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}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case 9 =&gt; {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b.setBackground(new java.awt.Color(255, 255, 102));</w:t>
      </w:r>
    </w:p>
    <w:p w:rsidR="001F70A9" w:rsidRPr="001F70A9" w:rsidRDefault="001F70A9" w:rsidP="001F70A9">
      <w:pPr>
        <w:rPr>
          <w:lang w:val="en-GB"/>
        </w:rPr>
      </w:pPr>
      <w:r w:rsidRPr="001F70A9">
        <w:rPr>
          <w:lang w:val="en-GB"/>
        </w:rPr>
        <w:t xml:space="preserve">            b.setForeground(new java.awt.Color(0, 0, 0));</w:t>
      </w:r>
    </w:p>
    <w:p w:rsidR="001F70A9" w:rsidRDefault="001F70A9" w:rsidP="001F70A9">
      <w:r w:rsidRPr="001F70A9">
        <w:rPr>
          <w:lang w:val="en-GB"/>
        </w:rPr>
        <w:t xml:space="preserve">            </w:t>
      </w:r>
      <w:r>
        <w:t>b.setText("rub")</w:t>
      </w:r>
    </w:p>
    <w:p w:rsidR="001F70A9" w:rsidRDefault="001F70A9" w:rsidP="001F70A9">
      <w:r>
        <w:t xml:space="preserve">          }</w:t>
      </w:r>
    </w:p>
    <w:p w:rsidR="001F70A9" w:rsidRDefault="001F70A9" w:rsidP="001F70A9">
      <w:r>
        <w:t xml:space="preserve">        }</w:t>
      </w:r>
    </w:p>
    <w:p w:rsidR="001F70A9" w:rsidRDefault="001F70A9" w:rsidP="001F70A9">
      <w:r>
        <w:t xml:space="preserve">        //Añadimos la acción del botón en función de la dificultad para trabajar con los rangos que haya en cada lista</w:t>
      </w:r>
    </w:p>
    <w:p w:rsidR="001F70A9" w:rsidRDefault="001F70A9" w:rsidP="001F70A9">
      <w:r>
        <w:t xml:space="preserve">        b.addActionListener(ActionListener =&gt; {</w:t>
      </w:r>
    </w:p>
    <w:p w:rsidR="001F70A9" w:rsidRDefault="001F70A9" w:rsidP="001F70A9">
      <w:r>
        <w:t xml:space="preserve">            val tableroAux = compruebaPiezas(listaNumeros, columna, fila, filas, columnas, devuelveBloque(listaNumeros, (fila * columnas) + columna), dificultad)</w:t>
      </w:r>
    </w:p>
    <w:p w:rsidR="001F70A9" w:rsidRDefault="001F70A9" w:rsidP="001F70A9">
      <w:r>
        <w:t xml:space="preserve">            dificultad match{</w:t>
      </w:r>
    </w:p>
    <w:p w:rsidR="001F70A9" w:rsidRDefault="001F70A9" w:rsidP="001F70A9">
      <w:r>
        <w:t xml:space="preserve">              case 1 =&gt;{</w:t>
      </w:r>
    </w:p>
    <w:p w:rsidR="001F70A9" w:rsidRDefault="001F70A9" w:rsidP="001F70A9">
      <w:r>
        <w:t xml:space="preserve">                if(compruebaPuntuacion(tableroAux) == 5 &amp;&amp; devuelveBloque(listaNumeros,(fila * columnas) + columna) &lt; 7) {</w:t>
      </w:r>
    </w:p>
    <w:p w:rsidR="001F70A9" w:rsidRDefault="001F70A9" w:rsidP="001F70A9">
      <w:r>
        <w:t xml:space="preserve">                  val tableroAux2 = ponerBomba(tableroAux, fila, columna, columnas, 7)</w:t>
      </w:r>
    </w:p>
    <w:p w:rsidR="001F70A9" w:rsidRDefault="001F70A9" w:rsidP="001F70A9">
      <w:r>
        <w:t xml:space="preserve">                  val tableroAux3 = subirCeros(62, 9, tableroAux2) //N piezas, columnas, tablero que se modifica</w:t>
      </w:r>
    </w:p>
    <w:p w:rsidR="001F70A9" w:rsidRDefault="001F70A9" w:rsidP="001F70A9">
      <w:r>
        <w:t xml:space="preserve">                  val tableroAux4 = rellenarTablero(tableroAux3, 63, 0, 4)</w:t>
      </w:r>
    </w:p>
    <w:p w:rsidR="001F70A9" w:rsidRDefault="001F70A9" w:rsidP="001F70A9">
      <w:r>
        <w:lastRenderedPageBreak/>
        <w:t xml:space="preserve">                  frame.setVisible(false)</w:t>
      </w:r>
    </w:p>
    <w:p w:rsidR="001F70A9" w:rsidRDefault="001F70A9" w:rsidP="001F70A9">
      <w:r>
        <w:t xml:space="preserve">                  frame.dispose()</w:t>
      </w:r>
    </w:p>
    <w:p w:rsidR="001F70A9" w:rsidRDefault="001F70A9" w:rsidP="001F70A9">
      <w:r>
        <w:t xml:space="preserve">                  val puntosJugada = compruebaPuntuacion(tableroAux)</w:t>
      </w:r>
    </w:p>
    <w:p w:rsidR="001F70A9" w:rsidRDefault="001F70A9" w:rsidP="001F70A9">
      <w:r>
        <w:t xml:space="preserve">                  val puntosAnteriores = devuelveBloque(puntuacion,devuelveBloque(listaNumeros,(fila * columnas) + columna) - 1)</w:t>
      </w:r>
    </w:p>
    <w:p w:rsidR="001F70A9" w:rsidRDefault="001F70A9" w:rsidP="001F70A9">
      <w:r>
        <w:t xml:space="preserve">                  val puntuacionNueva = poner(devuelveBloque(listaNumeros,(fila * columnas) + columna) - 1,puntosJugada + puntosAnteriores,puntuacion,Nil)</w:t>
      </w:r>
    </w:p>
    <w:p w:rsidR="001F70A9" w:rsidRDefault="001F70A9" w:rsidP="001F70A9">
      <w:r>
        <w:t xml:space="preserve">                  creacionTableroJugada(filas, columnas, dificultad, tableroAux4, puntuacionNueva)</w:t>
      </w:r>
    </w:p>
    <w:p w:rsidR="001F70A9" w:rsidRDefault="001F70A9" w:rsidP="001F70A9">
      <w:r>
        <w:t xml:space="preserve">                }</w:t>
      </w:r>
    </w:p>
    <w:p w:rsidR="001F70A9" w:rsidRDefault="001F70A9" w:rsidP="001F70A9">
      <w:r>
        <w:t xml:space="preserve">                else if(compruebaPuntuacion(tableroAux) == 6 &amp;&amp; devuelveBloque(listaNumeros,(fila * columnas) + columna) &lt; 7){</w:t>
      </w:r>
    </w:p>
    <w:p w:rsidR="001F70A9" w:rsidRDefault="001F70A9" w:rsidP="001F70A9">
      <w:r>
        <w:t xml:space="preserve">                  val tableroAux2 = ponerBomba(tableroAux, fila, columna, columnas, 8)</w:t>
      </w:r>
    </w:p>
    <w:p w:rsidR="001F70A9" w:rsidRDefault="001F70A9" w:rsidP="001F70A9">
      <w:r>
        <w:t xml:space="preserve">                  val tableroAux3 = subirCeros(62, 9, tableroAux2) //N piezas, columnas, tablero que se modifica</w:t>
      </w:r>
    </w:p>
    <w:p w:rsidR="001F70A9" w:rsidRDefault="001F70A9" w:rsidP="001F70A9">
      <w:r>
        <w:t xml:space="preserve">                  val tableroAux4 = rellenarTablero(tableroAux3, 63, 0, 4)</w:t>
      </w:r>
    </w:p>
    <w:p w:rsidR="001F70A9" w:rsidRDefault="001F70A9" w:rsidP="001F70A9">
      <w:r>
        <w:t xml:space="preserve">                  frame.setVisible(false)</w:t>
      </w:r>
    </w:p>
    <w:p w:rsidR="001F70A9" w:rsidRDefault="001F70A9" w:rsidP="001F70A9">
      <w:r>
        <w:t xml:space="preserve">                  frame.dispose()</w:t>
      </w:r>
    </w:p>
    <w:p w:rsidR="001F70A9" w:rsidRDefault="001F70A9" w:rsidP="001F70A9">
      <w:r>
        <w:t xml:space="preserve">                  val puntosJugada = compruebaPuntuacion(tableroAux)</w:t>
      </w:r>
    </w:p>
    <w:p w:rsidR="001F70A9" w:rsidRDefault="001F70A9" w:rsidP="001F70A9">
      <w:r>
        <w:t xml:space="preserve">                  val puntosAnteriores = devuelveBloque(puntuacion,devuelveBloque(listaNumeros,(fila * columnas) + columna) - 1)</w:t>
      </w:r>
    </w:p>
    <w:p w:rsidR="001F70A9" w:rsidRDefault="001F70A9" w:rsidP="001F70A9">
      <w:r>
        <w:t xml:space="preserve">                  val puntuacionNueva = poner(devuelveBloque(listaNumeros,(fila * columnas) + columna) - 1,puntosJugada + puntosAnteriores,puntuacion,Nil)</w:t>
      </w:r>
    </w:p>
    <w:p w:rsidR="001F70A9" w:rsidRDefault="001F70A9" w:rsidP="001F70A9">
      <w:r>
        <w:t xml:space="preserve">                  creacionTableroJugada(filas, columnas, dificultad, tableroAux4, puntuacionNueva)</w:t>
      </w:r>
    </w:p>
    <w:p w:rsidR="001F70A9" w:rsidRDefault="001F70A9" w:rsidP="001F70A9">
      <w:r>
        <w:t xml:space="preserve">                }</w:t>
      </w:r>
    </w:p>
    <w:p w:rsidR="001F70A9" w:rsidRDefault="001F70A9" w:rsidP="001F70A9">
      <w:r>
        <w:t xml:space="preserve">                else if(compruebaPuntuacion(tableroAux) &gt; 7 &amp;&amp;devuelveBloque(listaNumeros,(fila * columnas) + columna) &lt; 7){</w:t>
      </w:r>
    </w:p>
    <w:p w:rsidR="001F70A9" w:rsidRDefault="001F70A9" w:rsidP="001F70A9">
      <w:r>
        <w:t xml:space="preserve">                  val tableroAux2 = ponerBomba(tableroAux, fila, columna, columnas, 9)</w:t>
      </w:r>
    </w:p>
    <w:p w:rsidR="001F70A9" w:rsidRDefault="001F70A9" w:rsidP="001F70A9">
      <w:r>
        <w:t xml:space="preserve">                  val tableroAux3 = subirCeros(62, 9, tableroAux2) //N piezas, columnas, tablero que se modifica</w:t>
      </w:r>
    </w:p>
    <w:p w:rsidR="001F70A9" w:rsidRDefault="001F70A9" w:rsidP="001F70A9">
      <w:r>
        <w:t xml:space="preserve">                  val tableroAux4 = rellenarTablero(tableroAux3, 63, 0, 4)</w:t>
      </w:r>
    </w:p>
    <w:p w:rsidR="001F70A9" w:rsidRDefault="001F70A9" w:rsidP="001F70A9">
      <w:r>
        <w:lastRenderedPageBreak/>
        <w:t xml:space="preserve">                  frame.setVisible(false)</w:t>
      </w:r>
    </w:p>
    <w:p w:rsidR="001F70A9" w:rsidRDefault="001F70A9" w:rsidP="001F70A9">
      <w:r>
        <w:t xml:space="preserve">                  frame.dispose()</w:t>
      </w:r>
    </w:p>
    <w:p w:rsidR="001F70A9" w:rsidRDefault="001F70A9" w:rsidP="001F70A9">
      <w:r>
        <w:t xml:space="preserve">                  val puntosJugada = compruebaPuntuacion(tableroAux)</w:t>
      </w:r>
    </w:p>
    <w:p w:rsidR="001F70A9" w:rsidRDefault="001F70A9" w:rsidP="001F70A9">
      <w:r>
        <w:t xml:space="preserve">                  val puntosAnteriores = devuelveBloque(puntuacion,devuelveBloque(listaNumeros,(fila * columnas) + columna) - 1)</w:t>
      </w:r>
    </w:p>
    <w:p w:rsidR="001F70A9" w:rsidRDefault="001F70A9" w:rsidP="001F70A9">
      <w:r>
        <w:t xml:space="preserve">                  val puntuacionNueva = poner(devuelveBloque(listaNumeros,(fila * columnas) + columna) - 1,puntosJugada + puntosAnteriores,puntuacion,Nil)</w:t>
      </w:r>
    </w:p>
    <w:p w:rsidR="001F70A9" w:rsidRDefault="001F70A9" w:rsidP="001F70A9">
      <w:r>
        <w:t xml:space="preserve">                  creacionTableroJugada(filas, columnas, dificultad, tableroAux4, puntuacionNueva)</w:t>
      </w:r>
    </w:p>
    <w:p w:rsidR="001F70A9" w:rsidRDefault="001F70A9" w:rsidP="001F70A9">
      <w:r>
        <w:t xml:space="preserve">                }</w:t>
      </w:r>
    </w:p>
    <w:p w:rsidR="001F70A9" w:rsidRDefault="001F70A9" w:rsidP="001F70A9">
      <w:r>
        <w:t xml:space="preserve">                else if(devuelveBloque(listaNumeros,(fila * columnas) + columna) &lt; 7) {</w:t>
      </w:r>
    </w:p>
    <w:p w:rsidR="001F70A9" w:rsidRDefault="001F70A9" w:rsidP="001F70A9">
      <w:r>
        <w:t xml:space="preserve">                  val tableroAux3 = subirCeros(62, 9, tableroAux) //N piezas, columnas, tablero que se modifica</w:t>
      </w:r>
    </w:p>
    <w:p w:rsidR="001F70A9" w:rsidRDefault="001F70A9" w:rsidP="001F70A9">
      <w:r>
        <w:t xml:space="preserve">                  val tableroAux4 = rellenarTablero(tableroAux3, 63, 0, 4)</w:t>
      </w:r>
    </w:p>
    <w:p w:rsidR="001F70A9" w:rsidRDefault="001F70A9" w:rsidP="001F70A9">
      <w:r>
        <w:t xml:space="preserve">                  frame.setVisible(false)</w:t>
      </w:r>
    </w:p>
    <w:p w:rsidR="001F70A9" w:rsidRDefault="001F70A9" w:rsidP="001F70A9">
      <w:r>
        <w:t xml:space="preserve">                  frame.dispose()</w:t>
      </w:r>
    </w:p>
    <w:p w:rsidR="001F70A9" w:rsidRDefault="001F70A9" w:rsidP="001F70A9">
      <w:r>
        <w:t xml:space="preserve">                  val puntosJugada = compruebaPuntuacion(tableroAux)</w:t>
      </w:r>
    </w:p>
    <w:p w:rsidR="001F70A9" w:rsidRDefault="001F70A9" w:rsidP="001F70A9">
      <w:r>
        <w:t xml:space="preserve">                  val puntosAnteriores = devuelveBloque(puntuacion,devuelveBloque(listaNumeros,(fila * columnas) + columna) - 1)</w:t>
      </w:r>
    </w:p>
    <w:p w:rsidR="001F70A9" w:rsidRDefault="001F70A9" w:rsidP="001F70A9">
      <w:r>
        <w:t xml:space="preserve">                  val puntuacionNueva = poner(devuelveBloque(listaNumeros,(fila * columnas) + columna) - 1,puntosJugada + puntosAnteriores,puntuacion,Nil)</w:t>
      </w:r>
    </w:p>
    <w:p w:rsidR="001F70A9" w:rsidRDefault="001F70A9" w:rsidP="001F70A9">
      <w:r>
        <w:t xml:space="preserve">                  creacionTableroJugada(filas, columnas, dificultad, tableroAux4, puntuacionNueva)</w:t>
      </w:r>
    </w:p>
    <w:p w:rsidR="001F70A9" w:rsidRDefault="001F70A9" w:rsidP="001F70A9">
      <w:r>
        <w:t xml:space="preserve">                }</w:t>
      </w:r>
    </w:p>
    <w:p w:rsidR="001F70A9" w:rsidRDefault="001F70A9" w:rsidP="001F70A9">
      <w:r>
        <w:t xml:space="preserve">                else{</w:t>
      </w:r>
    </w:p>
    <w:p w:rsidR="001F70A9" w:rsidRDefault="001F70A9" w:rsidP="001F70A9">
      <w:r>
        <w:t xml:space="preserve">                  val tableroAux3 = subirCeros(62, 9, tableroAux) //N piezas, columnas, tablero que se modifica</w:t>
      </w:r>
    </w:p>
    <w:p w:rsidR="001F70A9" w:rsidRDefault="001F70A9" w:rsidP="001F70A9">
      <w:r>
        <w:t xml:space="preserve">                  val tableroAux4 = rellenarTablero(tableroAux3, 63, 0, 4)</w:t>
      </w:r>
    </w:p>
    <w:p w:rsidR="001F70A9" w:rsidRDefault="001F70A9" w:rsidP="001F70A9">
      <w:r>
        <w:t xml:space="preserve">                  frame.setVisible(false)</w:t>
      </w:r>
    </w:p>
    <w:p w:rsidR="001F70A9" w:rsidRDefault="001F70A9" w:rsidP="001F70A9">
      <w:r>
        <w:t xml:space="preserve">                  frame.dispose()</w:t>
      </w:r>
    </w:p>
    <w:p w:rsidR="001F70A9" w:rsidRDefault="001F70A9" w:rsidP="001F70A9">
      <w:r>
        <w:t xml:space="preserve">                  creacionTableroJugada(filas, columnas, dificultad, tableroAux4, puntuacion)</w:t>
      </w:r>
    </w:p>
    <w:p w:rsidR="001F70A9" w:rsidRDefault="001F70A9" w:rsidP="001F70A9">
      <w:r>
        <w:t xml:space="preserve">                }</w:t>
      </w:r>
    </w:p>
    <w:p w:rsidR="001F70A9" w:rsidRDefault="001F70A9" w:rsidP="001F70A9">
      <w:r>
        <w:lastRenderedPageBreak/>
        <w:t xml:space="preserve">              }</w:t>
      </w:r>
    </w:p>
    <w:p w:rsidR="001F70A9" w:rsidRDefault="001F70A9" w:rsidP="001F70A9">
      <w:r>
        <w:t xml:space="preserve">              case 2 =&gt;</w:t>
      </w:r>
    </w:p>
    <w:p w:rsidR="001F70A9" w:rsidRDefault="001F70A9" w:rsidP="001F70A9">
      <w:r>
        <w:t xml:space="preserve">                if(compruebaPuntuacion(tableroAux) == 5 &amp;&amp; devuelveBloque(listaNumeros,(fila * columnas) + columna) &lt; 7){</w:t>
      </w:r>
    </w:p>
    <w:p w:rsidR="001F70A9" w:rsidRDefault="001F70A9" w:rsidP="001F70A9">
      <w:r>
        <w:t xml:space="preserve">                  val tableroAux2 = ponerBomba(tableroAux, fila, columna, columnas, 7)</w:t>
      </w:r>
    </w:p>
    <w:p w:rsidR="001F70A9" w:rsidRDefault="001F70A9" w:rsidP="001F70A9">
      <w:r>
        <w:t xml:space="preserve">                  val tableroAux3 = subirCeros(186, columnas, tableroAux2)</w:t>
      </w:r>
    </w:p>
    <w:p w:rsidR="001F70A9" w:rsidRDefault="001F70A9" w:rsidP="001F70A9">
      <w:r>
        <w:t xml:space="preserve">                  val tableroAux4 = rellenarTablero(tableroAux3, 187, 0, 5)</w:t>
      </w:r>
    </w:p>
    <w:p w:rsidR="001F70A9" w:rsidRDefault="001F70A9" w:rsidP="001F70A9">
      <w:r>
        <w:t xml:space="preserve">                  frame.setVisible(false)</w:t>
      </w:r>
    </w:p>
    <w:p w:rsidR="001F70A9" w:rsidRDefault="001F70A9" w:rsidP="001F70A9">
      <w:r>
        <w:t xml:space="preserve">                  frame.dispose()</w:t>
      </w:r>
    </w:p>
    <w:p w:rsidR="001F70A9" w:rsidRDefault="001F70A9" w:rsidP="001F70A9">
      <w:r>
        <w:t xml:space="preserve">                  val puntosJugada = compruebaPuntuacion(tableroAux)</w:t>
      </w:r>
    </w:p>
    <w:p w:rsidR="001F70A9" w:rsidRDefault="001F70A9" w:rsidP="001F70A9">
      <w:r>
        <w:t xml:space="preserve">                  val puntosAnteriores = devuelveBloque(puntuacion,devuelveBloque(listaNumeros,(fila * columnas) + columna) - 1)</w:t>
      </w:r>
    </w:p>
    <w:p w:rsidR="001F70A9" w:rsidRDefault="001F70A9" w:rsidP="001F70A9">
      <w:r>
        <w:t xml:space="preserve">                  val puntuacionNueva = poner(devuelveBloque(listaNumeros,(fila * columnas) + columna) - 1,puntosJugada + puntosAnteriores,puntuacion,Nil)</w:t>
      </w:r>
    </w:p>
    <w:p w:rsidR="001F70A9" w:rsidRDefault="001F70A9" w:rsidP="001F70A9">
      <w:r>
        <w:t xml:space="preserve">                  creacionTableroJugada(filas, columnas, dificultad, tableroAux4, puntuacionNueva)</w:t>
      </w:r>
    </w:p>
    <w:p w:rsidR="001F70A9" w:rsidRDefault="001F70A9" w:rsidP="001F70A9">
      <w:r>
        <w:t xml:space="preserve">                }</w:t>
      </w:r>
    </w:p>
    <w:p w:rsidR="001F70A9" w:rsidRDefault="001F70A9" w:rsidP="001F70A9">
      <w:r>
        <w:t xml:space="preserve">                else if(compruebaPuntuacion(tableroAux) == 6 &amp;&amp; devuelveBloque(listaNumeros,(fila * columnas) + columna) &lt; 7){</w:t>
      </w:r>
    </w:p>
    <w:p w:rsidR="001F70A9" w:rsidRDefault="001F70A9" w:rsidP="001F70A9">
      <w:r>
        <w:t xml:space="preserve">                  val tableroAux2 = ponerBomba(tableroAux, fila, columna, columnas, 8)</w:t>
      </w:r>
    </w:p>
    <w:p w:rsidR="001F70A9" w:rsidRDefault="001F70A9" w:rsidP="001F70A9">
      <w:r>
        <w:t xml:space="preserve">                  val tableroAux3 = subirCeros(186, columnas, tableroAux2)</w:t>
      </w:r>
    </w:p>
    <w:p w:rsidR="001F70A9" w:rsidRDefault="001F70A9" w:rsidP="001F70A9">
      <w:r>
        <w:t xml:space="preserve">                  val tableroAux4 = rellenarTablero(tableroAux3, 187, 0, 5)</w:t>
      </w:r>
    </w:p>
    <w:p w:rsidR="001F70A9" w:rsidRDefault="001F70A9" w:rsidP="001F70A9">
      <w:r>
        <w:t xml:space="preserve">                  frame.setVisible(false)</w:t>
      </w:r>
    </w:p>
    <w:p w:rsidR="001F70A9" w:rsidRDefault="001F70A9" w:rsidP="001F70A9">
      <w:r>
        <w:t xml:space="preserve">                  frame.dispose()</w:t>
      </w:r>
    </w:p>
    <w:p w:rsidR="001F70A9" w:rsidRDefault="001F70A9" w:rsidP="001F70A9">
      <w:r>
        <w:t xml:space="preserve">                  val puntosJugada = compruebaPuntuacion(tableroAux)</w:t>
      </w:r>
    </w:p>
    <w:p w:rsidR="001F70A9" w:rsidRDefault="001F70A9" w:rsidP="001F70A9">
      <w:r>
        <w:t xml:space="preserve">                  val puntosAnteriores = devuelveBloque(puntuacion,devuelveBloque(listaNumeros,(fila * columnas) + columna) - 1)</w:t>
      </w:r>
    </w:p>
    <w:p w:rsidR="001F70A9" w:rsidRDefault="001F70A9" w:rsidP="001F70A9">
      <w:r>
        <w:t xml:space="preserve">                  val puntuacionNueva = poner(devuelveBloque(listaNumeros,(fila * columnas) + columna) - 1,puntosJugada + puntosAnteriores,puntuacion,Nil)</w:t>
      </w:r>
    </w:p>
    <w:p w:rsidR="001F70A9" w:rsidRDefault="001F70A9" w:rsidP="001F70A9">
      <w:r>
        <w:t xml:space="preserve">                  creacionTableroJugada(filas, columnas, dificultad, tableroAux4, puntuacionNueva)</w:t>
      </w:r>
    </w:p>
    <w:p w:rsidR="001F70A9" w:rsidRDefault="001F70A9" w:rsidP="001F70A9">
      <w:r>
        <w:t xml:space="preserve">                }</w:t>
      </w:r>
    </w:p>
    <w:p w:rsidR="001F70A9" w:rsidRDefault="001F70A9" w:rsidP="001F70A9">
      <w:r>
        <w:lastRenderedPageBreak/>
        <w:t xml:space="preserve">                else if(compruebaPuntuacion(tableroAux) &gt; 7 &amp;&amp; devuelveBloque(listaNumeros,(fila * columnas) + columna) &lt; 7){</w:t>
      </w:r>
    </w:p>
    <w:p w:rsidR="001F70A9" w:rsidRDefault="001F70A9" w:rsidP="001F70A9">
      <w:r>
        <w:t xml:space="preserve">                  val tableroAux2 = ponerBomba(tableroAux, fila, columna, columnas, 9)</w:t>
      </w:r>
    </w:p>
    <w:p w:rsidR="001F70A9" w:rsidRDefault="001F70A9" w:rsidP="001F70A9">
      <w:r>
        <w:t xml:space="preserve">                  val tableroAux3 = subirCeros(186, columnas, tableroAux2)</w:t>
      </w:r>
    </w:p>
    <w:p w:rsidR="001F70A9" w:rsidRDefault="001F70A9" w:rsidP="001F70A9">
      <w:r>
        <w:t xml:space="preserve">                  val tableroAux4 = rellenarTablero(tableroAux3, 187, 0, 5)</w:t>
      </w:r>
    </w:p>
    <w:p w:rsidR="001F70A9" w:rsidRDefault="001F70A9" w:rsidP="001F70A9">
      <w:r>
        <w:t xml:space="preserve">                  frame.setVisible(false)</w:t>
      </w:r>
    </w:p>
    <w:p w:rsidR="001F70A9" w:rsidRDefault="001F70A9" w:rsidP="001F70A9">
      <w:r>
        <w:t xml:space="preserve">                  frame.dispose()</w:t>
      </w:r>
    </w:p>
    <w:p w:rsidR="001F70A9" w:rsidRDefault="001F70A9" w:rsidP="001F70A9">
      <w:r>
        <w:t xml:space="preserve">                  val puntosJugada = compruebaPuntuacion(tableroAux)</w:t>
      </w:r>
    </w:p>
    <w:p w:rsidR="001F70A9" w:rsidRDefault="001F70A9" w:rsidP="001F70A9">
      <w:r>
        <w:t xml:space="preserve">                  val puntosAnteriores = devuelveBloque(puntuacion,devuelveBloque(listaNumeros,(fila * columnas) + columna) - 1)</w:t>
      </w:r>
    </w:p>
    <w:p w:rsidR="001F70A9" w:rsidRDefault="001F70A9" w:rsidP="001F70A9">
      <w:r>
        <w:t xml:space="preserve">                  val puntuacionNueva = poner(devuelveBloque(listaNumeros,(fila * columnas) + columna) - 1,puntosJugada + puntosAnteriores,puntuacion,Nil)</w:t>
      </w:r>
    </w:p>
    <w:p w:rsidR="001F70A9" w:rsidRDefault="001F70A9" w:rsidP="001F70A9">
      <w:r>
        <w:t xml:space="preserve">                  creacionTableroJugada(filas, columnas, dificultad, tableroAux4, puntuacionNueva)</w:t>
      </w:r>
    </w:p>
    <w:p w:rsidR="001F70A9" w:rsidRDefault="001F70A9" w:rsidP="001F70A9">
      <w:r>
        <w:t xml:space="preserve">                }</w:t>
      </w:r>
    </w:p>
    <w:p w:rsidR="001F70A9" w:rsidRDefault="001F70A9" w:rsidP="001F70A9">
      <w:r>
        <w:t xml:space="preserve">                else if(devuelveBloque(listaNumeros,(fila * columnas) + columna) &lt; 7){</w:t>
      </w:r>
    </w:p>
    <w:p w:rsidR="001F70A9" w:rsidRDefault="001F70A9" w:rsidP="001F70A9">
      <w:r>
        <w:t xml:space="preserve">                  val tableroAux2 = subirCeros(186, columnas, tableroAux)</w:t>
      </w:r>
    </w:p>
    <w:p w:rsidR="001F70A9" w:rsidRDefault="001F70A9" w:rsidP="001F70A9">
      <w:r>
        <w:t xml:space="preserve">                  val tableroAux3 = rellenarTablero(tableroAux2, 187, 0, 5)</w:t>
      </w:r>
    </w:p>
    <w:p w:rsidR="001F70A9" w:rsidRDefault="001F70A9" w:rsidP="001F70A9">
      <w:r>
        <w:t xml:space="preserve">                  frame.setVisible(false)</w:t>
      </w:r>
    </w:p>
    <w:p w:rsidR="001F70A9" w:rsidRDefault="001F70A9" w:rsidP="001F70A9">
      <w:r>
        <w:t xml:space="preserve">                  frame.dispose()</w:t>
      </w:r>
    </w:p>
    <w:p w:rsidR="001F70A9" w:rsidRDefault="001F70A9" w:rsidP="001F70A9">
      <w:r>
        <w:t xml:space="preserve">                  val puntosJugada = compruebaPuntuacion(tableroAux)</w:t>
      </w:r>
    </w:p>
    <w:p w:rsidR="001F70A9" w:rsidRDefault="001F70A9" w:rsidP="001F70A9">
      <w:r>
        <w:t xml:space="preserve">                  val puntosAnteriores = devuelveBloque(puntuacion,devuelveBloque(listaNumeros,(fila * columnas) + columna) - 1)</w:t>
      </w:r>
    </w:p>
    <w:p w:rsidR="001F70A9" w:rsidRDefault="001F70A9" w:rsidP="001F70A9">
      <w:r>
        <w:t xml:space="preserve">                  val puntuacionNueva = poner(devuelveBloque(listaNumeros,(fila * columnas) + columna) - 1,puntosJugada + puntosAnteriores,puntuacion,Nil)</w:t>
      </w:r>
    </w:p>
    <w:p w:rsidR="001F70A9" w:rsidRDefault="001F70A9" w:rsidP="001F70A9">
      <w:r>
        <w:t xml:space="preserve">                  creacionTableroJugada(filas, columnas, dificultad, tableroAux3, puntuacionNueva)</w:t>
      </w:r>
    </w:p>
    <w:p w:rsidR="001F70A9" w:rsidRDefault="001F70A9" w:rsidP="001F70A9">
      <w:r>
        <w:t xml:space="preserve">                }</w:t>
      </w:r>
    </w:p>
    <w:p w:rsidR="001F70A9" w:rsidRDefault="001F70A9" w:rsidP="001F70A9">
      <w:r>
        <w:t xml:space="preserve">                else{</w:t>
      </w:r>
    </w:p>
    <w:p w:rsidR="001F70A9" w:rsidRDefault="001F70A9" w:rsidP="001F70A9">
      <w:r>
        <w:t xml:space="preserve">                  val tableroAux2 = subirCeros(186, columnas, tableroAux)</w:t>
      </w:r>
    </w:p>
    <w:p w:rsidR="001F70A9" w:rsidRDefault="001F70A9" w:rsidP="001F70A9">
      <w:r>
        <w:t xml:space="preserve">                  val tableroAux3 = rellenarTablero(tableroAux2, 187, 0, 5)</w:t>
      </w:r>
    </w:p>
    <w:p w:rsidR="001F70A9" w:rsidRDefault="001F70A9" w:rsidP="001F70A9">
      <w:r>
        <w:lastRenderedPageBreak/>
        <w:t xml:space="preserve">                  frame.setVisible(false)</w:t>
      </w:r>
    </w:p>
    <w:p w:rsidR="001F70A9" w:rsidRDefault="001F70A9" w:rsidP="001F70A9">
      <w:r>
        <w:t xml:space="preserve">                  frame.dispose()</w:t>
      </w:r>
    </w:p>
    <w:p w:rsidR="001F70A9" w:rsidRDefault="001F70A9" w:rsidP="001F70A9">
      <w:r>
        <w:t xml:space="preserve">                  creacionTableroJugada(filas, columnas, dificultad, tableroAux3, puntuacion)</w:t>
      </w:r>
    </w:p>
    <w:p w:rsidR="001F70A9" w:rsidRDefault="001F70A9" w:rsidP="001F70A9">
      <w:r>
        <w:t xml:space="preserve">                }</w:t>
      </w:r>
    </w:p>
    <w:p w:rsidR="001F70A9" w:rsidRDefault="001F70A9" w:rsidP="001F70A9">
      <w:r>
        <w:t xml:space="preserve">              case 3 =&gt;{</w:t>
      </w:r>
    </w:p>
    <w:p w:rsidR="001F70A9" w:rsidRDefault="001F70A9" w:rsidP="001F70A9">
      <w:r>
        <w:t xml:space="preserve">                if(compruebaPuntuacion(tableroAux) == 5 &amp;&amp; devuelveBloque(listaNumeros,(fila * columnas) + columna) &lt; 7){</w:t>
      </w:r>
    </w:p>
    <w:p w:rsidR="001F70A9" w:rsidRDefault="001F70A9" w:rsidP="001F70A9">
      <w:r>
        <w:t xml:space="preserve">                   val tableroAux2 = ponerBomba(tableroAux, fila, columna, columnas, 7)</w:t>
      </w:r>
    </w:p>
    <w:p w:rsidR="001F70A9" w:rsidRDefault="001F70A9" w:rsidP="001F70A9">
      <w:r>
        <w:t xml:space="preserve">                   val tableroAux3 = subirCeros(404, columnas, tableroAux2)</w:t>
      </w:r>
    </w:p>
    <w:p w:rsidR="001F70A9" w:rsidRDefault="001F70A9" w:rsidP="001F70A9">
      <w:r>
        <w:t xml:space="preserve">                   val tableroAux4 = rellenarTablero(tableroAux3, 405, 0, 6)</w:t>
      </w:r>
    </w:p>
    <w:p w:rsidR="001F70A9" w:rsidRDefault="001F70A9" w:rsidP="001F70A9">
      <w:r>
        <w:t xml:space="preserve">                   frame.setVisible(false)</w:t>
      </w:r>
    </w:p>
    <w:p w:rsidR="001F70A9" w:rsidRDefault="001F70A9" w:rsidP="001F70A9">
      <w:r>
        <w:t xml:space="preserve">                   frame.dispose()</w:t>
      </w:r>
    </w:p>
    <w:p w:rsidR="001F70A9" w:rsidRDefault="001F70A9" w:rsidP="001F70A9">
      <w:r>
        <w:t xml:space="preserve">                   val puntosJugada = compruebaPuntuacion(tableroAux)</w:t>
      </w:r>
    </w:p>
    <w:p w:rsidR="001F70A9" w:rsidRDefault="001F70A9" w:rsidP="001F70A9">
      <w:r>
        <w:t xml:space="preserve">                   val puntosAnteriores = devuelveBloque(puntuacion,devuelveBloque(listaNumeros,(fila * columnas) + columna) - 1)</w:t>
      </w:r>
    </w:p>
    <w:p w:rsidR="001F70A9" w:rsidRDefault="001F70A9" w:rsidP="001F70A9">
      <w:r>
        <w:t xml:space="preserve">                   val puntuacionNueva = poner(devuelveBloque(listaNumeros,(fila * columnas) + columna) - 1,puntosJugada + puntosAnteriores,puntuacion,Nil)</w:t>
      </w:r>
    </w:p>
    <w:p w:rsidR="001F70A9" w:rsidRDefault="001F70A9" w:rsidP="001F70A9">
      <w:r>
        <w:t xml:space="preserve">                   creacionTableroJugada(filas, columnas, dificultad, tableroAux4, puntuacionNueva)</w:t>
      </w:r>
    </w:p>
    <w:p w:rsidR="001F70A9" w:rsidRDefault="001F70A9" w:rsidP="001F70A9">
      <w:r>
        <w:t xml:space="preserve">                }</w:t>
      </w:r>
    </w:p>
    <w:p w:rsidR="001F70A9" w:rsidRDefault="001F70A9" w:rsidP="001F70A9">
      <w:r>
        <w:t xml:space="preserve">                else if(compruebaPuntuacion(tableroAux) == 6 &amp;&amp; devuelveBloque(listaNumeros,(fila * columnas) + columna) &lt; 7){</w:t>
      </w:r>
    </w:p>
    <w:p w:rsidR="001F70A9" w:rsidRDefault="001F70A9" w:rsidP="001F70A9">
      <w:r>
        <w:t xml:space="preserve">                   val tableroAux2 = ponerBomba(tableroAux, fila, columna, columnas, 8)</w:t>
      </w:r>
    </w:p>
    <w:p w:rsidR="001F70A9" w:rsidRDefault="001F70A9" w:rsidP="001F70A9">
      <w:r>
        <w:t xml:space="preserve">                   val tableroAux3 = subirCeros(404, columnas, tableroAux2)</w:t>
      </w:r>
    </w:p>
    <w:p w:rsidR="001F70A9" w:rsidRDefault="001F70A9" w:rsidP="001F70A9">
      <w:r>
        <w:t xml:space="preserve">                   val tableroAux4 = rellenarTablero(tableroAux3, 405, 0, 6)</w:t>
      </w:r>
    </w:p>
    <w:p w:rsidR="001F70A9" w:rsidRDefault="001F70A9" w:rsidP="001F70A9">
      <w:r>
        <w:t xml:space="preserve">                   frame.setVisible(false)</w:t>
      </w:r>
    </w:p>
    <w:p w:rsidR="001F70A9" w:rsidRDefault="001F70A9" w:rsidP="001F70A9">
      <w:r>
        <w:t xml:space="preserve">                   frame.dispose()</w:t>
      </w:r>
    </w:p>
    <w:p w:rsidR="001F70A9" w:rsidRDefault="001F70A9" w:rsidP="001F70A9">
      <w:r>
        <w:t xml:space="preserve">                   val puntosJugada = compruebaPuntuacion(tableroAux)</w:t>
      </w:r>
    </w:p>
    <w:p w:rsidR="001F70A9" w:rsidRDefault="001F70A9" w:rsidP="001F70A9">
      <w:r>
        <w:t xml:space="preserve">                   val puntosAnteriores = devuelveBloque(puntuacion,devuelveBloque(listaNumeros,(fila * columnas) + columna) - 1)</w:t>
      </w:r>
    </w:p>
    <w:p w:rsidR="001F70A9" w:rsidRDefault="001F70A9" w:rsidP="001F70A9">
      <w:r>
        <w:lastRenderedPageBreak/>
        <w:t xml:space="preserve">                   val puntuacionNueva = poner(devuelveBloque(listaNumeros,(fila * columnas) + columna) - 1,puntosJugada + puntosAnteriores,puntuacion,Nil)</w:t>
      </w:r>
    </w:p>
    <w:p w:rsidR="001F70A9" w:rsidRDefault="001F70A9" w:rsidP="001F70A9">
      <w:r>
        <w:t xml:space="preserve">                   creacionTableroJugada(filas, columnas, dificultad, tableroAux4, puntuacionNueva)</w:t>
      </w:r>
    </w:p>
    <w:p w:rsidR="001F70A9" w:rsidRDefault="001F70A9" w:rsidP="001F70A9">
      <w:r>
        <w:t xml:space="preserve">                }</w:t>
      </w:r>
    </w:p>
    <w:p w:rsidR="001F70A9" w:rsidRDefault="001F70A9" w:rsidP="001F70A9">
      <w:r>
        <w:t xml:space="preserve">                else if(compruebaPuntuacion(tableroAux) &gt; 7 &amp;&amp; devuelveBloque(listaNumeros,(fila * columnas) + columna) &lt; 7){</w:t>
      </w:r>
    </w:p>
    <w:p w:rsidR="001F70A9" w:rsidRDefault="001F70A9" w:rsidP="001F70A9">
      <w:r>
        <w:t xml:space="preserve">                   val tableroAux2 = ponerBomba(tableroAux, fila, columna, columnas, 9)</w:t>
      </w:r>
    </w:p>
    <w:p w:rsidR="001F70A9" w:rsidRDefault="001F70A9" w:rsidP="001F70A9">
      <w:r>
        <w:t xml:space="preserve">                   val tableroAux3 = subirCeros(404, columnas, tableroAux2)</w:t>
      </w:r>
    </w:p>
    <w:p w:rsidR="001F70A9" w:rsidRDefault="001F70A9" w:rsidP="001F70A9">
      <w:r>
        <w:t xml:space="preserve">                   val tableroAux4 = rellenarTablero(tableroAux3, 405, 0, 6)</w:t>
      </w:r>
    </w:p>
    <w:p w:rsidR="001F70A9" w:rsidRDefault="001F70A9" w:rsidP="001F70A9">
      <w:r>
        <w:t xml:space="preserve">                   frame.setVisible(false)</w:t>
      </w:r>
    </w:p>
    <w:p w:rsidR="001F70A9" w:rsidRDefault="001F70A9" w:rsidP="001F70A9">
      <w:r>
        <w:t xml:space="preserve">                   frame.dispose()</w:t>
      </w:r>
    </w:p>
    <w:p w:rsidR="001F70A9" w:rsidRDefault="001F70A9" w:rsidP="001F70A9">
      <w:r>
        <w:t xml:space="preserve">                   val puntosJugada = compruebaPuntuacion(tableroAux)</w:t>
      </w:r>
    </w:p>
    <w:p w:rsidR="001F70A9" w:rsidRDefault="001F70A9" w:rsidP="001F70A9">
      <w:r>
        <w:t xml:space="preserve">                   val puntosAnteriores = devuelveBloque(puntuacion,devuelveBloque(listaNumeros,(fila * columnas) + columna) - 1)</w:t>
      </w:r>
    </w:p>
    <w:p w:rsidR="001F70A9" w:rsidRDefault="001F70A9" w:rsidP="001F70A9">
      <w:r>
        <w:t xml:space="preserve">                   val puntuacionNueva = poner(devuelveBloque(listaNumeros,(fila * columnas) + columna) - 1,puntosJugada + puntosAnteriores,puntuacion,Nil)</w:t>
      </w:r>
    </w:p>
    <w:p w:rsidR="001F70A9" w:rsidRDefault="001F70A9" w:rsidP="001F70A9">
      <w:r>
        <w:t xml:space="preserve">                   creacionTableroJugada(filas, columnas, dificultad, tableroAux4, puntuacionNueva)</w:t>
      </w:r>
    </w:p>
    <w:p w:rsidR="001F70A9" w:rsidRDefault="001F70A9" w:rsidP="001F70A9">
      <w:r>
        <w:t xml:space="preserve">                }</w:t>
      </w:r>
    </w:p>
    <w:p w:rsidR="001F70A9" w:rsidRDefault="001F70A9" w:rsidP="001F70A9">
      <w:r>
        <w:t xml:space="preserve">                else if(devuelveBloque(listaNumeros,(fila * columnas) + columna) &lt; 7){</w:t>
      </w:r>
    </w:p>
    <w:p w:rsidR="001F70A9" w:rsidRDefault="001F70A9" w:rsidP="001F70A9">
      <w:r>
        <w:t xml:space="preserve">                  val tableroAux2 = subirCeros(404, columnas, tableroAux)</w:t>
      </w:r>
    </w:p>
    <w:p w:rsidR="001F70A9" w:rsidRDefault="001F70A9" w:rsidP="001F70A9">
      <w:r>
        <w:t xml:space="preserve">                  val tableroAux3 = rellenarTablero(tableroAux2, 405, 0, 6)</w:t>
      </w:r>
    </w:p>
    <w:p w:rsidR="001F70A9" w:rsidRDefault="001F70A9" w:rsidP="001F70A9">
      <w:r>
        <w:t xml:space="preserve">                  frame.setVisible(false)</w:t>
      </w:r>
    </w:p>
    <w:p w:rsidR="001F70A9" w:rsidRDefault="001F70A9" w:rsidP="001F70A9">
      <w:r>
        <w:t xml:space="preserve">                  frame.dispose()</w:t>
      </w:r>
    </w:p>
    <w:p w:rsidR="001F70A9" w:rsidRDefault="001F70A9" w:rsidP="001F70A9">
      <w:r>
        <w:t xml:space="preserve">                  val puntosJugada = compruebaPuntuacion(tableroAux)</w:t>
      </w:r>
    </w:p>
    <w:p w:rsidR="001F70A9" w:rsidRDefault="001F70A9" w:rsidP="001F70A9">
      <w:r>
        <w:t xml:space="preserve">                  val puntosAnteriores = devuelveBloque(puntuacion,devuelveBloque(listaNumeros,(fila * columnas) + columna) - 1)</w:t>
      </w:r>
    </w:p>
    <w:p w:rsidR="001F70A9" w:rsidRDefault="001F70A9" w:rsidP="001F70A9">
      <w:r>
        <w:t xml:space="preserve">                  val puntuacionNueva = poner(devuelveBloque(listaNumeros,(fila * columnas) + columna) - 1,puntosJugada + puntosAnteriores,puntuacion,Nil)</w:t>
      </w:r>
    </w:p>
    <w:p w:rsidR="001F70A9" w:rsidRDefault="001F70A9" w:rsidP="001F70A9">
      <w:r>
        <w:t xml:space="preserve">                  creacionTableroJugada(filas, columnas, dificultad, tableroAux3, puntuacionNueva)</w:t>
      </w:r>
    </w:p>
    <w:p w:rsidR="001F70A9" w:rsidRDefault="001F70A9" w:rsidP="001F70A9">
      <w:r>
        <w:t xml:space="preserve">                }</w:t>
      </w:r>
    </w:p>
    <w:p w:rsidR="001F70A9" w:rsidRDefault="001F70A9" w:rsidP="001F70A9">
      <w:r>
        <w:lastRenderedPageBreak/>
        <w:t xml:space="preserve">                else{</w:t>
      </w:r>
    </w:p>
    <w:p w:rsidR="001F70A9" w:rsidRDefault="001F70A9" w:rsidP="001F70A9">
      <w:r>
        <w:t xml:space="preserve">                  val tableroAux2 = subirCeros(404, columnas, tableroAux)</w:t>
      </w:r>
    </w:p>
    <w:p w:rsidR="001F70A9" w:rsidRDefault="001F70A9" w:rsidP="001F70A9">
      <w:r>
        <w:t xml:space="preserve">                  val tableroAux3 = rellenarTablero(tableroAux2, 405, 0, 6)</w:t>
      </w:r>
    </w:p>
    <w:p w:rsidR="001F70A9" w:rsidRDefault="001F70A9" w:rsidP="001F70A9">
      <w:r>
        <w:t xml:space="preserve">                  frame.setVisible(false)</w:t>
      </w:r>
    </w:p>
    <w:p w:rsidR="001F70A9" w:rsidRDefault="001F70A9" w:rsidP="001F70A9">
      <w:r>
        <w:t xml:space="preserve">                  frame.dispose()</w:t>
      </w:r>
    </w:p>
    <w:p w:rsidR="001F70A9" w:rsidRDefault="001F70A9" w:rsidP="001F70A9">
      <w:r>
        <w:t xml:space="preserve">                  creacionTableroJugada(filas, columnas, dificultad, tableroAux3, puntuacion)</w:t>
      </w:r>
    </w:p>
    <w:p w:rsidR="001F70A9" w:rsidRDefault="001F70A9" w:rsidP="001F70A9">
      <w:r>
        <w:t xml:space="preserve">                }</w:t>
      </w:r>
    </w:p>
    <w:p w:rsidR="001F70A9" w:rsidRDefault="001F70A9" w:rsidP="001F70A9">
      <w:r>
        <w:t xml:space="preserve">              }</w:t>
      </w:r>
    </w:p>
    <w:p w:rsidR="001F70A9" w:rsidRDefault="001F70A9" w:rsidP="001F70A9">
      <w:r>
        <w:t xml:space="preserve">            }</w:t>
      </w:r>
    </w:p>
    <w:p w:rsidR="001F70A9" w:rsidRDefault="001F70A9" w:rsidP="001F70A9"/>
    <w:p w:rsidR="001F70A9" w:rsidRDefault="001F70A9" w:rsidP="001F70A9">
      <w:r>
        <w:t xml:space="preserve">        })</w:t>
      </w:r>
    </w:p>
    <w:p w:rsidR="001F70A9" w:rsidRDefault="001F70A9" w:rsidP="001F70A9">
      <w:r>
        <w:t xml:space="preserve">        creaBotones(dificultad,b::tablero,filas,columnas,fila,columna+1, frame,listaNumeros,puntuacion)</w:t>
      </w:r>
    </w:p>
    <w:p w:rsidR="001F70A9" w:rsidRDefault="001F70A9" w:rsidP="001F70A9">
      <w:r>
        <w:t xml:space="preserve">      }</w:t>
      </w:r>
    </w:p>
    <w:p w:rsidR="001F70A9" w:rsidRDefault="001F70A9" w:rsidP="001F70A9">
      <w:r>
        <w:t xml:space="preserve">      else creaBotones(dificultad,tablero,filas,columnas,fila+1,0,frame,listaNumeros,puntuacion)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else{</w:t>
      </w:r>
    </w:p>
    <w:p w:rsidR="001F70A9" w:rsidRDefault="001F70A9" w:rsidP="001F70A9">
      <w:r>
        <w:t xml:space="preserve">      tablero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/>
    <w:p w:rsidR="001F70A9" w:rsidRDefault="001F70A9" w:rsidP="001F70A9">
      <w:r>
        <w:t xml:space="preserve">  //Primera ventana que se muestra tras seleccionar el nivel de dificultad, hemos decidido realizarlo en dos ventanas ya que en el segundo metodo necesitamos comprobar puntuacion etc</w:t>
      </w:r>
    </w:p>
    <w:p w:rsidR="001F70A9" w:rsidRDefault="001F70A9" w:rsidP="001F70A9">
      <w:r>
        <w:t xml:space="preserve">  def creacionTableroInicial(fil:Int, col:Int, dificultad:Int){</w:t>
      </w:r>
    </w:p>
    <w:p w:rsidR="001F70A9" w:rsidRDefault="001F70A9" w:rsidP="001F70A9">
      <w:r>
        <w:t xml:space="preserve">  </w:t>
      </w:r>
      <w:r>
        <w:tab/>
        <w:t>//creamos la ventana que contendrá el tablero</w:t>
      </w:r>
    </w:p>
    <w:p w:rsidR="001F70A9" w:rsidRDefault="001F70A9" w:rsidP="001F70A9">
      <w:r>
        <w:t xml:space="preserve">    val frame = new JFrame</w:t>
      </w:r>
    </w:p>
    <w:p w:rsidR="001F70A9" w:rsidRDefault="001F70A9" w:rsidP="001F70A9">
      <w:r>
        <w:t xml:space="preserve">    //Le damos tamaño y lo centramos en pantalla</w:t>
      </w:r>
    </w:p>
    <w:p w:rsidR="001F70A9" w:rsidRPr="00BA6DA9" w:rsidRDefault="001F70A9" w:rsidP="001F70A9">
      <w:pPr>
        <w:rPr>
          <w:lang w:val="en-GB"/>
        </w:rPr>
      </w:pPr>
      <w:r>
        <w:t xml:space="preserve">    </w:t>
      </w:r>
      <w:r w:rsidRPr="00BA6DA9">
        <w:rPr>
          <w:lang w:val="en-GB"/>
        </w:rPr>
        <w:t>frame.setDefaultCloseOperation(JFrame.EXIT_ON_CLOSE)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lastRenderedPageBreak/>
        <w:t xml:space="preserve">    frame.setSize((col+1)*60,(fil+1)*60)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frame.setVisible(true)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frame.setLayout(null);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frame.setLocationRelativeTo(null)</w:t>
      </w:r>
    </w:p>
    <w:p w:rsidR="001F70A9" w:rsidRDefault="001F70A9" w:rsidP="001F70A9">
      <w:r w:rsidRPr="00BA6DA9">
        <w:rPr>
          <w:lang w:val="en-GB"/>
        </w:rPr>
        <w:t xml:space="preserve">    </w:t>
      </w:r>
      <w:r>
        <w:t>frame.setTitle("NIVEL " + dificultad.toString())</w:t>
      </w:r>
    </w:p>
    <w:p w:rsidR="001F70A9" w:rsidRDefault="001F70A9" w:rsidP="001F70A9">
      <w:r>
        <w:t xml:space="preserve">    //Añadimos los botones en función del nivel de dificultad</w:t>
      </w:r>
    </w:p>
    <w:p w:rsidR="001F70A9" w:rsidRDefault="001F70A9" w:rsidP="001F70A9">
      <w:r>
        <w:t xml:space="preserve">    if(dificultad == 1){</w:t>
      </w:r>
    </w:p>
    <w:p w:rsidR="001F70A9" w:rsidRDefault="001F70A9" w:rsidP="001F70A9">
      <w:r>
        <w:t xml:space="preserve">      val botones = creaBotones(dificultad,Nil,fil,col,0,0,frame, generarTablero(63, Nil, 4), List(0,0,0,0))</w:t>
      </w:r>
    </w:p>
    <w:p w:rsidR="001F70A9" w:rsidRPr="00BA6DA9" w:rsidRDefault="001F70A9" w:rsidP="001F70A9">
      <w:pPr>
        <w:rPr>
          <w:lang w:val="en-GB"/>
        </w:rPr>
      </w:pPr>
      <w:r>
        <w:t xml:space="preserve">      </w:t>
      </w:r>
      <w:r w:rsidRPr="00BA6DA9">
        <w:rPr>
          <w:lang w:val="en-GB"/>
        </w:rPr>
        <w:t>anadeBotones(botones, frame)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}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else if(dificultad == 2){</w:t>
      </w:r>
    </w:p>
    <w:p w:rsidR="001F70A9" w:rsidRDefault="001F70A9" w:rsidP="001F70A9">
      <w:r w:rsidRPr="00BA6DA9">
        <w:rPr>
          <w:lang w:val="en-GB"/>
        </w:rPr>
        <w:t xml:space="preserve">      </w:t>
      </w:r>
      <w:r>
        <w:t>val botones = creaBotones(dificultad,Nil,fil,col,0,0,frame, generarTablero(187, Nil, 5),List(0,0,0,0,0))</w:t>
      </w:r>
    </w:p>
    <w:p w:rsidR="001F70A9" w:rsidRDefault="001F70A9" w:rsidP="001F70A9">
      <w:r>
        <w:t xml:space="preserve">      anadeBotones(botones, frame)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else{</w:t>
      </w:r>
    </w:p>
    <w:p w:rsidR="001F70A9" w:rsidRDefault="001F70A9" w:rsidP="001F70A9">
      <w:r>
        <w:t xml:space="preserve">      val botones = creaBotones(dificultad,Nil,fil,col,0,0,frame, generarTablero(405, Nil, 6),List(0,0,0,0,0,0))</w:t>
      </w:r>
    </w:p>
    <w:p w:rsidR="001F70A9" w:rsidRDefault="001F70A9" w:rsidP="001F70A9">
      <w:r>
        <w:t xml:space="preserve">      anadeBotones(botones, frame)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/>
    <w:p w:rsidR="001F70A9" w:rsidRDefault="001F70A9" w:rsidP="001F70A9">
      <w:r>
        <w:t xml:space="preserve">  //Cuando se pulsa cualquier botón del tablero, se llama a este método, en el que se comprueba si se ha ganado o no la partida, si se gana, muestra un aviso y cierra la aplicacion</w:t>
      </w:r>
    </w:p>
    <w:p w:rsidR="001F70A9" w:rsidRDefault="001F70A9" w:rsidP="001F70A9">
      <w:r>
        <w:t xml:space="preserve">  //Si no, vuelve a crear otro tablero con la nueva disposicion de las piezas y muestra la puntuacion que llevas hasta el momento</w:t>
      </w:r>
    </w:p>
    <w:p w:rsidR="001F70A9" w:rsidRDefault="001F70A9" w:rsidP="001F70A9">
      <w:r>
        <w:t xml:space="preserve">  def creacionTableroJugada(fil:Int, col:Int, dificultad:Int, tablero:List[Int],puntuacion:List[Int]){</w:t>
      </w:r>
    </w:p>
    <w:p w:rsidR="001F70A9" w:rsidRDefault="001F70A9" w:rsidP="001F70A9">
      <w:r>
        <w:t xml:space="preserve">    if(dificultad == 1){</w:t>
      </w:r>
    </w:p>
    <w:p w:rsidR="001F70A9" w:rsidRDefault="001F70A9" w:rsidP="001F70A9">
      <w:r>
        <w:lastRenderedPageBreak/>
        <w:t xml:space="preserve">      if(devuelveBloque(puntuacion,0) &gt;= 20 &amp;&amp; devuelveBloque(puntuacion,1) &gt;= 20 &amp;&amp; devuelveBloque(puntuacion,2) &gt;= 20 &amp;&amp; devuelveBloque(puntuacion,3) &gt;= 20){</w:t>
      </w:r>
    </w:p>
    <w:p w:rsidR="001F70A9" w:rsidRPr="00BA6DA9" w:rsidRDefault="001F70A9" w:rsidP="001F70A9">
      <w:pPr>
        <w:rPr>
          <w:lang w:val="en-GB"/>
        </w:rPr>
      </w:pPr>
      <w:r>
        <w:t xml:space="preserve">        </w:t>
      </w:r>
      <w:r w:rsidRPr="00BA6DA9">
        <w:rPr>
          <w:lang w:val="en-GB"/>
        </w:rPr>
        <w:t>JOptionPane.showMessageDialog(null,"¡HAS GANADO!\n" +</w:t>
      </w:r>
    </w:p>
    <w:p w:rsidR="001F70A9" w:rsidRDefault="001F70A9" w:rsidP="001F70A9">
      <w:r w:rsidRPr="00BA6DA9">
        <w:rPr>
          <w:lang w:val="en-GB"/>
        </w:rPr>
        <w:t xml:space="preserve">          </w:t>
      </w:r>
      <w:r>
        <w:t>"BLOQUES AZULES: " + devuelveBloque(puntuacion,0) + "\n" +</w:t>
      </w:r>
    </w:p>
    <w:p w:rsidR="001F70A9" w:rsidRDefault="001F70A9" w:rsidP="001F70A9">
      <w:r>
        <w:t xml:space="preserve">          "BLOQUES ROJOS: " + devuelveBloque(puntuacion,1) + "\n" +</w:t>
      </w:r>
    </w:p>
    <w:p w:rsidR="001F70A9" w:rsidRDefault="001F70A9" w:rsidP="001F70A9">
      <w:r>
        <w:t xml:space="preserve">          "BLOQUES NARANJAS: " + devuelveBloque(puntuacion,2) + "\n" +</w:t>
      </w:r>
    </w:p>
    <w:p w:rsidR="001F70A9" w:rsidRDefault="001F70A9" w:rsidP="001F70A9">
      <w:r>
        <w:t xml:space="preserve">          "BLOQUES VERDES: " + devuelveBloque(puntuacion,3)+ "\n" )</w:t>
      </w:r>
    </w:p>
    <w:p w:rsidR="001F70A9" w:rsidRPr="00BA6DA9" w:rsidRDefault="001F70A9" w:rsidP="001F70A9">
      <w:pPr>
        <w:rPr>
          <w:lang w:val="en-GB"/>
        </w:rPr>
      </w:pPr>
      <w:r>
        <w:t xml:space="preserve">          </w:t>
      </w:r>
      <w:r w:rsidRPr="00BA6DA9">
        <w:rPr>
          <w:lang w:val="en-GB"/>
        </w:rPr>
        <w:t>System.exit(0)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}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else{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  val frame = new JFrame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  frame.setDefaultCloseOperation(JFrame.EXIT_ON_CLOSE)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  frame.setSize((col+1)*60,(fil+1)*60)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  frame.setVisible(true)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  frame.setTitle("NIVEL " + dificultad.toString())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  frame.setLayout(null);</w:t>
      </w:r>
    </w:p>
    <w:p w:rsidR="001F70A9" w:rsidRDefault="001F70A9" w:rsidP="001F70A9">
      <w:r w:rsidRPr="00BA6DA9">
        <w:rPr>
          <w:lang w:val="en-GB"/>
        </w:rPr>
        <w:t xml:space="preserve">        </w:t>
      </w:r>
      <w:r>
        <w:t>frame.setLocationRelativeTo(null)</w:t>
      </w:r>
    </w:p>
    <w:p w:rsidR="001F70A9" w:rsidRDefault="001F70A9" w:rsidP="001F70A9">
      <w:r>
        <w:t xml:space="preserve">        val botones = creaBotones(dificultad,Nil,fil,col,0,0,frame, tablero, puntuacion)</w:t>
      </w:r>
    </w:p>
    <w:p w:rsidR="001F70A9" w:rsidRDefault="001F70A9" w:rsidP="001F70A9">
      <w:r>
        <w:t xml:space="preserve">        anadeBotones(botones, frame)</w:t>
      </w:r>
    </w:p>
    <w:p w:rsidR="001F70A9" w:rsidRDefault="001F70A9" w:rsidP="001F70A9">
      <w:r>
        <w:t xml:space="preserve">        JOptionPane.showMessageDialog(null,"PUNTUACIÓN\n" +</w:t>
      </w:r>
    </w:p>
    <w:p w:rsidR="001F70A9" w:rsidRDefault="001F70A9" w:rsidP="001F70A9">
      <w:r>
        <w:t xml:space="preserve">          "BLOQUES AZULES: " + devuelveBloque(puntuacion,0) + "\n" +</w:t>
      </w:r>
    </w:p>
    <w:p w:rsidR="001F70A9" w:rsidRDefault="001F70A9" w:rsidP="001F70A9">
      <w:r>
        <w:t xml:space="preserve">          "BLOQUES ROJOS: " + devuelveBloque(puntuacion,1) + "\n" +</w:t>
      </w:r>
    </w:p>
    <w:p w:rsidR="001F70A9" w:rsidRDefault="001F70A9" w:rsidP="001F70A9">
      <w:r>
        <w:t xml:space="preserve">          "BLOQUES NARANJAS: " + devuelveBloque(puntuacion,2) + "\n" +</w:t>
      </w:r>
    </w:p>
    <w:p w:rsidR="001F70A9" w:rsidRDefault="001F70A9" w:rsidP="001F70A9">
      <w:r>
        <w:t xml:space="preserve">          "BLOQUES VERDES: " + devuelveBloque(puntuacion,3)+ "\n" )</w:t>
      </w:r>
    </w:p>
    <w:p w:rsidR="001F70A9" w:rsidRDefault="001F70A9" w:rsidP="001F70A9">
      <w:r>
        <w:t xml:space="preserve">      }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  else if(dificultad == 2){</w:t>
      </w:r>
    </w:p>
    <w:p w:rsidR="001F70A9" w:rsidRDefault="001F70A9" w:rsidP="001F70A9">
      <w:r>
        <w:lastRenderedPageBreak/>
        <w:t xml:space="preserve">      if(devuelveBloque(puntuacion,0) &gt;= 15 &amp;&amp; devuelveBloque(puntuacion,1) &gt;= 15 &amp;&amp; devuelveBloque(puntuacion,2) &gt;= 15 &amp;&amp; devuelveBloque(puntuacion,3) &gt;= 15 &amp;&amp; devuelveBloque(puntuacion,4) &gt;= 15){</w:t>
      </w:r>
    </w:p>
    <w:p w:rsidR="001F70A9" w:rsidRPr="00BA6DA9" w:rsidRDefault="001F70A9" w:rsidP="001F70A9">
      <w:pPr>
        <w:rPr>
          <w:lang w:val="en-GB"/>
        </w:rPr>
      </w:pPr>
      <w:r>
        <w:t xml:space="preserve">         </w:t>
      </w:r>
      <w:r w:rsidRPr="00BA6DA9">
        <w:rPr>
          <w:lang w:val="en-GB"/>
        </w:rPr>
        <w:t>JOptionPane.showMessageDialog(null,"¡HAS GANADO!\n" +</w:t>
      </w:r>
    </w:p>
    <w:p w:rsidR="001F70A9" w:rsidRDefault="001F70A9" w:rsidP="001F70A9">
      <w:r w:rsidRPr="00BA6DA9">
        <w:rPr>
          <w:lang w:val="en-GB"/>
        </w:rPr>
        <w:t xml:space="preserve">          </w:t>
      </w:r>
      <w:r>
        <w:t>"BLOQUES AZULES: " + devuelveBloque(puntuacion,0) + "\n" +</w:t>
      </w:r>
    </w:p>
    <w:p w:rsidR="001F70A9" w:rsidRDefault="001F70A9" w:rsidP="001F70A9">
      <w:r>
        <w:t xml:space="preserve">          "BLOQUES ROJOS: " + devuelveBloque(puntuacion,1) + "\n" +</w:t>
      </w:r>
    </w:p>
    <w:p w:rsidR="001F70A9" w:rsidRDefault="001F70A9" w:rsidP="001F70A9">
      <w:r>
        <w:t xml:space="preserve">          "BLOQUES NARANJAS: " + devuelveBloque(puntuacion,2) + "\n" +</w:t>
      </w:r>
    </w:p>
    <w:p w:rsidR="001F70A9" w:rsidRDefault="001F70A9" w:rsidP="001F70A9">
      <w:r>
        <w:t xml:space="preserve">          "BLOQUES VERDES: " + devuelveBloque(puntuacion,3)+ "\n" +</w:t>
      </w:r>
    </w:p>
    <w:p w:rsidR="001F70A9" w:rsidRDefault="001F70A9" w:rsidP="001F70A9">
      <w:r>
        <w:t xml:space="preserve">          "BLOQUES PLATEADOS: " + devuelveBloque(puntuacion,4) )</w:t>
      </w:r>
    </w:p>
    <w:p w:rsidR="001F70A9" w:rsidRDefault="001F70A9" w:rsidP="001F70A9">
      <w:r>
        <w:t xml:space="preserve">          System.exit(0)</w:t>
      </w:r>
    </w:p>
    <w:p w:rsidR="001F70A9" w:rsidRPr="00BA6DA9" w:rsidRDefault="001F70A9" w:rsidP="001F70A9">
      <w:pPr>
        <w:rPr>
          <w:lang w:val="en-GB"/>
        </w:rPr>
      </w:pPr>
      <w:r>
        <w:t xml:space="preserve">      </w:t>
      </w:r>
      <w:r w:rsidRPr="00BA6DA9">
        <w:rPr>
          <w:lang w:val="en-GB"/>
        </w:rPr>
        <w:t>}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else{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  val frame = new JFrame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  frame.setDefaultCloseOperation(JFrame.EXIT_ON_CLOSE)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  frame.setSize((col+1)*60,(fil+1)*60)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  frame.setVisible(true)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  frame.setTitle("NIVEL " + dificultad.toString())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  frame.setLayout(null);</w:t>
      </w:r>
    </w:p>
    <w:p w:rsidR="001F70A9" w:rsidRDefault="001F70A9" w:rsidP="001F70A9">
      <w:r w:rsidRPr="00BA6DA9">
        <w:rPr>
          <w:lang w:val="en-GB"/>
        </w:rPr>
        <w:t xml:space="preserve">        </w:t>
      </w:r>
      <w:r>
        <w:t>frame.setLocationRelativeTo(null)</w:t>
      </w:r>
    </w:p>
    <w:p w:rsidR="001F70A9" w:rsidRDefault="001F70A9" w:rsidP="001F70A9">
      <w:r>
        <w:t xml:space="preserve">        val botones = creaBotones(dificultad,Nil,fil,col,0,0,frame, tablero, puntuacion)</w:t>
      </w:r>
    </w:p>
    <w:p w:rsidR="001F70A9" w:rsidRDefault="001F70A9" w:rsidP="001F70A9">
      <w:r>
        <w:t xml:space="preserve">        anadeBotones(botones, frame)</w:t>
      </w:r>
    </w:p>
    <w:p w:rsidR="001F70A9" w:rsidRDefault="001F70A9" w:rsidP="001F70A9">
      <w:r>
        <w:t xml:space="preserve">        JOptionPane.showMessageDialog(null,"PUNTUACIÓN\n" +</w:t>
      </w:r>
    </w:p>
    <w:p w:rsidR="001F70A9" w:rsidRDefault="001F70A9" w:rsidP="001F70A9">
      <w:r>
        <w:t xml:space="preserve">          "BLOQUES AZULES: " + devuelveBloque(puntuacion,0) + "\n" +</w:t>
      </w:r>
    </w:p>
    <w:p w:rsidR="001F70A9" w:rsidRDefault="001F70A9" w:rsidP="001F70A9">
      <w:r>
        <w:t xml:space="preserve">          "BLOQUES ROJOS: " + devuelveBloque(puntuacion,1) + "\n" +</w:t>
      </w:r>
    </w:p>
    <w:p w:rsidR="001F70A9" w:rsidRDefault="001F70A9" w:rsidP="001F70A9">
      <w:r>
        <w:t xml:space="preserve">          "BLOQUES NARANJAS: " + devuelveBloque(puntuacion,2) + "\n" +</w:t>
      </w:r>
    </w:p>
    <w:p w:rsidR="001F70A9" w:rsidRDefault="001F70A9" w:rsidP="001F70A9">
      <w:r>
        <w:t xml:space="preserve">          "BLOQUES VERDES: " + devuelveBloque(puntuacion,3)+ "\n" +</w:t>
      </w:r>
    </w:p>
    <w:p w:rsidR="001F70A9" w:rsidRDefault="001F70A9" w:rsidP="001F70A9">
      <w:r>
        <w:t xml:space="preserve">          "BLOQUES PLATEADOS: " + devuelveBloque(puntuacion,4) )</w:t>
      </w:r>
    </w:p>
    <w:p w:rsidR="001F70A9" w:rsidRDefault="001F70A9" w:rsidP="001F70A9">
      <w:r>
        <w:t xml:space="preserve">      }</w:t>
      </w:r>
    </w:p>
    <w:p w:rsidR="001F70A9" w:rsidRDefault="001F70A9" w:rsidP="001F70A9">
      <w:r>
        <w:lastRenderedPageBreak/>
        <w:t xml:space="preserve">    }</w:t>
      </w:r>
    </w:p>
    <w:p w:rsidR="001F70A9" w:rsidRDefault="001F70A9" w:rsidP="001F70A9">
      <w:r>
        <w:t xml:space="preserve">    else{</w:t>
      </w:r>
    </w:p>
    <w:p w:rsidR="001F70A9" w:rsidRDefault="001F70A9" w:rsidP="001F70A9">
      <w:r>
        <w:t xml:space="preserve">      if(devuelveBloque(puntuacion,0) &gt;= 10 &amp;&amp; devuelveBloque(puntuacion,1) &gt;= 10 &amp;&amp; devuelveBloque(puntuacion,2) &gt;= 10 &amp;&amp; devuelveBloque(puntuacion,3) &gt;= 10 &amp;&amp; devuelveBloque(puntuacion,4) &gt;= 10 &amp;&amp; devuelveBloque(puntuacion,5) &gt;= 10){</w:t>
      </w:r>
    </w:p>
    <w:p w:rsidR="001F70A9" w:rsidRPr="00BA6DA9" w:rsidRDefault="001F70A9" w:rsidP="001F70A9">
      <w:pPr>
        <w:rPr>
          <w:lang w:val="en-GB"/>
        </w:rPr>
      </w:pPr>
      <w:r>
        <w:t xml:space="preserve">       </w:t>
      </w:r>
      <w:r w:rsidRPr="00BA6DA9">
        <w:rPr>
          <w:lang w:val="en-GB"/>
        </w:rPr>
        <w:t>JOptionPane.showMessageDialog(null,"¡HAS GANADO!\n" +</w:t>
      </w:r>
    </w:p>
    <w:p w:rsidR="001F70A9" w:rsidRDefault="001F70A9" w:rsidP="001F70A9">
      <w:r w:rsidRPr="00BA6DA9">
        <w:rPr>
          <w:lang w:val="en-GB"/>
        </w:rPr>
        <w:t xml:space="preserve">          </w:t>
      </w:r>
      <w:r>
        <w:t>"BLOQUES AZULES: " + devuelveBloque(puntuacion,0) + "\n" +</w:t>
      </w:r>
    </w:p>
    <w:p w:rsidR="001F70A9" w:rsidRDefault="001F70A9" w:rsidP="001F70A9">
      <w:r>
        <w:t xml:space="preserve">          "BLOQUES ROJOS: " + devuelveBloque(puntuacion,1) + "\n" +</w:t>
      </w:r>
    </w:p>
    <w:p w:rsidR="001F70A9" w:rsidRDefault="001F70A9" w:rsidP="001F70A9">
      <w:r>
        <w:t xml:space="preserve">          "BLOQUES NARANJAS: " + devuelveBloque(puntuacion,2) + "\n" +</w:t>
      </w:r>
    </w:p>
    <w:p w:rsidR="001F70A9" w:rsidRDefault="001F70A9" w:rsidP="001F70A9">
      <w:r>
        <w:t xml:space="preserve">          "BLOQUES VERDES: " + devuelveBloque(puntuacion,3)+ "\n" +</w:t>
      </w:r>
    </w:p>
    <w:p w:rsidR="001F70A9" w:rsidRDefault="001F70A9" w:rsidP="001F70A9">
      <w:r>
        <w:t xml:space="preserve">          "BLOQUES PLATEADOS: " + devuelveBloque(puntuacion,4) + "\n" +</w:t>
      </w:r>
    </w:p>
    <w:p w:rsidR="001F70A9" w:rsidRDefault="001F70A9" w:rsidP="001F70A9">
      <w:r>
        <w:t xml:space="preserve">          "BLOQUES MORADOS: " + devuelveBloque(puntuacion,5)) </w:t>
      </w:r>
    </w:p>
    <w:p w:rsidR="001F70A9" w:rsidRDefault="001F70A9" w:rsidP="001F70A9">
      <w:r>
        <w:t xml:space="preserve">          System.exit(0)</w:t>
      </w:r>
    </w:p>
    <w:p w:rsidR="001F70A9" w:rsidRPr="00BA6DA9" w:rsidRDefault="001F70A9" w:rsidP="001F70A9">
      <w:pPr>
        <w:rPr>
          <w:lang w:val="en-GB"/>
        </w:rPr>
      </w:pPr>
      <w:r>
        <w:t xml:space="preserve">      </w:t>
      </w:r>
      <w:r w:rsidRPr="00BA6DA9">
        <w:rPr>
          <w:lang w:val="en-GB"/>
        </w:rPr>
        <w:t>}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else{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  val frame = new JFrame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  frame.setDefaultCloseOperation(JFrame.EXIT_ON_CLOSE)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  frame.setSize((col+1)*60,(fil+1)*60)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  frame.setVisible(true)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  frame.setTitle("NIVEL " + dificultad.toString())</w:t>
      </w:r>
    </w:p>
    <w:p w:rsidR="001F70A9" w:rsidRPr="00BA6DA9" w:rsidRDefault="001F70A9" w:rsidP="001F70A9">
      <w:pPr>
        <w:rPr>
          <w:lang w:val="en-GB"/>
        </w:rPr>
      </w:pPr>
      <w:r w:rsidRPr="00BA6DA9">
        <w:rPr>
          <w:lang w:val="en-GB"/>
        </w:rPr>
        <w:t xml:space="preserve">        frame.setLayout(null);</w:t>
      </w:r>
    </w:p>
    <w:p w:rsidR="001F70A9" w:rsidRDefault="001F70A9" w:rsidP="001F70A9">
      <w:r w:rsidRPr="00BA6DA9">
        <w:rPr>
          <w:lang w:val="en-GB"/>
        </w:rPr>
        <w:t xml:space="preserve">        </w:t>
      </w:r>
      <w:r>
        <w:t>frame.setLocationRelativeTo(null)</w:t>
      </w:r>
    </w:p>
    <w:p w:rsidR="001F70A9" w:rsidRDefault="001F70A9" w:rsidP="001F70A9">
      <w:r>
        <w:t xml:space="preserve">        val botones = creaBotones(dificultad,Nil,fil,col,0,0,frame, tablero, puntuacion)</w:t>
      </w:r>
    </w:p>
    <w:p w:rsidR="001F70A9" w:rsidRDefault="001F70A9" w:rsidP="001F70A9">
      <w:r>
        <w:t xml:space="preserve">        anadeBotones(botones, frame)</w:t>
      </w:r>
    </w:p>
    <w:p w:rsidR="001F70A9" w:rsidRDefault="001F70A9" w:rsidP="001F70A9">
      <w:r>
        <w:t xml:space="preserve">        JOptionPane.showMessageDialog(null,"PUNTUACIÓN\n" +</w:t>
      </w:r>
    </w:p>
    <w:p w:rsidR="001F70A9" w:rsidRDefault="001F70A9" w:rsidP="001F70A9">
      <w:r>
        <w:t xml:space="preserve">          "BLOQUES AZULES: " + devuelveBloque(puntuacion,0) + "\n" +</w:t>
      </w:r>
    </w:p>
    <w:p w:rsidR="001F70A9" w:rsidRDefault="001F70A9" w:rsidP="001F70A9">
      <w:r>
        <w:t xml:space="preserve">          "BLOQUES ROJOS: " + devuelveBloque(puntuacion,1) + "\n" +</w:t>
      </w:r>
    </w:p>
    <w:p w:rsidR="001F70A9" w:rsidRDefault="001F70A9" w:rsidP="001F70A9">
      <w:r>
        <w:t xml:space="preserve">          "BLOQUES NARANJAS: " + devuelveBloque(puntuacion,2) + "\n" +</w:t>
      </w:r>
    </w:p>
    <w:p w:rsidR="001F70A9" w:rsidRDefault="001F70A9" w:rsidP="001F70A9">
      <w:r>
        <w:lastRenderedPageBreak/>
        <w:t xml:space="preserve">          "BLOQUES VERDES: " + devuelveBloque(puntuacion,3)+ "\n" +</w:t>
      </w:r>
    </w:p>
    <w:p w:rsidR="001F70A9" w:rsidRDefault="001F70A9" w:rsidP="001F70A9">
      <w:r>
        <w:t xml:space="preserve">          "BLOQUES PLATEADOS: " + devuelveBloque(puntuacion,4) + "\n" +</w:t>
      </w:r>
    </w:p>
    <w:p w:rsidR="001F70A9" w:rsidRDefault="001F70A9" w:rsidP="001F70A9">
      <w:r>
        <w:t xml:space="preserve">          "BLOQUES MORADOS: " + devuelveBloque(puntuacion,5)) </w:t>
      </w:r>
    </w:p>
    <w:p w:rsidR="001F70A9" w:rsidRDefault="001F70A9" w:rsidP="001F70A9">
      <w:r>
        <w:t xml:space="preserve">      }      </w:t>
      </w:r>
    </w:p>
    <w:p w:rsidR="001F70A9" w:rsidRDefault="001F70A9" w:rsidP="001F70A9">
      <w:r>
        <w:t xml:space="preserve">    }</w:t>
      </w:r>
    </w:p>
    <w:p w:rsidR="001F70A9" w:rsidRDefault="001F70A9" w:rsidP="001F70A9">
      <w:r>
        <w:t xml:space="preserve">  }</w:t>
      </w:r>
    </w:p>
    <w:p w:rsidR="001F70A9" w:rsidRDefault="001F70A9" w:rsidP="001F70A9"/>
    <w:p w:rsidR="001F70A9" w:rsidRDefault="001F70A9" w:rsidP="001F70A9"/>
    <w:p w:rsidR="001F70A9" w:rsidRDefault="001F70A9" w:rsidP="001F70A9"/>
    <w:p w:rsidR="001F70A9" w:rsidRDefault="001F70A9" w:rsidP="001F70A9">
      <w:r>
        <w:t xml:space="preserve">  // ********************************* AQUÍ EMPIEZA LA EJECUCÓN DEL PROGRAMA *******************************************************</w:t>
      </w:r>
    </w:p>
    <w:p w:rsidR="001F70A9" w:rsidRDefault="001F70A9" w:rsidP="001F70A9">
      <w:r>
        <w:t xml:space="preserve">  ventanaDificultad()</w:t>
      </w:r>
    </w:p>
    <w:p w:rsidR="007B4B4C" w:rsidRPr="005627DF" w:rsidRDefault="001F70A9" w:rsidP="00BA6DA9">
      <w:r>
        <w:t>}</w:t>
      </w:r>
    </w:p>
    <w:sectPr w:rsidR="007B4B4C" w:rsidRPr="005627DF"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439" w:rsidRDefault="00AF7439">
      <w:pPr>
        <w:spacing w:before="0" w:after="0" w:line="240" w:lineRule="auto"/>
      </w:pPr>
      <w:r>
        <w:separator/>
      </w:r>
    </w:p>
  </w:endnote>
  <w:endnote w:type="continuationSeparator" w:id="0">
    <w:p w:rsidR="00AF7439" w:rsidRDefault="00AF74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宋体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439" w:rsidRDefault="00AF7439">
      <w:pPr>
        <w:spacing w:before="0" w:after="0" w:line="240" w:lineRule="auto"/>
      </w:pPr>
      <w:r>
        <w:separator/>
      </w:r>
    </w:p>
  </w:footnote>
  <w:footnote w:type="continuationSeparator" w:id="0">
    <w:p w:rsidR="00AF7439" w:rsidRDefault="00AF743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BB67D86"/>
    <w:multiLevelType w:val="hybridMultilevel"/>
    <w:tmpl w:val="89A4F0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76381"/>
    <w:multiLevelType w:val="hybridMultilevel"/>
    <w:tmpl w:val="12D49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65"/>
    <w:rsid w:val="00007FEE"/>
    <w:rsid w:val="00012636"/>
    <w:rsid w:val="00060792"/>
    <w:rsid w:val="000D4AA1"/>
    <w:rsid w:val="00186137"/>
    <w:rsid w:val="001F70A9"/>
    <w:rsid w:val="002163EE"/>
    <w:rsid w:val="002958D2"/>
    <w:rsid w:val="002A2111"/>
    <w:rsid w:val="002A24E2"/>
    <w:rsid w:val="002B4DF3"/>
    <w:rsid w:val="002F4AB8"/>
    <w:rsid w:val="00316B5F"/>
    <w:rsid w:val="0035608D"/>
    <w:rsid w:val="003806E6"/>
    <w:rsid w:val="003C601F"/>
    <w:rsid w:val="003F0FAC"/>
    <w:rsid w:val="00402832"/>
    <w:rsid w:val="004370FF"/>
    <w:rsid w:val="00446233"/>
    <w:rsid w:val="00467002"/>
    <w:rsid w:val="00493B41"/>
    <w:rsid w:val="004D46B8"/>
    <w:rsid w:val="004E45D3"/>
    <w:rsid w:val="005300CB"/>
    <w:rsid w:val="005305B6"/>
    <w:rsid w:val="005627DF"/>
    <w:rsid w:val="005743E3"/>
    <w:rsid w:val="005919FB"/>
    <w:rsid w:val="005A6710"/>
    <w:rsid w:val="005A70AF"/>
    <w:rsid w:val="006076FC"/>
    <w:rsid w:val="0065136B"/>
    <w:rsid w:val="006576BC"/>
    <w:rsid w:val="006704D8"/>
    <w:rsid w:val="006B425A"/>
    <w:rsid w:val="007A6968"/>
    <w:rsid w:val="007B4B4C"/>
    <w:rsid w:val="007D69A3"/>
    <w:rsid w:val="007D6D0B"/>
    <w:rsid w:val="007D7EE4"/>
    <w:rsid w:val="007E1554"/>
    <w:rsid w:val="007E2279"/>
    <w:rsid w:val="007E6DBD"/>
    <w:rsid w:val="008A1B4C"/>
    <w:rsid w:val="008C1E6E"/>
    <w:rsid w:val="009214C6"/>
    <w:rsid w:val="00940CE4"/>
    <w:rsid w:val="009E458E"/>
    <w:rsid w:val="00A378B7"/>
    <w:rsid w:val="00A514C4"/>
    <w:rsid w:val="00A53A98"/>
    <w:rsid w:val="00A64186"/>
    <w:rsid w:val="00A97561"/>
    <w:rsid w:val="00AB1526"/>
    <w:rsid w:val="00AB3490"/>
    <w:rsid w:val="00AC4D0E"/>
    <w:rsid w:val="00AF4770"/>
    <w:rsid w:val="00AF7439"/>
    <w:rsid w:val="00B619E4"/>
    <w:rsid w:val="00B8738C"/>
    <w:rsid w:val="00B97E67"/>
    <w:rsid w:val="00BA5A65"/>
    <w:rsid w:val="00BA6DA9"/>
    <w:rsid w:val="00C024AD"/>
    <w:rsid w:val="00C059AB"/>
    <w:rsid w:val="00C34CAB"/>
    <w:rsid w:val="00C517C5"/>
    <w:rsid w:val="00C65C4E"/>
    <w:rsid w:val="00C715FE"/>
    <w:rsid w:val="00C864EE"/>
    <w:rsid w:val="00C96985"/>
    <w:rsid w:val="00CA4F56"/>
    <w:rsid w:val="00CB5BDA"/>
    <w:rsid w:val="00CD33EA"/>
    <w:rsid w:val="00CF0D09"/>
    <w:rsid w:val="00D066AC"/>
    <w:rsid w:val="00D61545"/>
    <w:rsid w:val="00DE7FF9"/>
    <w:rsid w:val="00DF4012"/>
    <w:rsid w:val="00E04BA4"/>
    <w:rsid w:val="00E13B24"/>
    <w:rsid w:val="00E327A0"/>
    <w:rsid w:val="00E966C6"/>
    <w:rsid w:val="00EA52AC"/>
    <w:rsid w:val="00EA5EDC"/>
    <w:rsid w:val="00EB2014"/>
    <w:rsid w:val="00EF36D8"/>
    <w:rsid w:val="00F00FE0"/>
    <w:rsid w:val="00F060E1"/>
    <w:rsid w:val="00F1551B"/>
    <w:rsid w:val="00F37553"/>
    <w:rsid w:val="00F6023E"/>
    <w:rsid w:val="00F80868"/>
    <w:rsid w:val="00FA0FD6"/>
    <w:rsid w:val="00FD1C6A"/>
    <w:rsid w:val="00FF40FE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827B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s-MX" w:eastAsia="es-MX" w:bidi="es-MX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portTable">
    <w:name w:val="Report Tabl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semiHidden/>
    <w:qFormat/>
    <w:rsid w:val="00657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\Downloads\tf963925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517B9677ED423AB68E381C6F2A4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60D28-5D3D-4694-900A-5D2528769E40}"/>
      </w:docPartPr>
      <w:docPartBody>
        <w:p w:rsidR="00AC0EC6" w:rsidRDefault="003906A2">
          <w:pPr>
            <w:pStyle w:val="60517B9677ED423AB68E381C6F2A4CEE"/>
          </w:pP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 xml:space="preserve">A four-week comprehensive course in the </w:t>
          </w:r>
          <w:r>
            <w:rPr>
              <w:rFonts w:ascii="Microsoft JhengHei UI" w:eastAsia="Microsoft JhengHei UI" w:hAnsi="Microsoft JhengHei UI"/>
              <w:sz w:val="30"/>
              <w:szCs w:val="30"/>
            </w:rPr>
            <w:br/>
          </w: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>fundamentals of sustainability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宋体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A2"/>
    <w:rsid w:val="000F4987"/>
    <w:rsid w:val="003906A2"/>
    <w:rsid w:val="006A6948"/>
    <w:rsid w:val="00A517E5"/>
    <w:rsid w:val="00AC0EC6"/>
    <w:rsid w:val="00B4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93053F1A644A88A75405EC22FD681D">
    <w:name w:val="2293053F1A644A88A75405EC22FD681D"/>
  </w:style>
  <w:style w:type="paragraph" w:customStyle="1" w:styleId="92FE50D4D40847AEA47FDDA4CE018EAB">
    <w:name w:val="92FE50D4D40847AEA47FDDA4CE018EAB"/>
  </w:style>
  <w:style w:type="paragraph" w:customStyle="1" w:styleId="A591368533C1457986CBE6E9CDF4CABB">
    <w:name w:val="A591368533C1457986CBE6E9CDF4CABB"/>
  </w:style>
  <w:style w:type="paragraph" w:customStyle="1" w:styleId="60517B9677ED423AB68E381C6F2A4CEE">
    <w:name w:val="60517B9677ED423AB68E381C6F2A4C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0F9458-0D03-41D0-835A-478724581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tf96392579</Template>
  <TotalTime>0</TotalTime>
  <Pages>86</Pages>
  <Words>17205</Words>
  <Characters>94632</Characters>
  <Application>Microsoft Office Word</Application>
  <DocSecurity>0</DocSecurity>
  <Lines>788</Lines>
  <Paragraphs>223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2018-04-11T11:21:00Z</dcterms:created>
  <dcterms:modified xsi:type="dcterms:W3CDTF">2018-04-19T20:45:00Z</dcterms:modified>
  <cp:version/>
</cp:coreProperties>
</file>